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2AD1" w14:textId="77777777" w:rsidR="00607B1E" w:rsidRPr="00DC524A" w:rsidRDefault="003D6535" w:rsidP="00522991">
      <w:pPr>
        <w:pStyle w:val="Title1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C++ in Telecommunication – Project UE</w:t>
      </w:r>
    </w:p>
    <w:p w14:paraId="2BA42AD2" w14:textId="77777777" w:rsidR="005D1284" w:rsidRPr="00DC524A" w:rsidRDefault="003D6535" w:rsidP="0040641C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Specification</w:t>
      </w:r>
    </w:p>
    <w:tbl>
      <w:tblPr>
        <w:tblStyle w:val="TableGrid"/>
        <w:tblpPr w:leftFromText="181" w:rightFromText="181" w:vertAnchor="page" w:tblpY="5300"/>
        <w:tblW w:w="9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5"/>
        <w:gridCol w:w="6886"/>
        <w:gridCol w:w="6"/>
        <w:gridCol w:w="6"/>
      </w:tblGrid>
      <w:tr w:rsidR="005D1284" w:rsidRPr="00DC524A" w14:paraId="2BA42AD5" w14:textId="77777777" w:rsidTr="003D6535">
        <w:trPr>
          <w:trHeight w:val="454"/>
        </w:trPr>
        <w:tc>
          <w:tcPr>
            <w:tcW w:w="9797" w:type="dxa"/>
            <w:gridSpan w:val="3"/>
            <w:tcBorders>
              <w:bottom w:val="single" w:sz="4" w:space="0" w:color="687170" w:themeColor="text2"/>
            </w:tcBorders>
            <w:vAlign w:val="center"/>
          </w:tcPr>
          <w:p w14:paraId="2BA42AD3" w14:textId="77777777" w:rsidR="005D1284" w:rsidRPr="00DC524A" w:rsidRDefault="005D1284" w:rsidP="00E410AB">
            <w:pPr>
              <w:rPr>
                <w:rFonts w:cs="Arial"/>
              </w:rPr>
            </w:pPr>
          </w:p>
        </w:tc>
        <w:tc>
          <w:tcPr>
            <w:tcW w:w="6" w:type="dxa"/>
            <w:tcBorders>
              <w:bottom w:val="single" w:sz="4" w:space="0" w:color="687170" w:themeColor="text2"/>
            </w:tcBorders>
            <w:vAlign w:val="center"/>
          </w:tcPr>
          <w:p w14:paraId="2BA42AD4" w14:textId="77777777" w:rsidR="005D1284" w:rsidRPr="00DC524A" w:rsidRDefault="005D1284" w:rsidP="00E410AB">
            <w:pPr>
              <w:rPr>
                <w:rFonts w:cs="Arial"/>
              </w:rPr>
            </w:pPr>
          </w:p>
        </w:tc>
      </w:tr>
      <w:tr w:rsidR="00146ED9" w:rsidRPr="00DC524A" w14:paraId="2BA42AD8" w14:textId="77777777" w:rsidTr="003D6535">
        <w:trPr>
          <w:gridAfter w:val="2"/>
          <w:wAfter w:w="12" w:type="dxa"/>
          <w:trHeight w:val="357"/>
        </w:trPr>
        <w:tc>
          <w:tcPr>
            <w:tcW w:w="2905" w:type="dxa"/>
          </w:tcPr>
          <w:p w14:paraId="2BA42AD6" w14:textId="77777777" w:rsidR="00146ED9" w:rsidRPr="00146ED9" w:rsidRDefault="00146ED9" w:rsidP="00E410AB">
            <w:pPr>
              <w:rPr>
                <w:rFonts w:cs="Arial"/>
                <w:strike/>
              </w:rPr>
            </w:pPr>
            <w:r w:rsidRPr="00146ED9">
              <w:rPr>
                <w:rFonts w:cs="Arial"/>
              </w:rPr>
              <w:t>Author</w:t>
            </w:r>
          </w:p>
        </w:tc>
        <w:tc>
          <w:tcPr>
            <w:tcW w:w="6886" w:type="dxa"/>
          </w:tcPr>
          <w:p w14:paraId="2BA42AD7" w14:textId="77777777" w:rsidR="00146ED9" w:rsidRPr="00DC524A" w:rsidRDefault="003D6535" w:rsidP="003D6535">
            <w:pPr>
              <w:rPr>
                <w:rFonts w:cs="Arial"/>
              </w:rPr>
            </w:pPr>
            <w:r>
              <w:rPr>
                <w:rFonts w:cs="Arial"/>
              </w:rPr>
              <w:t>Piotr Nycz, …</w:t>
            </w:r>
          </w:p>
        </w:tc>
      </w:tr>
      <w:tr w:rsidR="00146ED9" w:rsidRPr="00DC524A" w14:paraId="2BA42ADB" w14:textId="77777777" w:rsidTr="003D6535">
        <w:trPr>
          <w:gridAfter w:val="1"/>
          <w:wAfter w:w="6" w:type="dxa"/>
          <w:trHeight w:val="357"/>
        </w:trPr>
        <w:tc>
          <w:tcPr>
            <w:tcW w:w="9791" w:type="dxa"/>
            <w:gridSpan w:val="2"/>
            <w:tcBorders>
              <w:top w:val="single" w:sz="4" w:space="0" w:color="687170" w:themeColor="text2"/>
            </w:tcBorders>
          </w:tcPr>
          <w:p w14:paraId="2BA42AD9" w14:textId="77777777" w:rsidR="00146ED9" w:rsidRPr="00146ED9" w:rsidRDefault="00146ED9" w:rsidP="00E410AB">
            <w:pPr>
              <w:rPr>
                <w:rFonts w:cs="Arial"/>
                <w:sz w:val="16"/>
              </w:rPr>
            </w:pPr>
          </w:p>
        </w:tc>
        <w:tc>
          <w:tcPr>
            <w:tcW w:w="6" w:type="dxa"/>
          </w:tcPr>
          <w:p w14:paraId="2BA42ADA" w14:textId="77777777" w:rsidR="00146ED9" w:rsidRPr="00DC524A" w:rsidRDefault="00146ED9" w:rsidP="00E410AB">
            <w:pPr>
              <w:pStyle w:val="Footer"/>
              <w:rPr>
                <w:rFonts w:cs="Arial"/>
                <w:color w:val="808080"/>
                <w:sz w:val="22"/>
              </w:rPr>
            </w:pPr>
          </w:p>
        </w:tc>
      </w:tr>
      <w:tr w:rsidR="00146ED9" w:rsidRPr="00DC524A" w14:paraId="2BA42ADE" w14:textId="77777777" w:rsidTr="003D6535">
        <w:trPr>
          <w:trHeight w:val="397"/>
        </w:trPr>
        <w:tc>
          <w:tcPr>
            <w:tcW w:w="9797" w:type="dxa"/>
            <w:gridSpan w:val="3"/>
            <w:vAlign w:val="center"/>
          </w:tcPr>
          <w:p w14:paraId="2BA42ADC" w14:textId="77777777" w:rsidR="00146ED9" w:rsidRPr="00146ED9" w:rsidRDefault="00146ED9" w:rsidP="00E410AB">
            <w:pPr>
              <w:rPr>
                <w:rFonts w:cs="Arial"/>
                <w:color w:val="FF0000"/>
                <w:sz w:val="16"/>
              </w:rPr>
            </w:pPr>
          </w:p>
        </w:tc>
        <w:tc>
          <w:tcPr>
            <w:tcW w:w="6" w:type="dxa"/>
            <w:tcBorders>
              <w:bottom w:val="single" w:sz="4" w:space="0" w:color="687170" w:themeColor="text2"/>
            </w:tcBorders>
            <w:vAlign w:val="center"/>
          </w:tcPr>
          <w:p w14:paraId="2BA42ADD" w14:textId="77777777" w:rsidR="00146ED9" w:rsidRPr="00DC524A" w:rsidRDefault="00146ED9" w:rsidP="00E410AB">
            <w:pPr>
              <w:rPr>
                <w:rFonts w:cs="Arial"/>
              </w:rPr>
            </w:pPr>
          </w:p>
        </w:tc>
      </w:tr>
    </w:tbl>
    <w:p w14:paraId="2BA42ADF" w14:textId="77777777" w:rsidR="008311AB" w:rsidRPr="00DC524A" w:rsidRDefault="008311AB" w:rsidP="0040641C">
      <w:pPr>
        <w:rPr>
          <w:rFonts w:cs="Arial"/>
        </w:rPr>
      </w:pPr>
    </w:p>
    <w:p w14:paraId="2BA42AE0" w14:textId="77777777" w:rsidR="008311AB" w:rsidRPr="00DC524A" w:rsidRDefault="008311AB">
      <w:pPr>
        <w:rPr>
          <w:rFonts w:cs="Arial"/>
        </w:rPr>
      </w:pPr>
      <w:r w:rsidRPr="00DC524A">
        <w:rPr>
          <w:rFonts w:cs="Arial"/>
        </w:rPr>
        <w:br w:type="page"/>
      </w:r>
    </w:p>
    <w:p w14:paraId="2BA42AE1" w14:textId="77777777" w:rsidR="002329DF" w:rsidRPr="00DC524A" w:rsidRDefault="008311AB" w:rsidP="0067394A">
      <w:pPr>
        <w:spacing w:after="200"/>
      </w:pPr>
      <w:r w:rsidRPr="00DC524A">
        <w:lastRenderedPageBreak/>
        <w:t>This material, including documentation and any related computer programs, is protected by copyright controlled by Nokia</w:t>
      </w:r>
      <w:r w:rsidR="00FA2CFF">
        <w:t xml:space="preserve"> Solutions and Networks</w:t>
      </w:r>
      <w:r w:rsidRPr="00DC524A">
        <w:t>. All rights are reserved. Copying, including reproducing, storing, adapting or translating, any or all of this material requires the prior written consent of Nokia</w:t>
      </w:r>
      <w:r w:rsidR="00FA2CFF">
        <w:t xml:space="preserve"> Solutions and Networks</w:t>
      </w:r>
      <w:r w:rsidRPr="00DC524A">
        <w:t>. This material also contains confidential information, which may not be disclosed to others without the prior written consent of Nokia</w:t>
      </w:r>
      <w:r w:rsidR="00FA2CFF">
        <w:t xml:space="preserve"> Solutions and Networks</w:t>
      </w:r>
      <w:r w:rsidRPr="00DC524A">
        <w:t>.</w:t>
      </w:r>
    </w:p>
    <w:p w14:paraId="2BA42AE2" w14:textId="77777777" w:rsidR="002329DF" w:rsidRPr="00DC524A" w:rsidRDefault="002329DF">
      <w:pPr>
        <w:rPr>
          <w:rFonts w:cs="Arial"/>
        </w:rPr>
      </w:pPr>
      <w:r w:rsidRPr="00DC524A">
        <w:rPr>
          <w:rFonts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687170" w:themeColor="text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BA42AE3" w14:textId="77777777" w:rsidR="000A72FC" w:rsidRDefault="000A72FC" w:rsidP="008A685E">
          <w:pPr>
            <w:pStyle w:val="TOCHeading"/>
            <w:spacing w:after="360"/>
          </w:pPr>
          <w:r>
            <w:t>Contents</w:t>
          </w:r>
        </w:p>
        <w:p w14:paraId="03F451AE" w14:textId="77777777" w:rsidR="009646F8" w:rsidRDefault="0010224A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r>
            <w:fldChar w:fldCharType="begin"/>
          </w:r>
          <w:r w:rsidR="007B5D94">
            <w:instrText xml:space="preserve"> TOC \o "1-3" \h \z \u </w:instrText>
          </w:r>
          <w:r>
            <w:fldChar w:fldCharType="separate"/>
          </w:r>
          <w:hyperlink w:anchor="_Toc459738637" w:history="1">
            <w:r w:rsidR="009646F8" w:rsidRPr="000346FF">
              <w:rPr>
                <w:rStyle w:val="Hyperlink"/>
              </w:rPr>
              <w:t>1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Basic information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_Toc459738637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6</w:t>
            </w:r>
            <w:r w:rsidR="009646F8">
              <w:rPr>
                <w:webHidden/>
              </w:rPr>
              <w:fldChar w:fldCharType="end"/>
            </w:r>
          </w:hyperlink>
        </w:p>
        <w:p w14:paraId="4EEE2E97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38" w:history="1">
            <w:r w:rsidR="009646F8" w:rsidRPr="000346FF">
              <w:rPr>
                <w:rStyle w:val="Hyperlink"/>
                <w:noProof/>
              </w:rPr>
              <w:t>1.1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Project elements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_Toc459738638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27E4168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39" w:history="1">
            <w:r w:rsidR="009646F8" w:rsidRPr="000346FF">
              <w:rPr>
                <w:rStyle w:val="Hyperlink"/>
                <w:noProof/>
              </w:rPr>
              <w:t>1.2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rFonts w:cs="Arial"/>
                <w:noProof/>
              </w:rPr>
              <w:t>Communication scheme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_Toc459738639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609FF17F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40" w:history="1">
            <w:r w:rsidR="009646F8" w:rsidRPr="000346FF">
              <w:rPr>
                <w:rStyle w:val="Hyperlink"/>
                <w:noProof/>
              </w:rPr>
              <w:t>1.3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BTS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_Toc459738640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7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300703F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41" w:history="1">
            <w:r w:rsidR="009646F8" w:rsidRPr="000346FF">
              <w:rPr>
                <w:rStyle w:val="Hyperlink"/>
                <w:noProof/>
              </w:rPr>
              <w:t>1.4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UE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_Toc459738641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8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2DF1C4A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42" w:history="1">
            <w:r w:rsidR="009646F8" w:rsidRPr="000346FF">
              <w:rPr>
                <w:rStyle w:val="Hyperlink"/>
                <w:noProof/>
              </w:rPr>
              <w:t>1.5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COMMON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_Toc459738642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8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44D4960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43" w:history="1">
            <w:r w:rsidR="009646F8" w:rsidRPr="000346FF">
              <w:rPr>
                <w:rStyle w:val="Hyperlink"/>
              </w:rPr>
              <w:t>2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UE basic information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_Toc459738643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8</w:t>
            </w:r>
            <w:r w:rsidR="009646F8">
              <w:rPr>
                <w:webHidden/>
              </w:rPr>
              <w:fldChar w:fldCharType="end"/>
            </w:r>
          </w:hyperlink>
        </w:p>
        <w:p w14:paraId="5404E9E0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44" w:history="1">
            <w:r w:rsidR="009646F8" w:rsidRPr="000346FF">
              <w:rPr>
                <w:rStyle w:val="Hyperlink"/>
                <w:noProof/>
              </w:rPr>
              <w:t>2.1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Actors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_Toc459738644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B8D15E8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45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UE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_Toc459738645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E8E55D3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46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User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_Toc459738646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57F52BF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47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BTS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_Toc459738647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0965416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48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SMS DB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_Toc459738648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62249CA4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49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Timer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_Toc459738649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10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319A38D0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50" w:history="1">
            <w:r w:rsidR="009646F8" w:rsidRPr="000346FF">
              <w:rPr>
                <w:rStyle w:val="Hyperlink"/>
                <w:noProof/>
              </w:rPr>
              <w:t>2.2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States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_Toc459738650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10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0482595C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51" w:history="1">
            <w:r w:rsidR="009646F8" w:rsidRPr="000346FF">
              <w:rPr>
                <w:rStyle w:val="Hyperlink"/>
              </w:rPr>
              <w:t>3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UE messages from/to BTS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_Toc459738651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11</w:t>
            </w:r>
            <w:r w:rsidR="009646F8">
              <w:rPr>
                <w:webHidden/>
              </w:rPr>
              <w:fldChar w:fldCharType="end"/>
            </w:r>
          </w:hyperlink>
        </w:p>
        <w:p w14:paraId="17AAD114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52" w:history="1">
            <w:r w:rsidR="009646F8" w:rsidRPr="000346FF">
              <w:rPr>
                <w:rStyle w:val="Hyperlink"/>
                <w:noProof/>
              </w:rPr>
              <w:t>3.1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Constructing and reading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_Toc459738652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11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0F2397A7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53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Field types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_Toc459738653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637D9BA9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54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Bytes order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_Toc459738654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64C992DC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55" w:history="1">
            <w:r w:rsidR="009646F8" w:rsidRPr="000346FF">
              <w:rPr>
                <w:rStyle w:val="Hyperlink"/>
                <w:noProof/>
              </w:rPr>
              <w:t>3.2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 xml:space="preserve">UE </w:t>
            </w:r>
            <w:r w:rsidR="009646F8" w:rsidRPr="000346FF">
              <w:rPr>
                <w:rStyle w:val="Hyperlink"/>
                <w:noProof/>
              </w:rPr>
              <w:sym w:font="Wingdings" w:char="F0F3"/>
            </w:r>
            <w:r w:rsidR="009646F8" w:rsidRPr="000346FF">
              <w:rPr>
                <w:rStyle w:val="Hyperlink"/>
                <w:noProof/>
              </w:rPr>
              <w:t xml:space="preserve"> BTS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_Toc459738655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413F46A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56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SIB message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_Toc459738656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C944EF7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57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Attach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_Toc459738657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0A62602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58" w:history="1">
            <w:r w:rsidR="009646F8" w:rsidRPr="000346FF">
              <w:rPr>
                <w:rStyle w:val="Hyperlink"/>
                <w:noProof/>
              </w:rPr>
              <w:t>3.3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 xml:space="preserve">UE </w:t>
            </w:r>
            <w:r w:rsidR="009646F8" w:rsidRPr="000346FF">
              <w:rPr>
                <w:rStyle w:val="Hyperlink"/>
                <w:noProof/>
              </w:rPr>
              <w:sym w:font="Wingdings" w:char="F0F3"/>
            </w:r>
            <w:r w:rsidR="009646F8" w:rsidRPr="000346FF">
              <w:rPr>
                <w:rStyle w:val="Hyperlink"/>
                <w:noProof/>
              </w:rPr>
              <w:t xml:space="preserve"> BTS </w:t>
            </w:r>
            <w:r w:rsidR="009646F8" w:rsidRPr="000346FF">
              <w:rPr>
                <w:rStyle w:val="Hyperlink"/>
                <w:noProof/>
              </w:rPr>
              <w:sym w:font="Wingdings" w:char="F0F3"/>
            </w:r>
            <w:r w:rsidR="009646F8" w:rsidRPr="000346FF">
              <w:rPr>
                <w:rStyle w:val="Hyperlink"/>
                <w:noProof/>
              </w:rPr>
              <w:t xml:space="preserve"> UE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_Toc459738658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110CF11F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59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From/To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_Toc459738659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388AF64C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0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Encryption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_Toc459738660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61798C0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1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SMS message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_Toc459738661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14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124BE11C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2" w:history="1">
            <w:r w:rsidR="009646F8" w:rsidRPr="000346F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Call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_Toc459738662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14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04079D1B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63" w:history="1">
            <w:r w:rsidR="009646F8" w:rsidRPr="000346FF">
              <w:rPr>
                <w:rStyle w:val="Hyperlink"/>
                <w:noProof/>
              </w:rPr>
              <w:t>3.4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 xml:space="preserve">BTS </w:t>
            </w:r>
            <w:r w:rsidR="009646F8" w:rsidRPr="000346FF">
              <w:rPr>
                <w:rStyle w:val="Hyperlink"/>
                <w:noProof/>
              </w:rPr>
              <w:sym w:font="Wingdings" w:char="F0E8"/>
            </w:r>
            <w:r w:rsidR="009646F8" w:rsidRPr="000346FF">
              <w:rPr>
                <w:rStyle w:val="Hyperlink"/>
                <w:noProof/>
              </w:rPr>
              <w:t xml:space="preserve"> UE errors indication messages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_Toc459738663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15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3322D58C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4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Unknown Recipient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_Toc459738664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15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A67334D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5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Unknown Sender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_Toc459738665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427E9D6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66" w:history="1">
            <w:r w:rsidR="009646F8" w:rsidRPr="000346FF">
              <w:rPr>
                <w:rStyle w:val="Hyperlink"/>
              </w:rPr>
              <w:t>4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UE features (to implement)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_Toc459738666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16</w:t>
            </w:r>
            <w:r w:rsidR="009646F8">
              <w:rPr>
                <w:webHidden/>
              </w:rPr>
              <w:fldChar w:fldCharType="end"/>
            </w:r>
          </w:hyperlink>
        </w:p>
        <w:p w14:paraId="4A42A0EA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67" w:history="1">
            <w:r w:rsidR="009646F8" w:rsidRPr="000346FF">
              <w:rPr>
                <w:rStyle w:val="Hyperlink"/>
                <w:noProof/>
              </w:rPr>
              <w:t>4.1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UE basic features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_Toc459738667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924199B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8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Attach to BTS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_Toc459738668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16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8F73F06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69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Re-Attach to BTS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_Toc459738669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20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039C2CA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0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Receiving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_Toc459738670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21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02F291BC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1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Viewing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_Toc459738671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22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ECD7E50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2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Sending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_Toc459738672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23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1C739291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3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4.1.6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Receiving Call Request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_Toc459738673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26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18CA8471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4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4.1.7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Sending Call Request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_Toc459738674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31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C47ACA2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5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4.1.8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Dropping Call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_Toc459738675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38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4B68490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6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4.1.9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Call (talking)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_Toc459738676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40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9086D9D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77" w:history="1">
            <w:r w:rsidR="009646F8" w:rsidRPr="000346FF">
              <w:rPr>
                <w:rStyle w:val="Hyperlink"/>
                <w:noProof/>
              </w:rPr>
              <w:t>4.2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UE basic interactions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_Toc459738677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45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362100D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8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 with Attach to BTS procedure.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_Toc459738678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45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40EB1D7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79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Re-Attach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_Toc459738679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48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2C96D41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0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Receiving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_Toc459738680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34714309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1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Viewing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_Toc459738681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49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82583D0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2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4.2.5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Sending SMS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_Toc459738682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50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523EB0B5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3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4.2.6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Receiving Call Request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_Toc459738683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51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4A0DEA31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4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4.2.7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Sending Call Request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_Toc459738684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51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12DE3CDC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5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4.2.8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Dropping Call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_Toc459738685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72D17C57" w14:textId="77777777" w:rsidR="009646F8" w:rsidRDefault="00CB660D">
          <w:pPr>
            <w:pStyle w:val="TOC3"/>
            <w:rPr>
              <w:rFonts w:eastAsiaTheme="minorEastAsia"/>
              <w:noProof/>
              <w:color w:val="auto"/>
            </w:rPr>
          </w:pPr>
          <w:hyperlink w:anchor="_Toc459738686" w:history="1">
            <w:r w:rsidR="009646F8" w:rsidRPr="000346FF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4.2.9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  <w:lang w:val="en-GB"/>
              </w:rPr>
              <w:t>Interactions with Call (Talking)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_Toc459738686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699C0D30" w14:textId="77777777" w:rsidR="009646F8" w:rsidRDefault="00CB660D">
          <w:pPr>
            <w:pStyle w:val="TOC2"/>
            <w:rPr>
              <w:rFonts w:eastAsiaTheme="minorEastAsia"/>
              <w:noProof/>
              <w:color w:val="auto"/>
            </w:rPr>
          </w:pPr>
          <w:hyperlink w:anchor="_Toc459738687" w:history="1">
            <w:r w:rsidR="009646F8" w:rsidRPr="000346FF">
              <w:rPr>
                <w:rStyle w:val="Hyperlink"/>
                <w:noProof/>
              </w:rPr>
              <w:t>4.3</w:t>
            </w:r>
            <w:r w:rsidR="009646F8">
              <w:rPr>
                <w:rFonts w:eastAsiaTheme="minorEastAsia"/>
                <w:noProof/>
                <w:color w:val="auto"/>
              </w:rPr>
              <w:tab/>
            </w:r>
            <w:r w:rsidR="009646F8" w:rsidRPr="000346FF">
              <w:rPr>
                <w:rStyle w:val="Hyperlink"/>
                <w:noProof/>
              </w:rPr>
              <w:t>UE advanced features</w:t>
            </w:r>
            <w:r w:rsidR="009646F8">
              <w:rPr>
                <w:noProof/>
                <w:webHidden/>
              </w:rPr>
              <w:tab/>
            </w:r>
            <w:r w:rsidR="009646F8">
              <w:rPr>
                <w:noProof/>
                <w:webHidden/>
              </w:rPr>
              <w:fldChar w:fldCharType="begin"/>
            </w:r>
            <w:r w:rsidR="009646F8">
              <w:rPr>
                <w:noProof/>
                <w:webHidden/>
              </w:rPr>
              <w:instrText xml:space="preserve"> PAGEREF _Toc459738687 \h </w:instrText>
            </w:r>
            <w:r w:rsidR="009646F8">
              <w:rPr>
                <w:noProof/>
                <w:webHidden/>
              </w:rPr>
            </w:r>
            <w:r w:rsidR="009646F8">
              <w:rPr>
                <w:noProof/>
                <w:webHidden/>
              </w:rPr>
              <w:fldChar w:fldCharType="separate"/>
            </w:r>
            <w:r w:rsidR="009646F8">
              <w:rPr>
                <w:noProof/>
                <w:webHidden/>
              </w:rPr>
              <w:t>53</w:t>
            </w:r>
            <w:r w:rsidR="009646F8">
              <w:rPr>
                <w:noProof/>
                <w:webHidden/>
              </w:rPr>
              <w:fldChar w:fldCharType="end"/>
            </w:r>
          </w:hyperlink>
        </w:p>
        <w:p w14:paraId="22B2E6BF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88" w:history="1">
            <w:r w:rsidR="009646F8" w:rsidRPr="000346FF">
              <w:rPr>
                <w:rStyle w:val="Hyperlink"/>
              </w:rPr>
              <w:t>5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List of figures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_Toc459738688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55</w:t>
            </w:r>
            <w:r w:rsidR="009646F8">
              <w:rPr>
                <w:webHidden/>
              </w:rPr>
              <w:fldChar w:fldCharType="end"/>
            </w:r>
          </w:hyperlink>
        </w:p>
        <w:p w14:paraId="444AEDFA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89" w:history="1">
            <w:r w:rsidR="009646F8" w:rsidRPr="000346FF">
              <w:rPr>
                <w:rStyle w:val="Hyperlink"/>
              </w:rPr>
              <w:t>6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List of tables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_Toc459738689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56</w:t>
            </w:r>
            <w:r w:rsidR="009646F8">
              <w:rPr>
                <w:webHidden/>
              </w:rPr>
              <w:fldChar w:fldCharType="end"/>
            </w:r>
          </w:hyperlink>
        </w:p>
        <w:p w14:paraId="09985954" w14:textId="77777777" w:rsidR="009646F8" w:rsidRDefault="00CB660D">
          <w:pPr>
            <w:pStyle w:val="TOC1"/>
            <w:rPr>
              <w:rFonts w:eastAsiaTheme="minorEastAsia" w:cstheme="minorBidi"/>
              <w:color w:val="auto"/>
              <w:lang w:val="en-US"/>
            </w:rPr>
          </w:pPr>
          <w:hyperlink w:anchor="_Toc459738690" w:history="1">
            <w:r w:rsidR="009646F8" w:rsidRPr="000346FF">
              <w:rPr>
                <w:rStyle w:val="Hyperlink"/>
              </w:rPr>
              <w:t>7</w:t>
            </w:r>
            <w:r w:rsidR="009646F8">
              <w:rPr>
                <w:rFonts w:eastAsiaTheme="minorEastAsia" w:cstheme="minorBidi"/>
                <w:color w:val="auto"/>
                <w:lang w:val="en-US"/>
              </w:rPr>
              <w:tab/>
            </w:r>
            <w:r w:rsidR="009646F8" w:rsidRPr="000346FF">
              <w:rPr>
                <w:rStyle w:val="Hyperlink"/>
              </w:rPr>
              <w:t>List of acronyms</w:t>
            </w:r>
            <w:r w:rsidR="009646F8">
              <w:rPr>
                <w:webHidden/>
              </w:rPr>
              <w:tab/>
            </w:r>
            <w:r w:rsidR="009646F8">
              <w:rPr>
                <w:webHidden/>
              </w:rPr>
              <w:fldChar w:fldCharType="begin"/>
            </w:r>
            <w:r w:rsidR="009646F8">
              <w:rPr>
                <w:webHidden/>
              </w:rPr>
              <w:instrText xml:space="preserve"> PAGEREF _Toc459738690 \h </w:instrText>
            </w:r>
            <w:r w:rsidR="009646F8">
              <w:rPr>
                <w:webHidden/>
              </w:rPr>
            </w:r>
            <w:r w:rsidR="009646F8">
              <w:rPr>
                <w:webHidden/>
              </w:rPr>
              <w:fldChar w:fldCharType="separate"/>
            </w:r>
            <w:r w:rsidR="009646F8">
              <w:rPr>
                <w:webHidden/>
              </w:rPr>
              <w:t>56</w:t>
            </w:r>
            <w:r w:rsidR="009646F8">
              <w:rPr>
                <w:webHidden/>
              </w:rPr>
              <w:fldChar w:fldCharType="end"/>
            </w:r>
          </w:hyperlink>
        </w:p>
        <w:p w14:paraId="2BA42B0A" w14:textId="77777777" w:rsidR="000A72FC" w:rsidRDefault="0010224A" w:rsidP="000A72FC">
          <w:pPr>
            <w:tabs>
              <w:tab w:val="left" w:pos="1134"/>
            </w:tabs>
          </w:pPr>
          <w:r>
            <w:rPr>
              <w:noProof/>
            </w:rPr>
            <w:fldChar w:fldCharType="end"/>
          </w:r>
        </w:p>
      </w:sdtContent>
    </w:sdt>
    <w:p w14:paraId="2BA42B0B" w14:textId="77777777" w:rsidR="003D04F7" w:rsidRPr="00DC524A" w:rsidRDefault="003D04F7" w:rsidP="007B5D94">
      <w:pPr>
        <w:pStyle w:val="NoSpacing"/>
      </w:pPr>
    </w:p>
    <w:p w14:paraId="2BA42B0C" w14:textId="77777777" w:rsidR="001B19DB" w:rsidRPr="00DC524A" w:rsidRDefault="001B19DB">
      <w:pPr>
        <w:rPr>
          <w:rFonts w:cs="Arial"/>
        </w:rPr>
      </w:pPr>
      <w:r w:rsidRPr="00DC524A">
        <w:rPr>
          <w:rFonts w:cs="Arial"/>
        </w:rPr>
        <w:lastRenderedPageBreak/>
        <w:br w:type="page"/>
      </w:r>
    </w:p>
    <w:p w14:paraId="2BA42B0D" w14:textId="77777777" w:rsidR="001B19DB" w:rsidRPr="0090160A" w:rsidRDefault="003D6535" w:rsidP="008A685E">
      <w:pPr>
        <w:pStyle w:val="Heading1"/>
        <w:ind w:left="851" w:hanging="851"/>
      </w:pPr>
      <w:bookmarkStart w:id="1" w:name="_Toc459738637"/>
      <w:r>
        <w:lastRenderedPageBreak/>
        <w:t>Basic information</w:t>
      </w:r>
      <w:bookmarkEnd w:id="1"/>
    </w:p>
    <w:p w14:paraId="2BA42B0E" w14:textId="77777777" w:rsidR="00B604FE" w:rsidRDefault="00E9157C" w:rsidP="00B604FE">
      <w:pPr>
        <w:pStyle w:val="Heading2"/>
        <w:ind w:left="851" w:hanging="851"/>
      </w:pPr>
      <w:bookmarkStart w:id="2" w:name="_Toc459738638"/>
      <w:r>
        <w:t>Project</w:t>
      </w:r>
      <w:r w:rsidR="00B604FE">
        <w:t xml:space="preserve"> elements</w:t>
      </w:r>
      <w:bookmarkEnd w:id="2"/>
    </w:p>
    <w:p w14:paraId="2BA42B0F" w14:textId="77777777" w:rsidR="00B604FE" w:rsidRDefault="00B604FE" w:rsidP="00F74CEF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One can view telecommunic</w:t>
      </w:r>
      <w:r w:rsidR="00E9157C">
        <w:rPr>
          <w:rFonts w:cs="Arial"/>
          <w:sz w:val="20"/>
          <w:szCs w:val="20"/>
        </w:rPr>
        <w:t>ation as a network of communicati</w:t>
      </w:r>
      <w:r>
        <w:rPr>
          <w:rFonts w:cs="Arial"/>
          <w:sz w:val="20"/>
          <w:szCs w:val="20"/>
        </w:rPr>
        <w:t>n</w:t>
      </w:r>
      <w:r w:rsidR="00E9157C">
        <w:rPr>
          <w:rFonts w:cs="Arial"/>
          <w:sz w:val="20"/>
          <w:szCs w:val="20"/>
        </w:rPr>
        <w:t>g</w:t>
      </w:r>
      <w:r>
        <w:rPr>
          <w:rFonts w:cs="Arial"/>
          <w:sz w:val="20"/>
          <w:szCs w:val="20"/>
        </w:rPr>
        <w:t xml:space="preserve"> elements</w:t>
      </w:r>
      <w:r w:rsidR="00E9157C">
        <w:rPr>
          <w:rFonts w:cs="Arial"/>
          <w:sz w:val="20"/>
          <w:szCs w:val="20"/>
        </w:rPr>
        <w:t>.</w:t>
      </w:r>
    </w:p>
    <w:p w14:paraId="2BA42B10" w14:textId="77777777" w:rsidR="003D6535" w:rsidRDefault="00E9157C" w:rsidP="00F74CEF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</w:t>
      </w:r>
      <w:r w:rsidR="003D6535">
        <w:rPr>
          <w:rFonts w:cs="Arial"/>
          <w:sz w:val="20"/>
          <w:szCs w:val="20"/>
        </w:rPr>
        <w:t xml:space="preserve">roject </w:t>
      </w:r>
      <w:r>
        <w:rPr>
          <w:rFonts w:cs="Arial"/>
          <w:sz w:val="20"/>
          <w:szCs w:val="20"/>
        </w:rPr>
        <w:t>described in this specification c</w:t>
      </w:r>
      <w:r w:rsidR="003D6535">
        <w:rPr>
          <w:rFonts w:cs="Arial"/>
          <w:sz w:val="20"/>
          <w:szCs w:val="20"/>
        </w:rPr>
        <w:t>onsists of two network elements</w:t>
      </w:r>
      <w:r w:rsidR="00B604FE">
        <w:rPr>
          <w:rFonts w:cs="Arial"/>
          <w:sz w:val="20"/>
          <w:szCs w:val="20"/>
        </w:rPr>
        <w:t xml:space="preserve"> (NE)</w:t>
      </w:r>
      <w:r w:rsidR="00CD7301">
        <w:rPr>
          <w:rFonts w:cs="Arial"/>
          <w:sz w:val="20"/>
          <w:szCs w:val="20"/>
        </w:rPr>
        <w:t>, where naming is taken</w:t>
      </w:r>
      <w:r w:rsidR="003D6535">
        <w:rPr>
          <w:rFonts w:cs="Arial"/>
          <w:sz w:val="20"/>
          <w:szCs w:val="20"/>
        </w:rPr>
        <w:t xml:space="preserve"> from LTE/3GPP standards:</w:t>
      </w:r>
    </w:p>
    <w:p w14:paraId="2BA42B11" w14:textId="77777777" w:rsidR="00F74CEF" w:rsidRDefault="003D6535" w:rsidP="00693EE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color w:val="222222"/>
          <w:sz w:val="20"/>
          <w:szCs w:val="20"/>
        </w:rPr>
      </w:pPr>
      <w:r>
        <w:rPr>
          <w:rFonts w:cs="Arial"/>
          <w:sz w:val="20"/>
          <w:szCs w:val="20"/>
        </w:rPr>
        <w:t>BTS – Base Transceiver Station</w:t>
      </w:r>
    </w:p>
    <w:p w14:paraId="2BA42B12" w14:textId="77777777" w:rsidR="00F74CEF" w:rsidRDefault="003D6535" w:rsidP="00693EE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color w:val="222222"/>
          <w:sz w:val="20"/>
          <w:szCs w:val="20"/>
        </w:rPr>
      </w:pPr>
      <w:r>
        <w:rPr>
          <w:rFonts w:cs="Arial"/>
          <w:sz w:val="20"/>
          <w:szCs w:val="20"/>
        </w:rPr>
        <w:t>UE – User Equipment (like mobile phone)</w:t>
      </w:r>
    </w:p>
    <w:p w14:paraId="2BA42B13" w14:textId="77777777" w:rsidR="00B604FE" w:rsidRDefault="00B604FE" w:rsidP="00CE11C5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Besides of </w:t>
      </w:r>
      <w:r w:rsidR="00F27D0A">
        <w:rPr>
          <w:rFonts w:cs="Arial"/>
          <w:sz w:val="20"/>
          <w:szCs w:val="20"/>
        </w:rPr>
        <w:t>NEs</w:t>
      </w:r>
      <w:r>
        <w:rPr>
          <w:rFonts w:cs="Arial"/>
          <w:sz w:val="20"/>
          <w:szCs w:val="20"/>
        </w:rPr>
        <w:t xml:space="preserve">, there is one common to BTS and UE </w:t>
      </w:r>
      <w:r w:rsidR="00E9157C">
        <w:rPr>
          <w:rFonts w:cs="Arial"/>
          <w:sz w:val="20"/>
          <w:szCs w:val="20"/>
        </w:rPr>
        <w:t xml:space="preserve">software </w:t>
      </w:r>
      <w:r>
        <w:rPr>
          <w:rFonts w:cs="Arial"/>
          <w:sz w:val="20"/>
          <w:szCs w:val="20"/>
        </w:rPr>
        <w:t>library:</w:t>
      </w:r>
    </w:p>
    <w:p w14:paraId="2BA42B14" w14:textId="77777777" w:rsidR="00B604FE" w:rsidRPr="00365171" w:rsidRDefault="00B604FE" w:rsidP="00693EE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color w:val="222222"/>
          <w:sz w:val="20"/>
          <w:szCs w:val="20"/>
        </w:rPr>
      </w:pPr>
      <w:r>
        <w:rPr>
          <w:rFonts w:cs="Arial"/>
          <w:sz w:val="20"/>
          <w:szCs w:val="20"/>
        </w:rPr>
        <w:t>COMMON – BTS/UE Common library</w:t>
      </w:r>
    </w:p>
    <w:p w14:paraId="2BA42B15" w14:textId="77777777" w:rsidR="00365171" w:rsidRDefault="00365171" w:rsidP="00365171">
      <w:pPr>
        <w:shd w:val="clear" w:color="auto" w:fill="FFFFFF"/>
        <w:rPr>
          <w:rFonts w:cs="Arial"/>
          <w:color w:val="222222"/>
          <w:sz w:val="20"/>
          <w:szCs w:val="20"/>
        </w:rPr>
      </w:pPr>
    </w:p>
    <w:p w14:paraId="2BA42B16" w14:textId="77777777" w:rsidR="00D6255B" w:rsidRDefault="00D6255B" w:rsidP="00D6255B">
      <w:pPr>
        <w:keepNext/>
        <w:shd w:val="clear" w:color="auto" w:fill="FFFFFF"/>
      </w:pPr>
      <w:r>
        <w:rPr>
          <w:noProof/>
        </w:rPr>
        <w:drawing>
          <wp:inline distT="0" distB="0" distL="0" distR="0" wp14:anchorId="2BA42DCE" wp14:editId="2BA42DCF">
            <wp:extent cx="561022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B17" w14:textId="77777777" w:rsidR="00365171" w:rsidRPr="00D6255B" w:rsidRDefault="00D6255B" w:rsidP="00D6255B">
      <w:pPr>
        <w:pStyle w:val="Caption"/>
        <w:rPr>
          <w:i w:val="0"/>
          <w:color w:val="124191" w:themeColor="background1"/>
        </w:rPr>
      </w:pPr>
      <w:bookmarkStart w:id="3" w:name="_Toc462410535"/>
      <w:r w:rsidRPr="00D6255B">
        <w:rPr>
          <w:i w:val="0"/>
          <w:color w:val="124191" w:themeColor="background1"/>
        </w:rPr>
        <w:t xml:space="preserve">Figure </w:t>
      </w:r>
      <w:r w:rsidRPr="00D6255B">
        <w:rPr>
          <w:i w:val="0"/>
          <w:color w:val="124191" w:themeColor="background1"/>
        </w:rPr>
        <w:fldChar w:fldCharType="begin"/>
      </w:r>
      <w:r w:rsidRPr="00D6255B">
        <w:rPr>
          <w:i w:val="0"/>
          <w:color w:val="124191" w:themeColor="background1"/>
        </w:rPr>
        <w:instrText xml:space="preserve"> SEQ Figure \* ARABIC </w:instrText>
      </w:r>
      <w:r w:rsidRPr="00D6255B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</w:t>
      </w:r>
      <w:r w:rsidRPr="00D6255B">
        <w:rPr>
          <w:i w:val="0"/>
          <w:color w:val="124191" w:themeColor="background1"/>
        </w:rPr>
        <w:fldChar w:fldCharType="end"/>
      </w:r>
      <w:r w:rsidRPr="00D6255B">
        <w:rPr>
          <w:i w:val="0"/>
          <w:color w:val="124191" w:themeColor="background1"/>
        </w:rPr>
        <w:t xml:space="preserve"> Project directory structure</w:t>
      </w:r>
      <w:bookmarkEnd w:id="3"/>
    </w:p>
    <w:p w14:paraId="2BA42B18" w14:textId="77777777" w:rsidR="00E9157C" w:rsidRDefault="00E9157C" w:rsidP="00E9157C">
      <w:pPr>
        <w:pStyle w:val="Heading2"/>
        <w:ind w:left="851" w:hanging="851"/>
      </w:pPr>
      <w:bookmarkStart w:id="4" w:name="_Toc459738639"/>
      <w:r>
        <w:rPr>
          <w:rFonts w:cs="Arial"/>
          <w:sz w:val="20"/>
          <w:szCs w:val="20"/>
        </w:rPr>
        <w:t>Communication scheme</w:t>
      </w:r>
      <w:bookmarkEnd w:id="4"/>
    </w:p>
    <w:p w14:paraId="2BA42B19" w14:textId="77777777" w:rsidR="00B604FE" w:rsidRDefault="00E9157C" w:rsidP="00CE11C5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c</w:t>
      </w:r>
      <w:r w:rsidR="00B604FE">
        <w:rPr>
          <w:rFonts w:cs="Arial"/>
          <w:sz w:val="20"/>
          <w:szCs w:val="20"/>
        </w:rPr>
        <w:t>ommunication scheme between NE</w:t>
      </w:r>
      <w:r>
        <w:rPr>
          <w:rFonts w:cs="Arial"/>
          <w:sz w:val="20"/>
          <w:szCs w:val="20"/>
        </w:rPr>
        <w:t>s is as follows:</w:t>
      </w:r>
    </w:p>
    <w:p w14:paraId="2BA42B1A" w14:textId="77777777" w:rsidR="00B604FE" w:rsidRPr="00B604FE" w:rsidRDefault="00B604FE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 w:rsidRPr="00B604FE">
        <w:rPr>
          <w:rFonts w:cs="Arial"/>
          <w:sz w:val="20"/>
          <w:szCs w:val="20"/>
        </w:rPr>
        <w:t xml:space="preserve">UE communicates </w:t>
      </w:r>
      <w:r w:rsidR="00383F82">
        <w:rPr>
          <w:rFonts w:cs="Arial"/>
          <w:sz w:val="20"/>
          <w:szCs w:val="20"/>
        </w:rPr>
        <w:t>with</w:t>
      </w:r>
      <w:r w:rsidRPr="00B604FE">
        <w:rPr>
          <w:rFonts w:cs="Arial"/>
          <w:sz w:val="20"/>
          <w:szCs w:val="20"/>
        </w:rPr>
        <w:t xml:space="preserve"> only one BTS.</w:t>
      </w:r>
    </w:p>
    <w:p w14:paraId="2BA42B1B" w14:textId="77777777" w:rsidR="00B604FE" w:rsidRPr="00B604FE" w:rsidRDefault="00B604FE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 w:rsidRPr="00B604FE">
        <w:rPr>
          <w:rFonts w:cs="Arial"/>
          <w:sz w:val="20"/>
          <w:szCs w:val="20"/>
        </w:rPr>
        <w:t>BTS communicate</w:t>
      </w:r>
      <w:r w:rsidR="00383F82">
        <w:rPr>
          <w:rFonts w:cs="Arial"/>
          <w:sz w:val="20"/>
          <w:szCs w:val="20"/>
        </w:rPr>
        <w:t>s</w:t>
      </w:r>
      <w:r w:rsidRPr="00B604FE">
        <w:rPr>
          <w:rFonts w:cs="Arial"/>
          <w:sz w:val="20"/>
          <w:szCs w:val="20"/>
        </w:rPr>
        <w:t xml:space="preserve"> with many UEs.</w:t>
      </w:r>
    </w:p>
    <w:p w14:paraId="2BA42B1C" w14:textId="77777777" w:rsidR="00B604FE" w:rsidRDefault="00B604FE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 w:rsidRPr="00B604FE">
        <w:rPr>
          <w:rFonts w:cs="Arial"/>
          <w:sz w:val="20"/>
          <w:szCs w:val="20"/>
        </w:rPr>
        <w:t>UE</w:t>
      </w:r>
      <w:r w:rsidR="00E9157C">
        <w:rPr>
          <w:rFonts w:cs="Arial"/>
          <w:sz w:val="20"/>
          <w:szCs w:val="20"/>
        </w:rPr>
        <w:t>s</w:t>
      </w:r>
      <w:r w:rsidRPr="00B604FE">
        <w:rPr>
          <w:rFonts w:cs="Arial"/>
          <w:sz w:val="20"/>
          <w:szCs w:val="20"/>
        </w:rPr>
        <w:t xml:space="preserve"> communicate to each other only via BTS.</w:t>
      </w:r>
    </w:p>
    <w:p w14:paraId="7CE28C86" w14:textId="015188F7" w:rsidR="00D739DE" w:rsidRDefault="00D739DE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BTS do not communicate to each other (at least in the current </w:t>
      </w:r>
      <w:r w:rsidR="00381973">
        <w:rPr>
          <w:rFonts w:cs="Arial"/>
          <w:sz w:val="20"/>
          <w:szCs w:val="20"/>
        </w:rPr>
        <w:t xml:space="preserve">phase </w:t>
      </w:r>
      <w:r>
        <w:rPr>
          <w:rFonts w:cs="Arial"/>
          <w:sz w:val="20"/>
          <w:szCs w:val="20"/>
        </w:rPr>
        <w:t>of project)</w:t>
      </w:r>
    </w:p>
    <w:p w14:paraId="2BA42B1D" w14:textId="43FB94CB" w:rsidR="007613AA" w:rsidRDefault="007613AA" w:rsidP="007613AA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There is no </w:t>
      </w:r>
      <w:r w:rsidR="008920A0">
        <w:rPr>
          <w:rFonts w:cs="Arial"/>
          <w:sz w:val="20"/>
          <w:szCs w:val="20"/>
        </w:rPr>
        <w:t>limitation</w:t>
      </w:r>
      <w:r>
        <w:rPr>
          <w:rFonts w:cs="Arial"/>
          <w:sz w:val="20"/>
          <w:szCs w:val="20"/>
        </w:rPr>
        <w:t xml:space="preserve"> on </w:t>
      </w:r>
      <w:r w:rsidRPr="00383F82">
        <w:rPr>
          <w:rFonts w:cs="Arial"/>
          <w:i/>
          <w:color w:val="124191" w:themeColor="background1"/>
          <w:sz w:val="20"/>
          <w:szCs w:val="20"/>
        </w:rPr>
        <w:t>how many NEs can be deployed on how many computers</w:t>
      </w:r>
      <w:r w:rsidR="008920A0">
        <w:rPr>
          <w:rFonts w:cs="Arial"/>
          <w:color w:val="124191" w:themeColor="background1"/>
          <w:sz w:val="20"/>
          <w:szCs w:val="20"/>
        </w:rPr>
        <w:t xml:space="preserve"> </w:t>
      </w:r>
      <w:r w:rsidR="00383F82">
        <w:rPr>
          <w:rFonts w:cs="Arial"/>
          <w:sz w:val="20"/>
          <w:szCs w:val="20"/>
        </w:rPr>
        <w:t>other than types used to represent UE ID (</w:t>
      </w:r>
      <w:proofErr w:type="spellStart"/>
      <w:r w:rsidR="00383F82" w:rsidRPr="00383F82">
        <w:rPr>
          <w:rFonts w:ascii="Consolas" w:hAnsi="Consolas" w:cs="Consolas"/>
          <w:color w:val="124191" w:themeColor="background1"/>
          <w:sz w:val="20"/>
          <w:szCs w:val="20"/>
        </w:rPr>
        <w:t>PhoneNumber</w:t>
      </w:r>
      <w:proofErr w:type="spellEnd"/>
      <w:r w:rsidR="00383F82">
        <w:rPr>
          <w:rFonts w:cs="Arial"/>
          <w:sz w:val="20"/>
          <w:szCs w:val="20"/>
        </w:rPr>
        <w:t>) or BTS ID (</w:t>
      </w:r>
      <w:proofErr w:type="spellStart"/>
      <w:r w:rsidR="00383F82" w:rsidRPr="00383F82">
        <w:rPr>
          <w:rFonts w:ascii="Consolas" w:hAnsi="Consolas" w:cs="Consolas"/>
          <w:color w:val="124191" w:themeColor="background1"/>
          <w:sz w:val="20"/>
          <w:szCs w:val="20"/>
        </w:rPr>
        <w:t>BtsId</w:t>
      </w:r>
      <w:proofErr w:type="spellEnd"/>
      <w:r w:rsidR="00383F82">
        <w:rPr>
          <w:rFonts w:cs="Arial"/>
          <w:sz w:val="20"/>
          <w:szCs w:val="20"/>
        </w:rPr>
        <w:t>). Both types are defined by COMMON library.</w:t>
      </w:r>
    </w:p>
    <w:p w14:paraId="2BA42B22" w14:textId="77777777" w:rsidR="00B63CA5" w:rsidRDefault="00B63CA5" w:rsidP="00B63CA5">
      <w:pPr>
        <w:keepNext/>
        <w:shd w:val="clear" w:color="auto" w:fill="FFFFFF"/>
      </w:pPr>
      <w:r w:rsidRPr="00B63CA5">
        <w:rPr>
          <w:noProof/>
        </w:rPr>
        <w:lastRenderedPageBreak/>
        <w:drawing>
          <wp:inline distT="0" distB="0" distL="0" distR="0" wp14:anchorId="2BA42DD0" wp14:editId="2BA42DD1">
            <wp:extent cx="54292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B23" w14:textId="77777777" w:rsidR="007613AA" w:rsidRPr="00D6255B" w:rsidRDefault="00B63CA5" w:rsidP="00B63CA5">
      <w:pPr>
        <w:pStyle w:val="Caption"/>
        <w:rPr>
          <w:i w:val="0"/>
          <w:color w:val="124191" w:themeColor="background1"/>
        </w:rPr>
      </w:pPr>
      <w:bookmarkStart w:id="5" w:name="_Ref446000985"/>
      <w:bookmarkStart w:id="6" w:name="_Toc462410536"/>
      <w:r w:rsidRPr="00D6255B">
        <w:rPr>
          <w:i w:val="0"/>
          <w:color w:val="124191" w:themeColor="background1"/>
        </w:rPr>
        <w:t xml:space="preserve">Figure </w:t>
      </w:r>
      <w:r w:rsidRPr="00D6255B">
        <w:rPr>
          <w:i w:val="0"/>
          <w:color w:val="124191" w:themeColor="background1"/>
        </w:rPr>
        <w:fldChar w:fldCharType="begin"/>
      </w:r>
      <w:r w:rsidRPr="00D6255B">
        <w:rPr>
          <w:i w:val="0"/>
          <w:color w:val="124191" w:themeColor="background1"/>
        </w:rPr>
        <w:instrText xml:space="preserve"> SEQ Figure \* ARABIC </w:instrText>
      </w:r>
      <w:r w:rsidRPr="00D6255B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</w:t>
      </w:r>
      <w:r w:rsidRPr="00D6255B">
        <w:rPr>
          <w:i w:val="0"/>
          <w:color w:val="124191" w:themeColor="background1"/>
        </w:rPr>
        <w:fldChar w:fldCharType="end"/>
      </w:r>
      <w:r w:rsidRPr="00D6255B">
        <w:rPr>
          <w:i w:val="0"/>
          <w:color w:val="124191" w:themeColor="background1"/>
        </w:rPr>
        <w:t xml:space="preserve"> Possible deployment</w:t>
      </w:r>
      <w:bookmarkEnd w:id="5"/>
      <w:bookmarkEnd w:id="6"/>
    </w:p>
    <w:p w14:paraId="2BA42B24" w14:textId="77777777" w:rsidR="007613AA" w:rsidRDefault="007613AA" w:rsidP="007613AA">
      <w:r>
        <w:t xml:space="preserve">Looking at </w:t>
      </w:r>
      <w:r w:rsidR="00B63CA5">
        <w:fldChar w:fldCharType="begin"/>
      </w:r>
      <w:r w:rsidR="00B63CA5">
        <w:instrText xml:space="preserve"> REF _Ref446000985 \h </w:instrText>
      </w:r>
      <w:r w:rsidR="00B63CA5">
        <w:fldChar w:fldCharType="separate"/>
      </w:r>
      <w:r w:rsidR="009646F8" w:rsidRPr="00D6255B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2</w:t>
      </w:r>
      <w:r w:rsidR="009646F8" w:rsidRPr="00D6255B">
        <w:rPr>
          <w:i/>
          <w:color w:val="124191" w:themeColor="background1"/>
        </w:rPr>
        <w:t xml:space="preserve"> Possible deployment</w:t>
      </w:r>
      <w:r w:rsidR="00B63CA5">
        <w:fldChar w:fldCharType="end"/>
      </w:r>
      <w:r w:rsidR="00B63CA5">
        <w:t xml:space="preserve"> </w:t>
      </w:r>
      <w:r>
        <w:t xml:space="preserve">the following communication </w:t>
      </w:r>
      <w:r w:rsidR="00383F82">
        <w:t>are</w:t>
      </w:r>
      <w:r>
        <w:t xml:space="preserve"> </w:t>
      </w:r>
      <w:r w:rsidR="00383F82">
        <w:t>possible</w:t>
      </w:r>
      <w:r>
        <w:t>:</w:t>
      </w:r>
    </w:p>
    <w:p w14:paraId="2BA42B25" w14:textId="77777777" w:rsidR="00383F82" w:rsidRDefault="00383F82" w:rsidP="00693EEB">
      <w:pPr>
        <w:pStyle w:val="ListParagraph"/>
        <w:numPr>
          <w:ilvl w:val="0"/>
          <w:numId w:val="5"/>
        </w:numPr>
      </w:pPr>
      <w:r>
        <w:t>UE1 and BTS1</w:t>
      </w:r>
    </w:p>
    <w:p w14:paraId="2BA42B26" w14:textId="77777777" w:rsidR="007613AA" w:rsidRDefault="007613AA" w:rsidP="00693EEB">
      <w:pPr>
        <w:pStyle w:val="ListParagraph"/>
        <w:numPr>
          <w:ilvl w:val="0"/>
          <w:numId w:val="5"/>
        </w:numPr>
      </w:pPr>
      <w:r>
        <w:t>UE1 and UE2 (via BTS1)</w:t>
      </w:r>
    </w:p>
    <w:p w14:paraId="2BA42B27" w14:textId="77777777" w:rsidR="00383F82" w:rsidRDefault="00383F82" w:rsidP="00693EEB">
      <w:pPr>
        <w:pStyle w:val="ListParagraph"/>
        <w:numPr>
          <w:ilvl w:val="0"/>
          <w:numId w:val="5"/>
        </w:numPr>
      </w:pPr>
      <w:r>
        <w:t>UE2 and BTS1</w:t>
      </w:r>
    </w:p>
    <w:p w14:paraId="2BA42B28" w14:textId="77777777" w:rsidR="00383F82" w:rsidRDefault="00383F82" w:rsidP="00693EEB">
      <w:pPr>
        <w:pStyle w:val="ListParagraph"/>
        <w:numPr>
          <w:ilvl w:val="0"/>
          <w:numId w:val="5"/>
        </w:numPr>
      </w:pPr>
      <w:r>
        <w:t>UE3 and BTS2</w:t>
      </w:r>
    </w:p>
    <w:p w14:paraId="2BA42B29" w14:textId="77777777" w:rsidR="007613AA" w:rsidRDefault="007613AA" w:rsidP="00693EEB">
      <w:pPr>
        <w:pStyle w:val="ListParagraph"/>
        <w:numPr>
          <w:ilvl w:val="0"/>
          <w:numId w:val="5"/>
        </w:numPr>
      </w:pPr>
      <w:r>
        <w:t>UE3 and UE4 (via BTS2)</w:t>
      </w:r>
    </w:p>
    <w:p w14:paraId="2BA42B2A" w14:textId="77777777" w:rsidR="007613AA" w:rsidRDefault="007613AA" w:rsidP="00693EEB">
      <w:pPr>
        <w:pStyle w:val="ListParagraph"/>
        <w:numPr>
          <w:ilvl w:val="0"/>
          <w:numId w:val="5"/>
        </w:numPr>
      </w:pPr>
      <w:r>
        <w:t>UE3 and UE5 (via BTS2)</w:t>
      </w:r>
    </w:p>
    <w:p w14:paraId="2BA42B2B" w14:textId="77777777" w:rsidR="00383F82" w:rsidRDefault="00383F82" w:rsidP="00693EEB">
      <w:pPr>
        <w:pStyle w:val="ListParagraph"/>
        <w:numPr>
          <w:ilvl w:val="0"/>
          <w:numId w:val="5"/>
        </w:numPr>
      </w:pPr>
      <w:r>
        <w:t>U4 and BTS2</w:t>
      </w:r>
    </w:p>
    <w:p w14:paraId="2BA42B2C" w14:textId="77777777" w:rsidR="007613AA" w:rsidRDefault="007613AA" w:rsidP="00693EEB">
      <w:pPr>
        <w:pStyle w:val="ListParagraph"/>
        <w:numPr>
          <w:ilvl w:val="0"/>
          <w:numId w:val="5"/>
        </w:numPr>
      </w:pPr>
      <w:r>
        <w:t>UE4 and UE5 (via BTS2)</w:t>
      </w:r>
    </w:p>
    <w:p w14:paraId="2BA42B2D" w14:textId="77777777" w:rsidR="00383F82" w:rsidRDefault="00383F82" w:rsidP="00693EEB">
      <w:pPr>
        <w:pStyle w:val="ListParagraph"/>
        <w:numPr>
          <w:ilvl w:val="0"/>
          <w:numId w:val="5"/>
        </w:numPr>
      </w:pPr>
      <w:r>
        <w:t>UE5 and BTS2</w:t>
      </w:r>
    </w:p>
    <w:p w14:paraId="2BA42B2E" w14:textId="77777777" w:rsidR="007613AA" w:rsidRPr="007613AA" w:rsidRDefault="007613AA" w:rsidP="007613AA"/>
    <w:p w14:paraId="2BA42B2F" w14:textId="77777777" w:rsidR="00B604FE" w:rsidRDefault="00B604FE" w:rsidP="00B604FE">
      <w:pPr>
        <w:pStyle w:val="Heading2"/>
        <w:ind w:left="851" w:hanging="851"/>
      </w:pPr>
      <w:bookmarkStart w:id="7" w:name="_Toc459738640"/>
      <w:r>
        <w:t>BTS</w:t>
      </w:r>
      <w:bookmarkEnd w:id="7"/>
    </w:p>
    <w:p w14:paraId="2BA42B30" w14:textId="77777777" w:rsidR="004C6C99" w:rsidRDefault="004C6C99" w:rsidP="004C6C99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BTS is fully implemented and it is given as it is.</w:t>
      </w:r>
    </w:p>
    <w:p w14:paraId="2BA42B31" w14:textId="77777777" w:rsidR="00B604FE" w:rsidRDefault="00B63CA5" w:rsidP="00CE11C5">
      <w:pPr>
        <w:shd w:val="clear" w:color="auto" w:fill="FFFFFF"/>
        <w:rPr>
          <w:rFonts w:cs="Arial"/>
          <w:sz w:val="20"/>
          <w:szCs w:val="20"/>
        </w:rPr>
      </w:pPr>
      <w:r w:rsidRPr="00B63CA5">
        <w:rPr>
          <w:rFonts w:cs="Arial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2BA42DD2" wp14:editId="206147F7">
                <wp:extent cx="6043930" cy="265122"/>
                <wp:effectExtent l="0" t="0" r="1397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265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18" w14:textId="25E3F0CF" w:rsidR="001D47D0" w:rsidRPr="00A56CDB" w:rsidRDefault="001D47D0">
                            <w:pPr>
                              <w:rPr>
                                <w:b/>
                              </w:rPr>
                            </w:pPr>
                            <w:r w:rsidRPr="00A56CDB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It is not student task to change </w:t>
                            </w: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or extend BTS functionalities.</w:t>
                            </w:r>
                            <w:r w:rsidRPr="00A56CDB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A42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5.9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4cJAIAAEY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">
                <v:textbox>
                  <w:txbxContent>
                    <w:p w14:paraId="2BA42E18" w14:textId="25E3F0CF" w:rsidR="001D47D0" w:rsidRPr="00A56CDB" w:rsidRDefault="001D47D0">
                      <w:pPr>
                        <w:rPr>
                          <w:b/>
                        </w:rPr>
                      </w:pPr>
                      <w:r w:rsidRPr="00A56CDB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It is not student task to change </w:t>
                      </w:r>
                      <w:r>
                        <w:rPr>
                          <w:rFonts w:cs="Arial"/>
                          <w:b/>
                          <w:sz w:val="20"/>
                          <w:szCs w:val="20"/>
                        </w:rPr>
                        <w:t>or extend BTS functionalities.</w:t>
                      </w:r>
                      <w:r w:rsidRPr="00A56CDB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C6C99">
        <w:rPr>
          <w:rFonts w:cs="Arial"/>
          <w:sz w:val="20"/>
          <w:szCs w:val="20"/>
        </w:rPr>
        <w:t xml:space="preserve"> </w:t>
      </w:r>
    </w:p>
    <w:p w14:paraId="2BA42B32" w14:textId="77777777" w:rsidR="00B604FE" w:rsidRDefault="00B604FE" w:rsidP="00B604FE">
      <w:pPr>
        <w:pStyle w:val="Heading2"/>
        <w:ind w:left="851" w:hanging="851"/>
      </w:pPr>
      <w:bookmarkStart w:id="8" w:name="_Toc459738641"/>
      <w:r>
        <w:t>UE</w:t>
      </w:r>
      <w:bookmarkEnd w:id="8"/>
    </w:p>
    <w:p w14:paraId="2BA42B33" w14:textId="77777777" w:rsidR="00B604FE" w:rsidRDefault="00B604FE" w:rsidP="00B604FE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Student task is to implement UE as it is specified in subsequent chapters of this specification.</w:t>
      </w:r>
    </w:p>
    <w:p w14:paraId="2BA42B34" w14:textId="77777777" w:rsidR="00B604FE" w:rsidRDefault="00B604FE" w:rsidP="00B604FE">
      <w:pPr>
        <w:pStyle w:val="Heading2"/>
        <w:ind w:left="851" w:hanging="851"/>
      </w:pPr>
      <w:bookmarkStart w:id="9" w:name="_COMMON"/>
      <w:bookmarkStart w:id="10" w:name="_Toc459738642"/>
      <w:bookmarkEnd w:id="9"/>
      <w:r>
        <w:t>COMMON</w:t>
      </w:r>
      <w:bookmarkEnd w:id="10"/>
    </w:p>
    <w:p w14:paraId="2BA42B35" w14:textId="77777777" w:rsidR="007B5D94" w:rsidRDefault="00B604FE" w:rsidP="00CE11C5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Student can use COMMON library in a way as it is used by BTS. </w:t>
      </w:r>
      <w:r w:rsidR="00A56CDB"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BA42DD4" wp14:editId="2BA42DD5">
                <wp:extent cx="6043930" cy="497840"/>
                <wp:effectExtent l="0" t="0" r="13970" b="1651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19" w14:textId="7C67F872" w:rsidR="001D47D0" w:rsidRPr="00A358F7" w:rsidRDefault="001D47D0" w:rsidP="00A56CDB">
                            <w:pPr>
                              <w:rPr>
                                <w:b/>
                              </w:rPr>
                            </w:pPr>
                            <w:r w:rsidRPr="00A358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Student can </w:t>
                            </w: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extend</w:t>
                            </w:r>
                            <w:r w:rsidRPr="00A358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COMMON</w:t>
                            </w: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library;</w:t>
                            </w:r>
                            <w:r w:rsidRPr="00A358F7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 but student shall not remove or change this library in a way that changes BTS behavior.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42DD4" id="_x0000_s1027" type="#_x0000_t202" style="width:475.9pt;height: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DtJgIAAEs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">
                <v:textbox>
                  <w:txbxContent>
                    <w:p w14:paraId="2BA42E19" w14:textId="7C67F872" w:rsidR="001D47D0" w:rsidRPr="00A358F7" w:rsidRDefault="001D47D0" w:rsidP="00A56CDB">
                      <w:pPr>
                        <w:rPr>
                          <w:b/>
                        </w:rPr>
                      </w:pPr>
                      <w:r w:rsidRPr="00A358F7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Student can </w:t>
                      </w:r>
                      <w:r>
                        <w:rPr>
                          <w:rFonts w:cs="Arial"/>
                          <w:b/>
                          <w:sz w:val="20"/>
                          <w:szCs w:val="20"/>
                        </w:rPr>
                        <w:t>extend</w:t>
                      </w:r>
                      <w:r w:rsidRPr="00A358F7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 COMMON</w:t>
                      </w:r>
                      <w:r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 library;</w:t>
                      </w:r>
                      <w:r w:rsidRPr="00A358F7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 but student shall not remove or change this library in a way that changes BTS behavior.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A42B36" w14:textId="77777777" w:rsidR="004C6C99" w:rsidRDefault="004C6C99" w:rsidP="00CE11C5">
      <w:p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COMMON library unit tests and interface documentations </w:t>
      </w:r>
      <w:r w:rsidR="00383F82">
        <w:rPr>
          <w:rFonts w:cs="Arial"/>
          <w:sz w:val="20"/>
          <w:szCs w:val="20"/>
        </w:rPr>
        <w:t>present in header files are</w:t>
      </w:r>
      <w:r>
        <w:rPr>
          <w:rFonts w:cs="Arial"/>
          <w:sz w:val="20"/>
          <w:szCs w:val="20"/>
        </w:rPr>
        <w:t xml:space="preserve"> available to help understand how this library </w:t>
      </w:r>
      <w:r w:rsidR="00383F82">
        <w:rPr>
          <w:rFonts w:cs="Arial"/>
          <w:sz w:val="20"/>
          <w:szCs w:val="20"/>
        </w:rPr>
        <w:t>can be used</w:t>
      </w:r>
      <w:r>
        <w:rPr>
          <w:rFonts w:cs="Arial"/>
          <w:sz w:val="20"/>
          <w:szCs w:val="20"/>
        </w:rPr>
        <w:t xml:space="preserve">. </w:t>
      </w:r>
    </w:p>
    <w:p w14:paraId="2BA42B37" w14:textId="77777777" w:rsidR="004C6C99" w:rsidRPr="00CE11C5" w:rsidRDefault="004C6C99" w:rsidP="00CE11C5">
      <w:pPr>
        <w:shd w:val="clear" w:color="auto" w:fill="FFFFFF"/>
        <w:rPr>
          <w:rFonts w:cs="Arial"/>
          <w:sz w:val="20"/>
          <w:szCs w:val="20"/>
        </w:rPr>
      </w:pPr>
    </w:p>
    <w:p w14:paraId="2BA42B38" w14:textId="77777777" w:rsidR="004A5CE7" w:rsidRDefault="00E9157C" w:rsidP="00C43E1B">
      <w:pPr>
        <w:pStyle w:val="Heading1"/>
      </w:pPr>
      <w:bookmarkStart w:id="11" w:name="_UE_basic_information"/>
      <w:bookmarkStart w:id="12" w:name="_Toc459738643"/>
      <w:bookmarkEnd w:id="11"/>
      <w:r>
        <w:t xml:space="preserve">UE </w:t>
      </w:r>
      <w:r w:rsidR="00C43E1B">
        <w:t>basic information</w:t>
      </w:r>
      <w:bookmarkEnd w:id="12"/>
    </w:p>
    <w:p w14:paraId="2BA42B39" w14:textId="77777777" w:rsidR="00D6255B" w:rsidRDefault="00D6255B" w:rsidP="00D6255B">
      <w:pPr>
        <w:pStyle w:val="NoSpacing"/>
        <w:keepNext/>
      </w:pPr>
      <w:r>
        <w:rPr>
          <w:noProof/>
          <w:lang w:val="en-US"/>
        </w:rPr>
        <w:drawing>
          <wp:inline distT="0" distB="0" distL="0" distR="0" wp14:anchorId="2BA42DD6" wp14:editId="2BA42DD7">
            <wp:extent cx="56102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B3A" w14:textId="77777777" w:rsidR="00D6255B" w:rsidRPr="00D6255B" w:rsidRDefault="00D6255B" w:rsidP="00D6255B">
      <w:pPr>
        <w:pStyle w:val="Caption"/>
        <w:rPr>
          <w:i w:val="0"/>
          <w:color w:val="124191" w:themeColor="background1"/>
        </w:rPr>
      </w:pPr>
      <w:bookmarkStart w:id="13" w:name="_Toc462410537"/>
      <w:r w:rsidRPr="00D6255B">
        <w:rPr>
          <w:i w:val="0"/>
          <w:color w:val="124191" w:themeColor="background1"/>
        </w:rPr>
        <w:t xml:space="preserve">Figure </w:t>
      </w:r>
      <w:r w:rsidRPr="00D6255B">
        <w:rPr>
          <w:i w:val="0"/>
          <w:color w:val="124191" w:themeColor="background1"/>
        </w:rPr>
        <w:fldChar w:fldCharType="begin"/>
      </w:r>
      <w:r w:rsidRPr="00D6255B">
        <w:rPr>
          <w:i w:val="0"/>
          <w:color w:val="124191" w:themeColor="background1"/>
        </w:rPr>
        <w:instrText xml:space="preserve"> SEQ Figure \* ARABIC </w:instrText>
      </w:r>
      <w:r w:rsidRPr="00D6255B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3</w:t>
      </w:r>
      <w:r w:rsidRPr="00D6255B">
        <w:rPr>
          <w:i w:val="0"/>
          <w:color w:val="124191" w:themeColor="background1"/>
        </w:rPr>
        <w:fldChar w:fldCharType="end"/>
      </w:r>
      <w:r w:rsidRPr="00D6255B">
        <w:rPr>
          <w:i w:val="0"/>
          <w:color w:val="124191" w:themeColor="background1"/>
        </w:rPr>
        <w:t xml:space="preserve"> UE directory structure</w:t>
      </w:r>
      <w:bookmarkEnd w:id="13"/>
    </w:p>
    <w:p w14:paraId="2BA42B3B" w14:textId="77777777" w:rsidR="004E2097" w:rsidRDefault="004E2097" w:rsidP="00860699">
      <w:pPr>
        <w:pStyle w:val="NoSpacing"/>
        <w:rPr>
          <w:noProof/>
        </w:rPr>
      </w:pPr>
      <w:r>
        <w:rPr>
          <w:noProof/>
        </w:rPr>
        <w:t>UE is left partially unimplemented:</w:t>
      </w:r>
    </w:p>
    <w:p w14:paraId="2BA42B3C" w14:textId="77777777" w:rsidR="00115868" w:rsidRDefault="00115868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 be implemented:</w:t>
      </w:r>
    </w:p>
    <w:p w14:paraId="2BA42B3D" w14:textId="7DBFCEFF" w:rsidR="004E2097" w:rsidRDefault="004E2097" w:rsidP="00693EEB">
      <w:pPr>
        <w:pStyle w:val="ListParagraph"/>
        <w:numPr>
          <w:ilvl w:val="1"/>
          <w:numId w:val="4"/>
        </w:numPr>
        <w:shd w:val="clear" w:color="auto" w:fill="FFFFFF"/>
        <w:rPr>
          <w:rFonts w:cs="Arial"/>
          <w:sz w:val="20"/>
          <w:szCs w:val="20"/>
        </w:rPr>
      </w:pPr>
      <w:r w:rsidRPr="00383F82">
        <w:rPr>
          <w:rFonts w:ascii="Consolas" w:hAnsi="Consolas" w:cs="Consolas"/>
          <w:sz w:val="20"/>
          <w:szCs w:val="20"/>
        </w:rPr>
        <w:t>Application</w:t>
      </w:r>
      <w:r w:rsidR="000723F5">
        <w:rPr>
          <w:rFonts w:ascii="Consolas" w:hAnsi="Consolas" w:cs="Consolas"/>
          <w:sz w:val="20"/>
          <w:szCs w:val="20"/>
        </w:rPr>
        <w:t xml:space="preserve"> code (Application</w:t>
      </w:r>
      <w:r>
        <w:rPr>
          <w:rFonts w:cs="Arial"/>
          <w:sz w:val="20"/>
          <w:szCs w:val="20"/>
        </w:rPr>
        <w:t xml:space="preserve"> directory</w:t>
      </w:r>
      <w:r w:rsidR="000723F5">
        <w:rPr>
          <w:rFonts w:cs="Arial"/>
          <w:sz w:val="20"/>
          <w:szCs w:val="20"/>
        </w:rPr>
        <w:t xml:space="preserve">) </w:t>
      </w:r>
    </w:p>
    <w:p w14:paraId="2BA42B3E" w14:textId="77777777" w:rsidR="00115868" w:rsidRDefault="00115868" w:rsidP="00693EEB">
      <w:pPr>
        <w:pStyle w:val="ListParagraph"/>
        <w:numPr>
          <w:ilvl w:val="1"/>
          <w:numId w:val="4"/>
        </w:numPr>
        <w:shd w:val="clear" w:color="auto" w:fill="FFFFFF"/>
        <w:rPr>
          <w:rFonts w:cs="Arial"/>
          <w:sz w:val="20"/>
          <w:szCs w:val="20"/>
        </w:rPr>
      </w:pPr>
      <w:r w:rsidRPr="00383F82">
        <w:rPr>
          <w:rFonts w:ascii="Consolas" w:hAnsi="Consolas" w:cs="Consolas"/>
          <w:sz w:val="20"/>
          <w:szCs w:val="20"/>
        </w:rPr>
        <w:t>main.cpp</w:t>
      </w:r>
      <w:r>
        <w:rPr>
          <w:rFonts w:cs="Arial"/>
          <w:sz w:val="20"/>
          <w:szCs w:val="20"/>
        </w:rPr>
        <w:t xml:space="preserve">: </w:t>
      </w:r>
      <w:r w:rsidR="00DE5B93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 xml:space="preserve">t already starts </w:t>
      </w:r>
      <w:proofErr w:type="spellStart"/>
      <w:r w:rsidRPr="00383F82">
        <w:rPr>
          <w:rFonts w:ascii="Consolas" w:hAnsi="Consolas" w:cs="Consolas"/>
          <w:sz w:val="20"/>
          <w:szCs w:val="20"/>
        </w:rPr>
        <w:t>ApplicationEnvironment</w:t>
      </w:r>
      <w:proofErr w:type="spellEnd"/>
      <w:r>
        <w:rPr>
          <w:rFonts w:cs="Arial"/>
          <w:sz w:val="20"/>
          <w:szCs w:val="20"/>
        </w:rPr>
        <w:t xml:space="preserve">, but using of </w:t>
      </w:r>
      <w:r w:rsidRPr="00383F82">
        <w:rPr>
          <w:rFonts w:ascii="Consolas" w:hAnsi="Consolas" w:cs="Consolas"/>
          <w:sz w:val="20"/>
          <w:szCs w:val="20"/>
        </w:rPr>
        <w:t>Application</w:t>
      </w:r>
      <w:r>
        <w:rPr>
          <w:rFonts w:cs="Arial"/>
          <w:sz w:val="20"/>
          <w:szCs w:val="20"/>
        </w:rPr>
        <w:t xml:space="preserve"> is missing</w:t>
      </w:r>
      <w:r w:rsidRPr="00B604FE">
        <w:rPr>
          <w:rFonts w:cs="Arial"/>
          <w:sz w:val="20"/>
          <w:szCs w:val="20"/>
        </w:rPr>
        <w:t>.</w:t>
      </w:r>
    </w:p>
    <w:p w14:paraId="2BA42B3F" w14:textId="77777777" w:rsidR="00115868" w:rsidRDefault="00115868" w:rsidP="00693EEB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Already implemented:</w:t>
      </w:r>
    </w:p>
    <w:p w14:paraId="2BA42B40" w14:textId="77777777" w:rsidR="004E2097" w:rsidRDefault="004E2097" w:rsidP="00693EEB">
      <w:pPr>
        <w:pStyle w:val="ListParagraph"/>
        <w:numPr>
          <w:ilvl w:val="1"/>
          <w:numId w:val="4"/>
        </w:numPr>
        <w:shd w:val="clear" w:color="auto" w:fill="FFFFFF"/>
        <w:rPr>
          <w:rFonts w:cs="Arial"/>
          <w:sz w:val="20"/>
          <w:szCs w:val="20"/>
        </w:rPr>
      </w:pPr>
      <w:proofErr w:type="spellStart"/>
      <w:r w:rsidRPr="00383F82">
        <w:rPr>
          <w:rFonts w:ascii="Consolas" w:hAnsi="Consolas" w:cs="Consolas"/>
          <w:sz w:val="20"/>
          <w:szCs w:val="20"/>
        </w:rPr>
        <w:t>ApplicationEnvironment</w:t>
      </w:r>
      <w:proofErr w:type="spellEnd"/>
      <w:r w:rsidR="00115868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115868">
        <w:rPr>
          <w:rFonts w:cs="Arial"/>
          <w:sz w:val="20"/>
          <w:szCs w:val="20"/>
        </w:rPr>
        <w:t>interface library</w:t>
      </w:r>
    </w:p>
    <w:p w14:paraId="2BA42B41" w14:textId="77777777" w:rsidR="004C6C99" w:rsidRDefault="008A079D" w:rsidP="00693EEB">
      <w:pPr>
        <w:pStyle w:val="ListParagraph"/>
        <w:numPr>
          <w:ilvl w:val="2"/>
          <w:numId w:val="4"/>
        </w:num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interface documentation is present in header files </w:t>
      </w:r>
      <w:r w:rsidR="004C6C99">
        <w:rPr>
          <w:rFonts w:cs="Arial"/>
          <w:sz w:val="20"/>
          <w:szCs w:val="20"/>
        </w:rPr>
        <w:t>to help understand how to use this interface library.</w:t>
      </w:r>
    </w:p>
    <w:p w14:paraId="2BA42B42" w14:textId="77777777" w:rsidR="004E2097" w:rsidRDefault="004E2097" w:rsidP="00693EEB">
      <w:pPr>
        <w:pStyle w:val="ListParagraph"/>
        <w:numPr>
          <w:ilvl w:val="1"/>
          <w:numId w:val="4"/>
        </w:numPr>
        <w:shd w:val="clear" w:color="auto" w:fill="FFFFFF"/>
        <w:rPr>
          <w:rFonts w:cs="Arial"/>
          <w:sz w:val="20"/>
          <w:szCs w:val="20"/>
        </w:rPr>
      </w:pPr>
      <w:proofErr w:type="spellStart"/>
      <w:r w:rsidRPr="00383F82">
        <w:rPr>
          <w:rFonts w:ascii="Consolas" w:hAnsi="Consolas" w:cs="Consolas"/>
          <w:sz w:val="20"/>
          <w:szCs w:val="20"/>
        </w:rPr>
        <w:t>QtApplicationEnvironment</w:t>
      </w:r>
      <w:proofErr w:type="spellEnd"/>
      <w:r w:rsidR="00115868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115868">
        <w:rPr>
          <w:rFonts w:cs="Arial"/>
          <w:sz w:val="20"/>
          <w:szCs w:val="20"/>
        </w:rPr>
        <w:t>implementation library</w:t>
      </w:r>
    </w:p>
    <w:p w14:paraId="2BA42B43" w14:textId="77777777" w:rsidR="004E2097" w:rsidRDefault="004E2097" w:rsidP="00693EEB">
      <w:pPr>
        <w:pStyle w:val="ListParagraph"/>
        <w:numPr>
          <w:ilvl w:val="2"/>
          <w:numId w:val="4"/>
        </w:numPr>
        <w:shd w:val="clear" w:color="auto" w:fill="FFFFFF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It is just one of possible implementation of </w:t>
      </w:r>
      <w:proofErr w:type="spellStart"/>
      <w:r w:rsidRPr="00383F82">
        <w:rPr>
          <w:rFonts w:ascii="Consolas" w:hAnsi="Consolas" w:cs="Consolas"/>
          <w:sz w:val="20"/>
          <w:szCs w:val="20"/>
        </w:rPr>
        <w:t>ApplicationEnvironment</w:t>
      </w:r>
      <w:proofErr w:type="spellEnd"/>
    </w:p>
    <w:p w14:paraId="2BA42B44" w14:textId="77777777" w:rsidR="00115868" w:rsidRPr="00115868" w:rsidRDefault="00115868" w:rsidP="00115868">
      <w:pPr>
        <w:shd w:val="clear" w:color="auto" w:fill="FFFFFF"/>
        <w:rPr>
          <w:rFonts w:cs="Arial"/>
          <w:sz w:val="20"/>
          <w:szCs w:val="20"/>
        </w:rPr>
      </w:pPr>
      <w:r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A42DD8" wp14:editId="2BA42DD9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043930" cy="476250"/>
                <wp:effectExtent l="0" t="0" r="1397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47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1A" w14:textId="77777777" w:rsidR="001D47D0" w:rsidRPr="000723F5" w:rsidRDefault="001D47D0" w:rsidP="00115868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23F5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Student shall be aware that one of possible checks of their project is to test if it works with other implementation of </w:t>
                            </w:r>
                            <w:r w:rsidRPr="000723F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ApplicationEnvironment</w:t>
                            </w:r>
                            <w:r w:rsidRPr="000723F5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 xml:space="preserve">, other than </w:t>
                            </w:r>
                            <w:r w:rsidRPr="000723F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QtApplicationEnvironment</w:t>
                            </w:r>
                            <w:r w:rsidRPr="000723F5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2BA42E1B" w14:textId="77777777" w:rsidR="001D47D0" w:rsidRDefault="001D47D0" w:rsidP="00115868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2BA42E1C" w14:textId="77777777" w:rsidR="001D47D0" w:rsidRPr="00A56CDB" w:rsidRDefault="001D47D0" w:rsidP="0011586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DD8" id="_x0000_s1028" type="#_x0000_t202" style="position:absolute;margin-left:0;margin-top:5.4pt;width:475.9pt;height:37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">
                <v:textbox>
                  <w:txbxContent>
                    <w:p w14:paraId="2BA42E1A" w14:textId="77777777" w:rsidR="001D47D0" w:rsidRPr="000723F5" w:rsidRDefault="001D47D0" w:rsidP="00115868">
                      <w:pPr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0723F5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Student shall be aware that one of possible checks of their project is to test if it works with other implementation of </w:t>
                      </w:r>
                      <w:r w:rsidRPr="000723F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ApplicationEnvironment</w:t>
                      </w:r>
                      <w:r w:rsidRPr="000723F5">
                        <w:rPr>
                          <w:rFonts w:cs="Arial"/>
                          <w:b/>
                          <w:sz w:val="20"/>
                          <w:szCs w:val="20"/>
                        </w:rPr>
                        <w:t xml:space="preserve">, other than </w:t>
                      </w:r>
                      <w:r w:rsidRPr="000723F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QtApplicationEnvironment</w:t>
                      </w:r>
                      <w:r w:rsidRPr="000723F5">
                        <w:rPr>
                          <w:rFonts w:cs="Arial"/>
                          <w:b/>
                          <w:sz w:val="20"/>
                          <w:szCs w:val="20"/>
                        </w:rPr>
                        <w:t>!</w:t>
                      </w:r>
                    </w:p>
                    <w:p w14:paraId="2BA42E1B" w14:textId="77777777" w:rsidR="001D47D0" w:rsidRDefault="001D47D0" w:rsidP="00115868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2BA42E1C" w14:textId="77777777" w:rsidR="001D47D0" w:rsidRPr="00A56CDB" w:rsidRDefault="001D47D0" w:rsidP="0011586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A42B45" w14:textId="77777777" w:rsidR="00DE5B93" w:rsidRDefault="00DE5B93" w:rsidP="00DE5B9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 is important:</w:t>
      </w:r>
    </w:p>
    <w:p w14:paraId="2BA42B46" w14:textId="77777777" w:rsidR="00DE5B93" w:rsidRDefault="00DE5B93" w:rsidP="00693EEB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Not to use Qt library in </w:t>
      </w:r>
      <w:r w:rsidRPr="008A079D">
        <w:rPr>
          <w:rFonts w:ascii="Consolas" w:hAnsi="Consolas" w:cs="Consolas"/>
          <w:sz w:val="20"/>
          <w:szCs w:val="20"/>
        </w:rPr>
        <w:t>Application</w:t>
      </w:r>
      <w:r>
        <w:rPr>
          <w:rFonts w:cs="Arial"/>
          <w:sz w:val="20"/>
          <w:szCs w:val="20"/>
        </w:rPr>
        <w:t xml:space="preserve"> directly</w:t>
      </w:r>
    </w:p>
    <w:p w14:paraId="427513E2" w14:textId="77777777" w:rsidR="000723F5" w:rsidRPr="000723F5" w:rsidRDefault="00DE5B93" w:rsidP="00693EEB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Not to add anything new to </w:t>
      </w:r>
      <w:proofErr w:type="spellStart"/>
      <w:r w:rsidRPr="008A079D">
        <w:rPr>
          <w:rFonts w:ascii="Consolas" w:hAnsi="Consolas" w:cs="Consolas"/>
          <w:sz w:val="20"/>
          <w:szCs w:val="20"/>
        </w:rPr>
        <w:t>ApplicationEnvironment</w:t>
      </w:r>
      <w:proofErr w:type="spellEnd"/>
    </w:p>
    <w:p w14:paraId="2BA42B48" w14:textId="77777777" w:rsidR="004E2097" w:rsidRPr="00DE5B93" w:rsidRDefault="004E2097" w:rsidP="00DE5B93">
      <w:pPr>
        <w:shd w:val="clear" w:color="auto" w:fill="FFFFFF"/>
        <w:rPr>
          <w:rFonts w:cs="Arial"/>
          <w:sz w:val="20"/>
          <w:szCs w:val="20"/>
        </w:rPr>
      </w:pPr>
    </w:p>
    <w:p w14:paraId="2BA42B49" w14:textId="77777777" w:rsidR="00860699" w:rsidRDefault="003D6535" w:rsidP="008A685E">
      <w:pPr>
        <w:pStyle w:val="Heading2"/>
        <w:ind w:left="851" w:hanging="851"/>
      </w:pPr>
      <w:bookmarkStart w:id="14" w:name="_Toc459738644"/>
      <w:r>
        <w:t>Actors</w:t>
      </w:r>
      <w:bookmarkEnd w:id="14"/>
    </w:p>
    <w:p w14:paraId="2BA42B4A" w14:textId="77777777" w:rsidR="002C7667" w:rsidRPr="002C7667" w:rsidRDefault="002C7667" w:rsidP="002C7667">
      <w:pPr>
        <w:rPr>
          <w:lang w:val="en-GB"/>
        </w:rPr>
      </w:pPr>
      <w:r>
        <w:rPr>
          <w:lang w:val="en-GB"/>
        </w:rPr>
        <w:t xml:space="preserve">In subsequent chapters UML Sequence or Use Case Diagrams are used to describe requirements. In current chapter – list of actors </w:t>
      </w:r>
      <w:r w:rsidR="00D9537A">
        <w:rPr>
          <w:lang w:val="en-GB"/>
        </w:rPr>
        <w:t xml:space="preserve">used in these diagrams are </w:t>
      </w:r>
      <w:r w:rsidR="00886FDE">
        <w:rPr>
          <w:lang w:val="en-GB"/>
        </w:rPr>
        <w:t>briefly described.</w:t>
      </w:r>
    </w:p>
    <w:p w14:paraId="2BA42B4B" w14:textId="77777777" w:rsidR="00DE5B93" w:rsidRDefault="00DE5B93" w:rsidP="00DE5B93">
      <w:pPr>
        <w:pStyle w:val="Heading3"/>
        <w:rPr>
          <w:lang w:val="en-GB"/>
        </w:rPr>
      </w:pPr>
      <w:bookmarkStart w:id="15" w:name="_UE"/>
      <w:bookmarkStart w:id="16" w:name="_Toc459738645"/>
      <w:bookmarkEnd w:id="15"/>
      <w:r>
        <w:rPr>
          <w:lang w:val="en-GB"/>
        </w:rPr>
        <w:t>UE</w:t>
      </w:r>
      <w:bookmarkEnd w:id="16"/>
    </w:p>
    <w:p w14:paraId="2BA42B4C" w14:textId="77777777" w:rsidR="00886FDE" w:rsidRDefault="00886FDE" w:rsidP="00886FDE">
      <w:pPr>
        <w:rPr>
          <w:lang w:val="en-GB"/>
        </w:rPr>
      </w:pPr>
      <w:r>
        <w:rPr>
          <w:lang w:val="en-GB"/>
        </w:rPr>
        <w:t xml:space="preserve">The UE application to be written by students. </w:t>
      </w:r>
    </w:p>
    <w:p w14:paraId="2BA42B4D" w14:textId="77777777" w:rsidR="00886FDE" w:rsidRDefault="00886FDE" w:rsidP="00886FDE">
      <w:pPr>
        <w:rPr>
          <w:lang w:val="en-GB"/>
        </w:rPr>
      </w:pPr>
      <w:r>
        <w:rPr>
          <w:lang w:val="en-GB"/>
        </w:rPr>
        <w:t>In UML Diagrams</w:t>
      </w:r>
      <w:r w:rsidR="008A079D">
        <w:rPr>
          <w:lang w:val="en-GB"/>
        </w:rPr>
        <w:t>, UE represents</w:t>
      </w:r>
      <w:r>
        <w:rPr>
          <w:lang w:val="en-GB"/>
        </w:rPr>
        <w:t xml:space="preserve"> only Application part of UE.</w:t>
      </w:r>
    </w:p>
    <w:p w14:paraId="2BA42B4E" w14:textId="77777777" w:rsidR="00886FDE" w:rsidRPr="00886FDE" w:rsidRDefault="005F76FD" w:rsidP="00886FDE">
      <w:pPr>
        <w:rPr>
          <w:lang w:val="en-GB"/>
        </w:rPr>
      </w:pPr>
      <w:r>
        <w:rPr>
          <w:lang w:val="en-GB"/>
        </w:rPr>
        <w:t>Moreover</w:t>
      </w:r>
      <w:r w:rsidR="008A079D">
        <w:rPr>
          <w:lang w:val="en-GB"/>
        </w:rPr>
        <w:t>,</w:t>
      </w:r>
      <w:r>
        <w:rPr>
          <w:lang w:val="en-GB"/>
        </w:rPr>
        <w:t xml:space="preserve"> s</w:t>
      </w:r>
      <w:r w:rsidR="00886FDE">
        <w:rPr>
          <w:lang w:val="en-GB"/>
        </w:rPr>
        <w:t>ome part</w:t>
      </w:r>
      <w:r>
        <w:rPr>
          <w:lang w:val="en-GB"/>
        </w:rPr>
        <w:t>s</w:t>
      </w:r>
      <w:r w:rsidR="00886FDE">
        <w:rPr>
          <w:lang w:val="en-GB"/>
        </w:rPr>
        <w:t xml:space="preserve"> of this application are r</w:t>
      </w:r>
      <w:r>
        <w:rPr>
          <w:lang w:val="en-GB"/>
        </w:rPr>
        <w:t xml:space="preserve">epresented by some other actors, like </w:t>
      </w:r>
      <w:hyperlink w:anchor="_SMS_DB" w:history="1">
        <w:r w:rsidRPr="005F76FD">
          <w:rPr>
            <w:rStyle w:val="Hyperlink"/>
            <w:lang w:val="en-GB"/>
          </w:rPr>
          <w:t>SMS DB</w:t>
        </w:r>
      </w:hyperlink>
      <w:r>
        <w:rPr>
          <w:lang w:val="en-GB"/>
        </w:rPr>
        <w:t xml:space="preserve"> or </w:t>
      </w:r>
      <w:hyperlink w:anchor="_Timer" w:history="1">
        <w:r w:rsidRPr="005F76FD">
          <w:rPr>
            <w:rStyle w:val="Hyperlink"/>
            <w:lang w:val="en-GB"/>
          </w:rPr>
          <w:t>Timer</w:t>
        </w:r>
      </w:hyperlink>
      <w:r>
        <w:rPr>
          <w:lang w:val="en-GB"/>
        </w:rPr>
        <w:t>.</w:t>
      </w:r>
    </w:p>
    <w:p w14:paraId="2BA42B4F" w14:textId="77777777" w:rsidR="00DE5B93" w:rsidRDefault="00DE5B93" w:rsidP="00DE5B93">
      <w:pPr>
        <w:pStyle w:val="Heading3"/>
        <w:rPr>
          <w:lang w:val="en-GB"/>
        </w:rPr>
      </w:pPr>
      <w:bookmarkStart w:id="17" w:name="_Toc459738646"/>
      <w:r>
        <w:rPr>
          <w:lang w:val="en-GB"/>
        </w:rPr>
        <w:t>User</w:t>
      </w:r>
      <w:bookmarkEnd w:id="17"/>
    </w:p>
    <w:p w14:paraId="2BA42B50" w14:textId="77777777" w:rsidR="005F76FD" w:rsidRDefault="005F76FD" w:rsidP="005F76FD">
      <w:pPr>
        <w:rPr>
          <w:lang w:val="en-GB"/>
        </w:rPr>
      </w:pPr>
      <w:r>
        <w:rPr>
          <w:lang w:val="en-GB"/>
        </w:rPr>
        <w:t xml:space="preserve">Real UE user, but seen from UE Application POV as 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ue</w:t>
      </w:r>
      <w:proofErr w:type="spellEnd"/>
      <w:r w:rsidRPr="005F76FD">
        <w:rPr>
          <w:rFonts w:ascii="Consolas" w:hAnsi="Consolas" w:cs="Consolas"/>
          <w:color w:val="124191" w:themeColor="background1"/>
          <w:lang w:val="en-GB"/>
        </w:rPr>
        <w:t>::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IUeGui</w:t>
      </w:r>
      <w:proofErr w:type="spellEnd"/>
      <w:r w:rsidRPr="005F76FD">
        <w:rPr>
          <w:color w:val="124191" w:themeColor="background1"/>
          <w:lang w:val="en-GB"/>
        </w:rPr>
        <w:t xml:space="preserve"> </w:t>
      </w:r>
      <w:r>
        <w:rPr>
          <w:lang w:val="en-GB"/>
        </w:rPr>
        <w:t xml:space="preserve">interface from </w:t>
      </w:r>
      <w:proofErr w:type="spellStart"/>
      <w:r w:rsidRPr="008A079D">
        <w:rPr>
          <w:rFonts w:ascii="Consolas" w:hAnsi="Consolas" w:cs="Consolas"/>
          <w:lang w:val="en-GB"/>
        </w:rPr>
        <w:t>ApplicationEnvironment</w:t>
      </w:r>
      <w:proofErr w:type="spellEnd"/>
      <w:r>
        <w:rPr>
          <w:lang w:val="en-GB"/>
        </w:rPr>
        <w:t>.</w:t>
      </w:r>
    </w:p>
    <w:p w14:paraId="2BA42B51" w14:textId="77777777" w:rsidR="005F76FD" w:rsidRPr="005F76FD" w:rsidRDefault="005F76FD" w:rsidP="005F76FD">
      <w:pPr>
        <w:rPr>
          <w:lang w:val="en-GB"/>
        </w:rPr>
      </w:pPr>
      <w:r>
        <w:rPr>
          <w:lang w:val="en-GB"/>
        </w:rPr>
        <w:t xml:space="preserve">The User actor actions are not just functions from 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ue</w:t>
      </w:r>
      <w:proofErr w:type="spellEnd"/>
      <w:r w:rsidRPr="005F76FD">
        <w:rPr>
          <w:rFonts w:ascii="Consolas" w:hAnsi="Consolas" w:cs="Consolas"/>
          <w:color w:val="124191" w:themeColor="background1"/>
          <w:lang w:val="en-GB"/>
        </w:rPr>
        <w:t>::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IUeGui</w:t>
      </w:r>
      <w:proofErr w:type="spellEnd"/>
      <w:r>
        <w:rPr>
          <w:lang w:val="en-GB"/>
        </w:rPr>
        <w:t>, but rather some descriptions of real UE User actions.</w:t>
      </w:r>
    </w:p>
    <w:p w14:paraId="2BA42B52" w14:textId="77777777" w:rsidR="00DE5B93" w:rsidRDefault="00DE5B93" w:rsidP="00DE5B93">
      <w:pPr>
        <w:pStyle w:val="Heading3"/>
        <w:rPr>
          <w:lang w:val="en-GB"/>
        </w:rPr>
      </w:pPr>
      <w:bookmarkStart w:id="18" w:name="_Toc459738647"/>
      <w:r>
        <w:rPr>
          <w:lang w:val="en-GB"/>
        </w:rPr>
        <w:t>BTS</w:t>
      </w:r>
      <w:bookmarkEnd w:id="18"/>
    </w:p>
    <w:p w14:paraId="2BA42B53" w14:textId="77777777" w:rsidR="005F76FD" w:rsidRDefault="005F76FD" w:rsidP="005F76FD">
      <w:pPr>
        <w:rPr>
          <w:lang w:val="en-GB"/>
        </w:rPr>
      </w:pPr>
      <w:r>
        <w:rPr>
          <w:lang w:val="en-GB"/>
        </w:rPr>
        <w:t xml:space="preserve">BTS NE, but seen from UE Application POV as 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ue</w:t>
      </w:r>
      <w:proofErr w:type="spellEnd"/>
      <w:r w:rsidRPr="005F76FD">
        <w:rPr>
          <w:rFonts w:ascii="Consolas" w:hAnsi="Consolas" w:cs="Consolas"/>
          <w:color w:val="124191" w:themeColor="background1"/>
          <w:lang w:val="en-GB"/>
        </w:rPr>
        <w:t>::</w:t>
      </w:r>
      <w:proofErr w:type="spellStart"/>
      <w:r w:rsidRPr="005F76FD">
        <w:rPr>
          <w:rFonts w:ascii="Consolas" w:hAnsi="Consolas" w:cs="Consolas"/>
          <w:color w:val="124191" w:themeColor="background1"/>
          <w:lang w:val="en-GB"/>
        </w:rPr>
        <w:t>I</w:t>
      </w:r>
      <w:r>
        <w:rPr>
          <w:rFonts w:ascii="Consolas" w:hAnsi="Consolas" w:cs="Consolas"/>
          <w:color w:val="124191" w:themeColor="background1"/>
          <w:lang w:val="en-GB"/>
        </w:rPr>
        <w:t>Transport</w:t>
      </w:r>
      <w:proofErr w:type="spellEnd"/>
      <w:r w:rsidRPr="005F76FD">
        <w:rPr>
          <w:color w:val="124191" w:themeColor="background1"/>
          <w:lang w:val="en-GB"/>
        </w:rPr>
        <w:t xml:space="preserve"> </w:t>
      </w:r>
      <w:r>
        <w:rPr>
          <w:lang w:val="en-GB"/>
        </w:rPr>
        <w:t xml:space="preserve">interface from </w:t>
      </w:r>
      <w:proofErr w:type="spellStart"/>
      <w:r w:rsidRPr="008A079D">
        <w:rPr>
          <w:rFonts w:ascii="Consolas" w:hAnsi="Consolas" w:cs="Consolas"/>
          <w:lang w:val="en-GB"/>
        </w:rPr>
        <w:t>ApplicationEnvironment</w:t>
      </w:r>
      <w:proofErr w:type="spellEnd"/>
      <w:r>
        <w:rPr>
          <w:lang w:val="en-GB"/>
        </w:rPr>
        <w:t>.</w:t>
      </w:r>
    </w:p>
    <w:p w14:paraId="2BA42B54" w14:textId="77777777" w:rsidR="005F76FD" w:rsidRPr="005F76FD" w:rsidRDefault="005F76FD" w:rsidP="005F76FD">
      <w:pPr>
        <w:rPr>
          <w:lang w:val="en-GB"/>
        </w:rPr>
      </w:pPr>
      <w:r>
        <w:rPr>
          <w:lang w:val="en-GB"/>
        </w:rPr>
        <w:t>The BTS actor actions are just simplified description of real messages that can be sent between UE and BTS, or between UE and other UE via BTS.</w:t>
      </w:r>
    </w:p>
    <w:p w14:paraId="2BA42B55" w14:textId="77777777" w:rsidR="00DE5B93" w:rsidRDefault="00DE5B93" w:rsidP="00DE5B93">
      <w:pPr>
        <w:pStyle w:val="Heading3"/>
        <w:rPr>
          <w:lang w:val="en-GB"/>
        </w:rPr>
      </w:pPr>
      <w:bookmarkStart w:id="19" w:name="_SMS_DB"/>
      <w:bookmarkStart w:id="20" w:name="_Toc459738648"/>
      <w:bookmarkEnd w:id="19"/>
      <w:r>
        <w:rPr>
          <w:lang w:val="en-GB"/>
        </w:rPr>
        <w:t>SMS DB</w:t>
      </w:r>
      <w:bookmarkEnd w:id="20"/>
    </w:p>
    <w:p w14:paraId="2BA42B56" w14:textId="77777777" w:rsidR="005F76FD" w:rsidRDefault="005F76FD" w:rsidP="005F76FD">
      <w:pPr>
        <w:rPr>
          <w:lang w:val="en-GB"/>
        </w:rPr>
      </w:pPr>
      <w:r>
        <w:rPr>
          <w:lang w:val="en-GB"/>
        </w:rPr>
        <w:lastRenderedPageBreak/>
        <w:t xml:space="preserve">Part of </w:t>
      </w:r>
      <w:hyperlink w:anchor="_UE" w:history="1">
        <w:r w:rsidRPr="005F76FD">
          <w:rPr>
            <w:rStyle w:val="Hyperlink"/>
            <w:lang w:val="en-GB"/>
          </w:rPr>
          <w:t>UE</w:t>
        </w:r>
      </w:hyperlink>
      <w:r>
        <w:rPr>
          <w:lang w:val="en-GB"/>
        </w:rPr>
        <w:t xml:space="preserve"> Application. </w:t>
      </w:r>
    </w:p>
    <w:p w14:paraId="2BA42B57" w14:textId="77777777" w:rsidR="000361B4" w:rsidRDefault="005F76FD" w:rsidP="005F76FD">
      <w:pPr>
        <w:rPr>
          <w:lang w:val="en-GB"/>
        </w:rPr>
      </w:pPr>
      <w:r>
        <w:rPr>
          <w:lang w:val="en-GB"/>
        </w:rPr>
        <w:t xml:space="preserve">Responsibilities of this actor </w:t>
      </w:r>
      <w:r w:rsidR="008A079D">
        <w:rPr>
          <w:lang w:val="en-GB"/>
        </w:rPr>
        <w:t>are</w:t>
      </w:r>
      <w:r>
        <w:rPr>
          <w:lang w:val="en-GB"/>
        </w:rPr>
        <w:t xml:space="preserve"> to represent operations on SMS repository within </w:t>
      </w:r>
      <w:hyperlink w:anchor="_UE" w:history="1">
        <w:r w:rsidR="000361B4" w:rsidRPr="005F76FD">
          <w:rPr>
            <w:rStyle w:val="Hyperlink"/>
            <w:lang w:val="en-GB"/>
          </w:rPr>
          <w:t>UE</w:t>
        </w:r>
      </w:hyperlink>
      <w:r>
        <w:rPr>
          <w:lang w:val="en-GB"/>
        </w:rPr>
        <w:t xml:space="preserve"> Appli</w:t>
      </w:r>
      <w:r w:rsidR="000361B4">
        <w:rPr>
          <w:lang w:val="en-GB"/>
        </w:rPr>
        <w:t>c</w:t>
      </w:r>
      <w:r>
        <w:rPr>
          <w:lang w:val="en-GB"/>
        </w:rPr>
        <w:t>ation.</w:t>
      </w:r>
    </w:p>
    <w:p w14:paraId="2BA42B58" w14:textId="77777777" w:rsidR="005F76FD" w:rsidRPr="005F76FD" w:rsidRDefault="000361B4" w:rsidP="005F76FD">
      <w:pPr>
        <w:rPr>
          <w:lang w:val="en-GB"/>
        </w:rPr>
      </w:pPr>
      <w:r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42DDA" wp14:editId="1CB7FE7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043930" cy="464820"/>
                <wp:effectExtent l="0" t="0" r="13970" b="1143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465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1E" w14:textId="15127E83" w:rsidR="001D47D0" w:rsidRPr="0034261F" w:rsidRDefault="001D47D0" w:rsidP="000361B4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4261F">
                              <w:rPr>
                                <w:b/>
                                <w:lang w:val="en-GB"/>
                              </w:rPr>
                              <w:t xml:space="preserve">SMS DB is an Actor, but this does not mean, that it shall be implemented as single object or single module. It can be as well: set of objects, or part of some bigger object. </w:t>
                            </w:r>
                          </w:p>
                          <w:p w14:paraId="2BA42E1F" w14:textId="77777777" w:rsidR="001D47D0" w:rsidRPr="00A56CDB" w:rsidRDefault="001D47D0" w:rsidP="000361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DDA" id="_x0000_s1029" type="#_x0000_t202" style="position:absolute;margin-left:0;margin-top:14.4pt;width:475.9pt;height:36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">
                <v:textbox>
                  <w:txbxContent>
                    <w:p w14:paraId="2BA42E1E" w14:textId="15127E83" w:rsidR="001D47D0" w:rsidRPr="0034261F" w:rsidRDefault="001D47D0" w:rsidP="000361B4">
                      <w:pPr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34261F">
                        <w:rPr>
                          <w:b/>
                          <w:lang w:val="en-GB"/>
                        </w:rPr>
                        <w:t xml:space="preserve">SMS DB is an Actor, but this does not mean, that it shall be implemented as single object or single module. It can be as well: set of objects, or part of some bigger object. </w:t>
                      </w:r>
                    </w:p>
                    <w:p w14:paraId="2BA42E1F" w14:textId="77777777" w:rsidR="001D47D0" w:rsidRPr="00A56CDB" w:rsidRDefault="001D47D0" w:rsidP="000361B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GB"/>
        </w:rPr>
        <w:t xml:space="preserve"> </w:t>
      </w:r>
    </w:p>
    <w:p w14:paraId="2BA42B59" w14:textId="77777777" w:rsidR="000361B4" w:rsidRDefault="000361B4" w:rsidP="000361B4">
      <w:pPr>
        <w:pStyle w:val="Heading3"/>
        <w:numPr>
          <w:ilvl w:val="0"/>
          <w:numId w:val="0"/>
        </w:numPr>
        <w:ind w:left="851" w:hanging="851"/>
        <w:rPr>
          <w:lang w:val="en-GB"/>
        </w:rPr>
      </w:pPr>
      <w:bookmarkStart w:id="21" w:name="_Timer"/>
      <w:bookmarkEnd w:id="21"/>
    </w:p>
    <w:p w14:paraId="2BA42B5A" w14:textId="77777777" w:rsidR="00DE5B93" w:rsidRDefault="00DE5B93" w:rsidP="00DE5B93">
      <w:pPr>
        <w:pStyle w:val="Heading3"/>
        <w:rPr>
          <w:lang w:val="en-GB"/>
        </w:rPr>
      </w:pPr>
      <w:bookmarkStart w:id="22" w:name="_Toc459738649"/>
      <w:r>
        <w:rPr>
          <w:lang w:val="en-GB"/>
        </w:rPr>
        <w:t>Timer</w:t>
      </w:r>
      <w:bookmarkEnd w:id="22"/>
    </w:p>
    <w:p w14:paraId="2BA42B5B" w14:textId="77777777" w:rsidR="000361B4" w:rsidRDefault="000361B4" w:rsidP="000361B4">
      <w:pPr>
        <w:rPr>
          <w:lang w:val="en-GB"/>
        </w:rPr>
      </w:pPr>
      <w:r>
        <w:rPr>
          <w:lang w:val="en-GB"/>
        </w:rPr>
        <w:t xml:space="preserve">Part of </w:t>
      </w:r>
      <w:hyperlink w:anchor="_UE" w:history="1">
        <w:r w:rsidRPr="005F76FD">
          <w:rPr>
            <w:rStyle w:val="Hyperlink"/>
            <w:lang w:val="en-GB"/>
          </w:rPr>
          <w:t>UE</w:t>
        </w:r>
      </w:hyperlink>
      <w:r>
        <w:rPr>
          <w:lang w:val="en-GB"/>
        </w:rPr>
        <w:t xml:space="preserve"> Application. </w:t>
      </w:r>
    </w:p>
    <w:p w14:paraId="2BA42B5C" w14:textId="77777777" w:rsidR="000361B4" w:rsidRDefault="000361B4" w:rsidP="000361B4">
      <w:pPr>
        <w:rPr>
          <w:lang w:val="en-GB"/>
        </w:rPr>
      </w:pPr>
      <w:r>
        <w:rPr>
          <w:lang w:val="en-GB"/>
        </w:rPr>
        <w:t xml:space="preserve">Responsibilities of this actor is to represent operations on timers’ machinery within </w:t>
      </w:r>
      <w:hyperlink w:anchor="_UE" w:history="1">
        <w:r w:rsidRPr="005F76FD">
          <w:rPr>
            <w:rStyle w:val="Hyperlink"/>
            <w:lang w:val="en-GB"/>
          </w:rPr>
          <w:t>UE</w:t>
        </w:r>
      </w:hyperlink>
      <w:r>
        <w:rPr>
          <w:lang w:val="en-GB"/>
        </w:rPr>
        <w:t xml:space="preserve"> Application.</w:t>
      </w:r>
    </w:p>
    <w:p w14:paraId="2BA42B5D" w14:textId="77777777" w:rsidR="000361B4" w:rsidRDefault="000361B4" w:rsidP="000361B4">
      <w:pPr>
        <w:rPr>
          <w:lang w:val="en-GB"/>
        </w:rPr>
      </w:pPr>
      <w:r>
        <w:rPr>
          <w:lang w:val="en-GB"/>
        </w:rPr>
        <w:t>Operations:</w:t>
      </w:r>
    </w:p>
    <w:p w14:paraId="2BA42B5E" w14:textId="77777777" w:rsidR="000361B4" w:rsidRDefault="000361B4" w:rsidP="00693EE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start (UE</w:t>
      </w:r>
      <w:r w:rsidRPr="000361B4">
        <w:rPr>
          <w:lang w:val="en-GB"/>
        </w:rPr>
        <w:sym w:font="Wingdings" w:char="F0E0"/>
      </w:r>
      <w:r>
        <w:rPr>
          <w:lang w:val="en-GB"/>
        </w:rPr>
        <w:t>Timer)</w:t>
      </w:r>
    </w:p>
    <w:p w14:paraId="2BA42B5F" w14:textId="77777777" w:rsidR="000361B4" w:rsidRDefault="000361B4" w:rsidP="00693EE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cancel (UE</w:t>
      </w:r>
      <w:r w:rsidRPr="000361B4">
        <w:rPr>
          <w:lang w:val="en-GB"/>
        </w:rPr>
        <w:sym w:font="Wingdings" w:char="F0E0"/>
      </w:r>
      <w:r>
        <w:rPr>
          <w:lang w:val="en-GB"/>
        </w:rPr>
        <w:t>Timer)</w:t>
      </w:r>
    </w:p>
    <w:p w14:paraId="2BA42B60" w14:textId="77777777" w:rsidR="000361B4" w:rsidRDefault="000361B4" w:rsidP="00693EE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timeout  (Timer</w:t>
      </w:r>
      <w:r w:rsidRPr="000361B4">
        <w:rPr>
          <w:lang w:val="en-GB"/>
        </w:rPr>
        <w:sym w:font="Wingdings" w:char="F0E0"/>
      </w:r>
      <w:r>
        <w:rPr>
          <w:lang w:val="en-GB"/>
        </w:rPr>
        <w:t>UE)</w:t>
      </w:r>
    </w:p>
    <w:p w14:paraId="2BA42B61" w14:textId="77777777" w:rsidR="000361B4" w:rsidRPr="000361B4" w:rsidRDefault="000361B4" w:rsidP="000361B4">
      <w:pPr>
        <w:rPr>
          <w:lang w:val="en-GB"/>
        </w:rPr>
      </w:pPr>
      <w:r>
        <w:rPr>
          <w:lang w:val="en-GB"/>
        </w:rPr>
        <w:t>It is student decision if UE Application implementation will require one or many timers being active at the same time.</w:t>
      </w:r>
    </w:p>
    <w:p w14:paraId="2BA42B62" w14:textId="77777777" w:rsidR="000361B4" w:rsidRPr="005F76FD" w:rsidRDefault="000361B4" w:rsidP="000361B4">
      <w:pPr>
        <w:rPr>
          <w:lang w:val="en-GB"/>
        </w:rPr>
      </w:pPr>
      <w:r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42DDC" wp14:editId="334429B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043930" cy="481330"/>
                <wp:effectExtent l="0" t="0" r="13970" b="1397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48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20" w14:textId="3F3F1086" w:rsidR="001D47D0" w:rsidRPr="0034261F" w:rsidRDefault="001D47D0" w:rsidP="000361B4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4261F">
                              <w:rPr>
                                <w:b/>
                                <w:lang w:val="en-GB"/>
                              </w:rPr>
                              <w:t xml:space="preserve">Timer is an Actor, but this does not mean, that it shall be implemented as single object or single module. It can be as well: set of objects, or part of some bigger object. </w:t>
                            </w:r>
                          </w:p>
                          <w:p w14:paraId="2BA42E21" w14:textId="77777777" w:rsidR="001D47D0" w:rsidRDefault="001D47D0" w:rsidP="000361B4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2BA42E22" w14:textId="77777777" w:rsidR="001D47D0" w:rsidRPr="00A56CDB" w:rsidRDefault="001D47D0" w:rsidP="000361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DDC" id="_x0000_s1030" type="#_x0000_t202" style="position:absolute;margin-left:0;margin-top:14.4pt;width:475.9pt;height:37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">
                <v:textbox>
                  <w:txbxContent>
                    <w:p w14:paraId="2BA42E20" w14:textId="3F3F1086" w:rsidR="001D47D0" w:rsidRPr="0034261F" w:rsidRDefault="001D47D0" w:rsidP="000361B4">
                      <w:pPr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34261F">
                        <w:rPr>
                          <w:b/>
                          <w:lang w:val="en-GB"/>
                        </w:rPr>
                        <w:t xml:space="preserve">Timer is an Actor, but this does not mean, that it shall be implemented as single object or single module. It can be as well: set of objects, or part of some bigger object. </w:t>
                      </w:r>
                    </w:p>
                    <w:p w14:paraId="2BA42E21" w14:textId="77777777" w:rsidR="001D47D0" w:rsidRDefault="001D47D0" w:rsidP="000361B4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2BA42E22" w14:textId="77777777" w:rsidR="001D47D0" w:rsidRPr="00A56CDB" w:rsidRDefault="001D47D0" w:rsidP="000361B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GB"/>
        </w:rPr>
        <w:t xml:space="preserve"> </w:t>
      </w:r>
    </w:p>
    <w:p w14:paraId="2BA42B63" w14:textId="77777777" w:rsidR="000361B4" w:rsidRDefault="000361B4" w:rsidP="000361B4">
      <w:pPr>
        <w:pStyle w:val="Heading3"/>
        <w:numPr>
          <w:ilvl w:val="0"/>
          <w:numId w:val="0"/>
        </w:numPr>
        <w:ind w:left="851" w:hanging="851"/>
        <w:rPr>
          <w:lang w:val="en-GB"/>
        </w:rPr>
      </w:pPr>
    </w:p>
    <w:p w14:paraId="2BA42B64" w14:textId="77777777" w:rsidR="000361B4" w:rsidRPr="000361B4" w:rsidRDefault="000361B4" w:rsidP="000361B4">
      <w:pPr>
        <w:rPr>
          <w:lang w:val="en-GB"/>
        </w:rPr>
      </w:pPr>
    </w:p>
    <w:p w14:paraId="2BA42B65" w14:textId="77777777" w:rsidR="00FE0921" w:rsidRDefault="00FE0921" w:rsidP="00FE0921">
      <w:pPr>
        <w:pStyle w:val="Heading2"/>
        <w:ind w:left="851" w:hanging="851"/>
      </w:pPr>
      <w:bookmarkStart w:id="23" w:name="_States"/>
      <w:bookmarkStart w:id="24" w:name="_Toc459738650"/>
      <w:bookmarkEnd w:id="23"/>
      <w:r>
        <w:t>States</w:t>
      </w:r>
      <w:bookmarkEnd w:id="24"/>
    </w:p>
    <w:p w14:paraId="2BA42B66" w14:textId="4D68E9AB" w:rsidR="00D9537A" w:rsidRPr="002C7667" w:rsidRDefault="00D9537A" w:rsidP="00D9537A">
      <w:pPr>
        <w:rPr>
          <w:lang w:val="en-GB"/>
        </w:rPr>
      </w:pPr>
      <w:r>
        <w:rPr>
          <w:lang w:val="en-GB"/>
        </w:rPr>
        <w:t>In subsequent chapters UML Sequence or Use Case Diagrams are used to describe requirements. In current chapter – states and their transition</w:t>
      </w:r>
      <w:r w:rsidR="0027276E">
        <w:rPr>
          <w:lang w:val="en-GB"/>
        </w:rPr>
        <w:t>s</w:t>
      </w:r>
      <w:r>
        <w:rPr>
          <w:lang w:val="en-GB"/>
        </w:rPr>
        <w:t xml:space="preserve"> are presented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_Ref446081268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 w:rsidRPr="00D9537A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4</w:t>
      </w:r>
      <w:r w:rsidR="009646F8" w:rsidRPr="00D9537A">
        <w:rPr>
          <w:i/>
          <w:color w:val="124191" w:themeColor="background1"/>
        </w:rPr>
        <w:t xml:space="preserve"> UE Application States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2BA42B67" w14:textId="77777777" w:rsidR="00D9537A" w:rsidRPr="00D9537A" w:rsidRDefault="00D9537A" w:rsidP="00D9537A">
      <w:pPr>
        <w:rPr>
          <w:lang w:val="en-GB"/>
        </w:rPr>
      </w:pPr>
    </w:p>
    <w:p w14:paraId="2BA42B68" w14:textId="77777777" w:rsidR="00D9537A" w:rsidRDefault="00796D72" w:rsidP="00D9537A">
      <w:pPr>
        <w:keepNext/>
      </w:pPr>
      <w:r w:rsidRPr="00796D72">
        <w:rPr>
          <w:noProof/>
        </w:rPr>
        <w:lastRenderedPageBreak/>
        <w:t xml:space="preserve"> </w:t>
      </w:r>
      <w:r w:rsidRPr="00796D72">
        <w:rPr>
          <w:noProof/>
        </w:rPr>
        <w:drawing>
          <wp:inline distT="0" distB="0" distL="0" distR="0" wp14:anchorId="2BA42DDE" wp14:editId="2BA42DDF">
            <wp:extent cx="5372100" cy="46101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D72">
        <w:rPr>
          <w:noProof/>
        </w:rPr>
        <w:t xml:space="preserve"> </w:t>
      </w:r>
    </w:p>
    <w:p w14:paraId="2BA42B69" w14:textId="77777777" w:rsidR="00FE0921" w:rsidRDefault="00D9537A" w:rsidP="00D9537A">
      <w:pPr>
        <w:pStyle w:val="Caption"/>
        <w:rPr>
          <w:i w:val="0"/>
          <w:color w:val="124191" w:themeColor="background1"/>
        </w:rPr>
      </w:pPr>
      <w:bookmarkStart w:id="25" w:name="_Ref446081268"/>
      <w:bookmarkStart w:id="26" w:name="_Toc462410538"/>
      <w:r w:rsidRPr="00D9537A">
        <w:rPr>
          <w:i w:val="0"/>
          <w:color w:val="124191" w:themeColor="background1"/>
        </w:rPr>
        <w:t xml:space="preserve">Figure </w:t>
      </w:r>
      <w:r w:rsidRPr="00D9537A">
        <w:rPr>
          <w:i w:val="0"/>
          <w:color w:val="124191" w:themeColor="background1"/>
        </w:rPr>
        <w:fldChar w:fldCharType="begin"/>
      </w:r>
      <w:r w:rsidRPr="00D9537A">
        <w:rPr>
          <w:i w:val="0"/>
          <w:color w:val="124191" w:themeColor="background1"/>
        </w:rPr>
        <w:instrText xml:space="preserve"> SEQ Figure \* ARABIC </w:instrText>
      </w:r>
      <w:r w:rsidRPr="00D9537A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4</w:t>
      </w:r>
      <w:r w:rsidRPr="00D9537A">
        <w:rPr>
          <w:i w:val="0"/>
          <w:color w:val="124191" w:themeColor="background1"/>
        </w:rPr>
        <w:fldChar w:fldCharType="end"/>
      </w:r>
      <w:r w:rsidRPr="00D9537A">
        <w:rPr>
          <w:i w:val="0"/>
          <w:color w:val="124191" w:themeColor="background1"/>
        </w:rPr>
        <w:t xml:space="preserve"> UE Application States</w:t>
      </w:r>
      <w:bookmarkEnd w:id="25"/>
      <w:bookmarkEnd w:id="26"/>
    </w:p>
    <w:p w14:paraId="2BA42B6A" w14:textId="77777777" w:rsidR="00D9537A" w:rsidRDefault="00D9537A" w:rsidP="00D9537A">
      <w:pPr>
        <w:pStyle w:val="Heading1"/>
      </w:pPr>
      <w:bookmarkStart w:id="27" w:name="_UE_messages_from/to"/>
      <w:bookmarkStart w:id="28" w:name="_Toc459738651"/>
      <w:bookmarkEnd w:id="27"/>
      <w:r>
        <w:t>UE messages</w:t>
      </w:r>
      <w:r w:rsidR="004B5D2F">
        <w:t xml:space="preserve"> from/to BTS</w:t>
      </w:r>
      <w:bookmarkEnd w:id="28"/>
    </w:p>
    <w:p w14:paraId="442AD44C" w14:textId="6CB46D54" w:rsidR="00CE55EA" w:rsidRDefault="00CE55EA" w:rsidP="00CE55EA">
      <w:pPr>
        <w:pStyle w:val="Heading2"/>
      </w:pPr>
      <w:bookmarkStart w:id="29" w:name="_Toc459738652"/>
      <w:r>
        <w:t>Constructing and reading messages</w:t>
      </w:r>
      <w:bookmarkEnd w:id="29"/>
    </w:p>
    <w:p w14:paraId="59A36707" w14:textId="4436C4AA" w:rsidR="00CE55EA" w:rsidRDefault="00CE55EA" w:rsidP="00CE55EA">
      <w:pPr>
        <w:rPr>
          <w:lang w:val="en-GB"/>
        </w:rPr>
      </w:pPr>
      <w:r>
        <w:rPr>
          <w:lang w:val="en-GB"/>
        </w:rPr>
        <w:t>Messages are to be sent and received as a stream of bytes.</w:t>
      </w:r>
    </w:p>
    <w:p w14:paraId="304C50D9" w14:textId="19BDBC85" w:rsidR="00CE55EA" w:rsidRDefault="00CE55EA" w:rsidP="00CE55EA">
      <w:pPr>
        <w:rPr>
          <w:lang w:val="en-GB"/>
        </w:rPr>
      </w:pPr>
      <w:r>
        <w:rPr>
          <w:lang w:val="en-GB"/>
        </w:rPr>
        <w:t xml:space="preserve">Messages shall be constructed and read </w:t>
      </w:r>
      <w:r w:rsidR="0027276E">
        <w:rPr>
          <w:lang w:val="en-GB"/>
        </w:rPr>
        <w:t xml:space="preserve">by </w:t>
      </w:r>
      <w:r>
        <w:rPr>
          <w:lang w:val="en-GB"/>
        </w:rPr>
        <w:t>using of COMMON library:</w:t>
      </w:r>
    </w:p>
    <w:p w14:paraId="01FA5A09" w14:textId="06ACAB33" w:rsidR="00CE55EA" w:rsidRDefault="00ED6ED0" w:rsidP="00693EE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rFonts w:ascii="Consolas" w:hAnsi="Consolas" w:cs="Consolas"/>
          <w:color w:val="124191" w:themeColor="background1"/>
          <w:lang w:val="en-GB"/>
        </w:rPr>
        <w:t xml:space="preserve">class </w:t>
      </w:r>
      <w:proofErr w:type="spellStart"/>
      <w:r w:rsidR="00CE55EA" w:rsidRPr="00CE55EA">
        <w:rPr>
          <w:rFonts w:ascii="Consolas" w:hAnsi="Consolas" w:cs="Consolas"/>
          <w:color w:val="124191" w:themeColor="background1"/>
          <w:lang w:val="en-GB"/>
        </w:rPr>
        <w:t>IncomingMessage</w:t>
      </w:r>
      <w:proofErr w:type="spellEnd"/>
      <w:r w:rsidR="00CE55EA">
        <w:rPr>
          <w:lang w:val="en-GB"/>
        </w:rPr>
        <w:t xml:space="preserve"> for reading message</w:t>
      </w:r>
    </w:p>
    <w:p w14:paraId="7FDEA498" w14:textId="2F23BDA6" w:rsidR="00CE55EA" w:rsidRPr="00CE55EA" w:rsidRDefault="00CE55EA" w:rsidP="00693EEB">
      <w:pPr>
        <w:pStyle w:val="ListParagraph"/>
        <w:numPr>
          <w:ilvl w:val="0"/>
          <w:numId w:val="18"/>
        </w:numPr>
        <w:rPr>
          <w:lang w:val="en-GB"/>
        </w:rPr>
      </w:pPr>
      <w:r w:rsidRPr="00B63CA5">
        <w:rPr>
          <w:rFonts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958B7" wp14:editId="6DCFE531">
                <wp:simplePos x="0" y="0"/>
                <wp:positionH relativeFrom="margin">
                  <wp:posOffset>-8255</wp:posOffset>
                </wp:positionH>
                <wp:positionV relativeFrom="paragraph">
                  <wp:posOffset>311785</wp:posOffset>
                </wp:positionV>
                <wp:extent cx="6043930" cy="909320"/>
                <wp:effectExtent l="0" t="0" r="13970" b="2413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1BDD" w14:textId="77777777" w:rsidR="001D47D0" w:rsidRPr="000723F5" w:rsidRDefault="001D47D0" w:rsidP="00CE55EA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0723F5">
                              <w:rPr>
                                <w:b/>
                                <w:lang w:val="en-GB"/>
                              </w:rPr>
                              <w:t xml:space="preserve">There is no padding or special alignment between fields in messages, so student cannot just define C++ </w:t>
                            </w:r>
                            <w:r w:rsidRPr="000723F5">
                              <w:rPr>
                                <w:rFonts w:ascii="Consolas" w:hAnsi="Consolas" w:cs="Consolas"/>
                                <w:b/>
                                <w:color w:val="124191" w:themeColor="background1"/>
                                <w:lang w:val="en-GB"/>
                              </w:rPr>
                              <w:t>struct</w:t>
                            </w:r>
                            <w:r w:rsidRPr="000723F5">
                              <w:rPr>
                                <w:b/>
                                <w:color w:val="124191" w:themeColor="background1"/>
                                <w:lang w:val="en-GB"/>
                              </w:rPr>
                              <w:t xml:space="preserve"> </w:t>
                            </w:r>
                            <w:r w:rsidRPr="000723F5">
                              <w:rPr>
                                <w:b/>
                                <w:lang w:val="en-GB"/>
                              </w:rPr>
                              <w:t xml:space="preserve">type “representing” message and cast bytes stream to it. </w:t>
                            </w:r>
                          </w:p>
                          <w:p w14:paraId="1811BBFD" w14:textId="0E65C69A" w:rsidR="001D47D0" w:rsidRPr="000723F5" w:rsidRDefault="001D47D0" w:rsidP="00CE55EA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23F5">
                              <w:rPr>
                                <w:b/>
                                <w:lang w:val="en-GB"/>
                              </w:rPr>
                              <w:t>Moreover, endianness format of received messages might differ from your CPU endianness format.</w:t>
                            </w:r>
                          </w:p>
                          <w:p w14:paraId="7B65A675" w14:textId="77777777" w:rsidR="001D47D0" w:rsidRPr="000723F5" w:rsidRDefault="001D47D0" w:rsidP="00CE55EA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5AFD6A3" w14:textId="77777777" w:rsidR="001D47D0" w:rsidRPr="000723F5" w:rsidRDefault="001D47D0" w:rsidP="00CE55E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58B7" id="_x0000_s1031" type="#_x0000_t202" style="position:absolute;left:0;text-align:left;margin-left:-.65pt;margin-top:24.55pt;width:475.9pt;height:7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">
                <v:textbox>
                  <w:txbxContent>
                    <w:p w14:paraId="611C1BDD" w14:textId="77777777" w:rsidR="001D47D0" w:rsidRPr="000723F5" w:rsidRDefault="001D47D0" w:rsidP="00CE55EA">
                      <w:pPr>
                        <w:rPr>
                          <w:b/>
                          <w:lang w:val="en-GB"/>
                        </w:rPr>
                      </w:pPr>
                      <w:r w:rsidRPr="000723F5">
                        <w:rPr>
                          <w:b/>
                          <w:lang w:val="en-GB"/>
                        </w:rPr>
                        <w:t xml:space="preserve">There is no padding or special alignment between fields in messages, so student cannot just define C++ </w:t>
                      </w:r>
                      <w:r w:rsidRPr="000723F5">
                        <w:rPr>
                          <w:rFonts w:ascii="Consolas" w:hAnsi="Consolas" w:cs="Consolas"/>
                          <w:b/>
                          <w:color w:val="124191" w:themeColor="background1"/>
                          <w:lang w:val="en-GB"/>
                        </w:rPr>
                        <w:t>struct</w:t>
                      </w:r>
                      <w:r w:rsidRPr="000723F5">
                        <w:rPr>
                          <w:b/>
                          <w:color w:val="124191" w:themeColor="background1"/>
                          <w:lang w:val="en-GB"/>
                        </w:rPr>
                        <w:t xml:space="preserve"> </w:t>
                      </w:r>
                      <w:r w:rsidRPr="000723F5">
                        <w:rPr>
                          <w:b/>
                          <w:lang w:val="en-GB"/>
                        </w:rPr>
                        <w:t xml:space="preserve">type “representing” message and cast bytes stream to it. </w:t>
                      </w:r>
                    </w:p>
                    <w:p w14:paraId="1811BBFD" w14:textId="0E65C69A" w:rsidR="001D47D0" w:rsidRPr="000723F5" w:rsidRDefault="001D47D0" w:rsidP="00CE55EA">
                      <w:pPr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0723F5">
                        <w:rPr>
                          <w:b/>
                          <w:lang w:val="en-GB"/>
                        </w:rPr>
                        <w:t>Moreover, endianness format of received messages might differ from your CPU endianness format.</w:t>
                      </w:r>
                    </w:p>
                    <w:p w14:paraId="7B65A675" w14:textId="77777777" w:rsidR="001D47D0" w:rsidRPr="000723F5" w:rsidRDefault="001D47D0" w:rsidP="00CE55EA">
                      <w:pPr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</w:p>
                    <w:p w14:paraId="05AFD6A3" w14:textId="77777777" w:rsidR="001D47D0" w:rsidRPr="000723F5" w:rsidRDefault="001D47D0" w:rsidP="00CE55E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6ED0">
        <w:rPr>
          <w:rFonts w:ascii="Consolas" w:hAnsi="Consolas" w:cs="Consolas"/>
          <w:color w:val="124191" w:themeColor="background1"/>
          <w:lang w:val="en-GB"/>
        </w:rPr>
        <w:t xml:space="preserve">class </w:t>
      </w:r>
      <w:proofErr w:type="spellStart"/>
      <w:r w:rsidRPr="00CE55EA">
        <w:rPr>
          <w:rFonts w:ascii="Consolas" w:hAnsi="Consolas" w:cs="Consolas"/>
          <w:color w:val="124191" w:themeColor="background1"/>
          <w:lang w:val="en-GB"/>
        </w:rPr>
        <w:t>OutgoingMessage</w:t>
      </w:r>
      <w:proofErr w:type="spellEnd"/>
      <w:r w:rsidRPr="00CE55EA">
        <w:rPr>
          <w:rFonts w:ascii="Consolas" w:hAnsi="Consolas" w:cs="Consolas"/>
          <w:color w:val="124191" w:themeColor="background1"/>
          <w:lang w:val="en-GB"/>
        </w:rPr>
        <w:t xml:space="preserve"> </w:t>
      </w:r>
      <w:r>
        <w:rPr>
          <w:lang w:val="en-GB"/>
        </w:rPr>
        <w:t>for constructing message</w:t>
      </w:r>
    </w:p>
    <w:p w14:paraId="1AC7EB14" w14:textId="68A1815F" w:rsidR="00CE55EA" w:rsidRPr="00CE55EA" w:rsidRDefault="00CE55EA" w:rsidP="00CE55EA">
      <w:pPr>
        <w:rPr>
          <w:lang w:val="en-GB"/>
        </w:rPr>
      </w:pPr>
    </w:p>
    <w:p w14:paraId="30F930B7" w14:textId="2E184633" w:rsidR="00CE55EA" w:rsidRDefault="00CE55EA" w:rsidP="00CE55EA">
      <w:pPr>
        <w:pStyle w:val="Heading3"/>
      </w:pPr>
      <w:bookmarkStart w:id="30" w:name="_Toc459738653"/>
      <w:r>
        <w:t>Field types</w:t>
      </w:r>
      <w:bookmarkEnd w:id="30"/>
    </w:p>
    <w:p w14:paraId="50B5F36C" w14:textId="147CA5A5" w:rsidR="00CE55EA" w:rsidRDefault="004B5D2F" w:rsidP="00ED6ED0">
      <w:r>
        <w:t xml:space="preserve">All types used to describe messages (like </w:t>
      </w:r>
      <w:proofErr w:type="spellStart"/>
      <w:r w:rsidRPr="004B5D2F">
        <w:rPr>
          <w:rFonts w:ascii="Consolas" w:hAnsi="Consolas" w:cs="Consolas"/>
          <w:color w:val="124191" w:themeColor="background1"/>
        </w:rPr>
        <w:t>MessageId</w:t>
      </w:r>
      <w:proofErr w:type="spellEnd"/>
      <w:r w:rsidRPr="004B5D2F">
        <w:rPr>
          <w:color w:val="124191" w:themeColor="background1"/>
        </w:rPr>
        <w:t xml:space="preserve"> </w:t>
      </w:r>
      <w:r>
        <w:t xml:space="preserve">or </w:t>
      </w:r>
      <w:proofErr w:type="spellStart"/>
      <w:r w:rsidRPr="004B5D2F">
        <w:rPr>
          <w:rFonts w:ascii="Consolas" w:hAnsi="Consolas" w:cs="Consolas"/>
          <w:color w:val="124191" w:themeColor="background1"/>
        </w:rPr>
        <w:t>PhoneNumber</w:t>
      </w:r>
      <w:proofErr w:type="spellEnd"/>
      <w:r>
        <w:t>) are define</w:t>
      </w:r>
      <w:r w:rsidR="00CE55EA">
        <w:t>d</w:t>
      </w:r>
      <w:r>
        <w:t xml:space="preserve"> in </w:t>
      </w:r>
      <w:hyperlink w:anchor="_COMMON" w:history="1">
        <w:r w:rsidRPr="004B5D2F">
          <w:rPr>
            <w:rStyle w:val="Hyperlink"/>
          </w:rPr>
          <w:t>COMMON</w:t>
        </w:r>
      </w:hyperlink>
      <w:r>
        <w:t xml:space="preserve"> library.</w:t>
      </w:r>
    </w:p>
    <w:p w14:paraId="0B370CE0" w14:textId="426197C0" w:rsidR="00D739DE" w:rsidRDefault="00D739DE" w:rsidP="00CE55EA">
      <w:pPr>
        <w:pStyle w:val="Heading3"/>
      </w:pPr>
      <w:bookmarkStart w:id="31" w:name="_Toc459738654"/>
      <w:r>
        <w:t>Bytes order</w:t>
      </w:r>
      <w:bookmarkEnd w:id="31"/>
    </w:p>
    <w:p w14:paraId="39D21678" w14:textId="324D998E" w:rsidR="00D739DE" w:rsidRDefault="00D739DE" w:rsidP="004B5D2F">
      <w:r>
        <w:t>Bytes in messages are and should be ordered according to big endian format, i.e. in two bytes word</w:t>
      </w:r>
      <w:r w:rsidR="001A491C">
        <w:t>, the</w:t>
      </w:r>
      <w:r>
        <w:t xml:space="preserve"> most significant byte is first. Big endian </w:t>
      </w:r>
      <w:r w:rsidR="001A491C">
        <w:t xml:space="preserve">format </w:t>
      </w:r>
      <w:r>
        <w:t xml:space="preserve">is </w:t>
      </w:r>
      <w:r w:rsidR="001A491C">
        <w:t xml:space="preserve">the </w:t>
      </w:r>
      <w:r>
        <w:t>network standard.</w:t>
      </w:r>
    </w:p>
    <w:p w14:paraId="6C3C152B" w14:textId="33E9C836" w:rsidR="00D739DE" w:rsidRDefault="00D739DE" w:rsidP="004B5D2F">
      <w:r>
        <w:t xml:space="preserve">Be aware that architecture of some processors are not big endian </w:t>
      </w:r>
      <w:r w:rsidR="00ED6ED0">
        <w:t xml:space="preserve">format </w:t>
      </w:r>
      <w:r w:rsidR="001A491C">
        <w:t>(e.g. Intel</w:t>
      </w:r>
      <w:r>
        <w:t xml:space="preserve"> processors are little endian </w:t>
      </w:r>
      <w:r w:rsidR="00ED6ED0">
        <w:t>format</w:t>
      </w:r>
      <w:r>
        <w:t xml:space="preserve"> – </w:t>
      </w:r>
      <w:r w:rsidR="001A491C">
        <w:t xml:space="preserve">the </w:t>
      </w:r>
      <w:r w:rsidR="00ED6ED0">
        <w:t xml:space="preserve">least significant </w:t>
      </w:r>
      <w:r>
        <w:t xml:space="preserve">byte is first). </w:t>
      </w:r>
    </w:p>
    <w:p w14:paraId="6A133968" w14:textId="60872BB6" w:rsidR="00D739DE" w:rsidRDefault="00D739DE" w:rsidP="004B5D2F">
      <w:r>
        <w:t>Fortunately</w:t>
      </w:r>
      <w:r w:rsidR="00ED6ED0">
        <w:t>, already mentioned COMMON classes will do all necessary conversion between endianness formats in the background, no special action needed.</w:t>
      </w:r>
    </w:p>
    <w:p w14:paraId="2BA42B6C" w14:textId="77777777" w:rsidR="002B36ED" w:rsidRDefault="002B36ED" w:rsidP="002B36ED">
      <w:pPr>
        <w:pStyle w:val="Heading2"/>
      </w:pPr>
      <w:bookmarkStart w:id="32" w:name="_Toc459738655"/>
      <w:r>
        <w:t xml:space="preserve">UE </w:t>
      </w:r>
      <w:r>
        <w:sym w:font="Wingdings" w:char="F0F3"/>
      </w:r>
      <w:r>
        <w:t xml:space="preserve"> BTS messages</w:t>
      </w:r>
      <w:bookmarkEnd w:id="32"/>
    </w:p>
    <w:p w14:paraId="2BA42B6D" w14:textId="77777777" w:rsidR="002B36ED" w:rsidRDefault="002B36ED" w:rsidP="002B36ED">
      <w:pPr>
        <w:pStyle w:val="Heading3"/>
      </w:pPr>
      <w:bookmarkStart w:id="33" w:name="_SIB_message"/>
      <w:bookmarkStart w:id="34" w:name="_Toc459738656"/>
      <w:bookmarkEnd w:id="33"/>
      <w:r>
        <w:t xml:space="preserve">SIB </w:t>
      </w:r>
      <w:r w:rsidR="004B5D2F">
        <w:t>message</w:t>
      </w:r>
      <w:bookmarkEnd w:id="34"/>
    </w:p>
    <w:p w14:paraId="2BA42B6E" w14:textId="77777777" w:rsidR="007C5181" w:rsidRPr="007C5181" w:rsidRDefault="007C5181" w:rsidP="007C5181">
      <w:pPr>
        <w:pStyle w:val="Heading4"/>
        <w:numPr>
          <w:ilvl w:val="0"/>
          <w:numId w:val="0"/>
        </w:numPr>
      </w:pP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29"/>
        <w:gridCol w:w="1418"/>
        <w:gridCol w:w="2551"/>
        <w:gridCol w:w="2127"/>
        <w:gridCol w:w="2568"/>
      </w:tblGrid>
      <w:tr w:rsidR="00F441B9" w14:paraId="2BA42B71" w14:textId="77777777" w:rsidTr="00F4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B6F" w14:textId="77777777" w:rsidR="00F441B9" w:rsidRDefault="00F441B9" w:rsidP="00F441B9">
            <w:pPr>
              <w:keepNext/>
              <w:keepLines/>
            </w:pPr>
            <w:r>
              <w:t>Direction</w:t>
            </w:r>
          </w:p>
        </w:tc>
        <w:tc>
          <w:tcPr>
            <w:tcW w:w="7246" w:type="dxa"/>
            <w:gridSpan w:val="3"/>
            <w:shd w:val="clear" w:color="auto" w:fill="auto"/>
          </w:tcPr>
          <w:p w14:paraId="2BA42B70" w14:textId="77777777" w:rsidR="00F441B9" w:rsidRPr="00F441B9" w:rsidRDefault="00F441B9" w:rsidP="00F441B9">
            <w:pPr>
              <w:keepNext/>
              <w:keepLines/>
            </w:pPr>
            <w:r w:rsidRPr="00F441B9">
              <w:t>BTS</w:t>
            </w:r>
            <w:r w:rsidRPr="00F441B9">
              <w:rPr>
                <w:bCs w:val="0"/>
              </w:rPr>
              <w:sym w:font="Wingdings" w:char="F0E0"/>
            </w:r>
            <w:r w:rsidRPr="00F441B9">
              <w:rPr>
                <w:bCs w:val="0"/>
              </w:rPr>
              <w:t>UE</w:t>
            </w:r>
          </w:p>
        </w:tc>
      </w:tr>
      <w:tr w:rsidR="004B5D2F" w14:paraId="2BA42B76" w14:textId="77777777" w:rsidTr="004B5D2F"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B72" w14:textId="77777777" w:rsidR="004B5D2F" w:rsidRPr="00F441B9" w:rsidRDefault="004B5D2F" w:rsidP="00F441B9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2BA42B73" w14:textId="77777777" w:rsidR="004B5D2F" w:rsidRPr="00F441B9" w:rsidRDefault="00F441B9" w:rsidP="00F441B9">
            <w:pPr>
              <w:keepNext/>
              <w:keepLines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2BA42B74" w14:textId="77777777" w:rsidR="004B5D2F" w:rsidRPr="00F441B9" w:rsidRDefault="004B5D2F" w:rsidP="00F441B9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2BA42B75" w14:textId="77777777" w:rsidR="004B5D2F" w:rsidRPr="00F441B9" w:rsidRDefault="004B5D2F" w:rsidP="00F441B9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Comment</w:t>
            </w:r>
          </w:p>
        </w:tc>
      </w:tr>
      <w:tr w:rsidR="004B5D2F" w14:paraId="2BA42B7C" w14:textId="77777777" w:rsidTr="004B5D2F">
        <w:tc>
          <w:tcPr>
            <w:tcW w:w="1129" w:type="dxa"/>
            <w:vMerge w:val="restart"/>
          </w:tcPr>
          <w:p w14:paraId="2BA42B77" w14:textId="77777777" w:rsidR="004B5D2F" w:rsidRDefault="004B5D2F" w:rsidP="00F441B9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418" w:type="dxa"/>
            <w:shd w:val="clear" w:color="auto" w:fill="CCF4FF" w:themeFill="accent1" w:themeFillTint="33"/>
          </w:tcPr>
          <w:p w14:paraId="2BA42B78" w14:textId="77777777" w:rsidR="004B5D2F" w:rsidRDefault="004B5D2F" w:rsidP="00F441B9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551" w:type="dxa"/>
          </w:tcPr>
          <w:p w14:paraId="2BA42B79" w14:textId="77777777" w:rsidR="004B5D2F" w:rsidRPr="004B5D2F" w:rsidRDefault="007C5181" w:rsidP="00F441B9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127" w:type="dxa"/>
          </w:tcPr>
          <w:p w14:paraId="2BA42B7A" w14:textId="77777777" w:rsidR="004B5D2F" w:rsidRPr="004B5D2F" w:rsidRDefault="004B5D2F" w:rsidP="00F441B9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::Sib</w:t>
            </w:r>
          </w:p>
        </w:tc>
        <w:tc>
          <w:tcPr>
            <w:tcW w:w="2568" w:type="dxa"/>
          </w:tcPr>
          <w:p w14:paraId="2BA42B7B" w14:textId="77777777" w:rsidR="004B5D2F" w:rsidRDefault="004B5D2F" w:rsidP="00F441B9">
            <w:pPr>
              <w:keepNext/>
              <w:keepLines/>
            </w:pPr>
          </w:p>
        </w:tc>
      </w:tr>
      <w:tr w:rsidR="004B5D2F" w14:paraId="2BA42B82" w14:textId="77777777" w:rsidTr="004B5D2F">
        <w:tc>
          <w:tcPr>
            <w:tcW w:w="1129" w:type="dxa"/>
            <w:vMerge/>
          </w:tcPr>
          <w:p w14:paraId="2BA42B7D" w14:textId="77777777" w:rsidR="004B5D2F" w:rsidRDefault="004B5D2F" w:rsidP="00F441B9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B7E" w14:textId="77777777" w:rsidR="004B5D2F" w:rsidRDefault="004B5D2F" w:rsidP="00F441B9">
            <w:pPr>
              <w:keepNext/>
              <w:keepLines/>
            </w:pPr>
            <w:r>
              <w:t>from</w:t>
            </w:r>
          </w:p>
        </w:tc>
        <w:tc>
          <w:tcPr>
            <w:tcW w:w="2551" w:type="dxa"/>
          </w:tcPr>
          <w:p w14:paraId="2BA42B7F" w14:textId="77777777" w:rsidR="004B5D2F" w:rsidRPr="004B5D2F" w:rsidRDefault="007C5181" w:rsidP="00F441B9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B80" w14:textId="77777777" w:rsidR="004B5D2F" w:rsidRDefault="004B5D2F" w:rsidP="00F441B9">
            <w:pPr>
              <w:keepNext/>
              <w:keepLines/>
            </w:pPr>
          </w:p>
        </w:tc>
        <w:tc>
          <w:tcPr>
            <w:tcW w:w="2568" w:type="dxa"/>
          </w:tcPr>
          <w:p w14:paraId="2BA42B81" w14:textId="77777777" w:rsidR="004B5D2F" w:rsidRDefault="004B5D2F" w:rsidP="00F441B9">
            <w:pPr>
              <w:keepNext/>
              <w:keepLines/>
            </w:pPr>
            <w:r>
              <w:t>value not used</w:t>
            </w:r>
          </w:p>
        </w:tc>
      </w:tr>
      <w:tr w:rsidR="004B5D2F" w14:paraId="2BA42B88" w14:textId="77777777" w:rsidTr="004B5D2F">
        <w:tc>
          <w:tcPr>
            <w:tcW w:w="1129" w:type="dxa"/>
            <w:vMerge/>
          </w:tcPr>
          <w:p w14:paraId="2BA42B83" w14:textId="77777777" w:rsidR="004B5D2F" w:rsidRDefault="004B5D2F" w:rsidP="00F441B9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B84" w14:textId="77777777" w:rsidR="004B5D2F" w:rsidRDefault="004B5D2F" w:rsidP="00F441B9">
            <w:pPr>
              <w:keepNext/>
              <w:keepLines/>
            </w:pPr>
            <w:r>
              <w:t>to</w:t>
            </w:r>
          </w:p>
        </w:tc>
        <w:tc>
          <w:tcPr>
            <w:tcW w:w="2551" w:type="dxa"/>
          </w:tcPr>
          <w:p w14:paraId="2BA42B85" w14:textId="77777777" w:rsidR="004B5D2F" w:rsidRPr="004B5D2F" w:rsidRDefault="007C5181" w:rsidP="00F441B9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B86" w14:textId="77777777" w:rsidR="004B5D2F" w:rsidRDefault="004B5D2F" w:rsidP="00F441B9">
            <w:pPr>
              <w:keepNext/>
              <w:keepLines/>
            </w:pPr>
          </w:p>
        </w:tc>
        <w:tc>
          <w:tcPr>
            <w:tcW w:w="2568" w:type="dxa"/>
          </w:tcPr>
          <w:p w14:paraId="2BA42B87" w14:textId="77777777" w:rsidR="004B5D2F" w:rsidRDefault="004B5D2F" w:rsidP="00F441B9">
            <w:pPr>
              <w:keepNext/>
              <w:keepLines/>
            </w:pPr>
            <w:r>
              <w:t>value not used</w:t>
            </w:r>
          </w:p>
        </w:tc>
      </w:tr>
      <w:tr w:rsidR="004B5D2F" w14:paraId="2BA42B8D" w14:textId="77777777" w:rsidTr="004B5D2F">
        <w:tc>
          <w:tcPr>
            <w:tcW w:w="2547" w:type="dxa"/>
            <w:gridSpan w:val="2"/>
            <w:shd w:val="clear" w:color="auto" w:fill="CCF4FF" w:themeFill="accent1" w:themeFillTint="33"/>
          </w:tcPr>
          <w:p w14:paraId="2BA42B89" w14:textId="77777777" w:rsidR="004B5D2F" w:rsidRDefault="004B5D2F" w:rsidP="00F441B9">
            <w:pPr>
              <w:keepLines/>
            </w:pPr>
            <w:proofErr w:type="spellStart"/>
            <w:r>
              <w:t>btsId</w:t>
            </w:r>
            <w:proofErr w:type="spellEnd"/>
          </w:p>
        </w:tc>
        <w:tc>
          <w:tcPr>
            <w:tcW w:w="2551" w:type="dxa"/>
          </w:tcPr>
          <w:p w14:paraId="2BA42B8A" w14:textId="77777777" w:rsidR="004B5D2F" w:rsidRPr="004B5D2F" w:rsidRDefault="007C5181" w:rsidP="00F441B9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BtsId</w:t>
            </w:r>
            <w:proofErr w:type="spellEnd"/>
          </w:p>
        </w:tc>
        <w:tc>
          <w:tcPr>
            <w:tcW w:w="2127" w:type="dxa"/>
          </w:tcPr>
          <w:p w14:paraId="2BA42B8B" w14:textId="77777777" w:rsidR="004B5D2F" w:rsidRDefault="008A079D" w:rsidP="008A079D">
            <w:pPr>
              <w:keepNext/>
              <w:keepLines/>
            </w:pPr>
            <w:r>
              <w:t>Sender ID</w:t>
            </w:r>
          </w:p>
        </w:tc>
        <w:tc>
          <w:tcPr>
            <w:tcW w:w="2568" w:type="dxa"/>
          </w:tcPr>
          <w:p w14:paraId="2BA42B8C" w14:textId="77777777" w:rsidR="004B5D2F" w:rsidRDefault="004B5D2F" w:rsidP="00F441B9">
            <w:pPr>
              <w:keepNext/>
              <w:keepLines/>
            </w:pPr>
          </w:p>
        </w:tc>
      </w:tr>
    </w:tbl>
    <w:p w14:paraId="2BA42B8E" w14:textId="63D6ECB7" w:rsidR="002B36ED" w:rsidRPr="002B36ED" w:rsidRDefault="002B36ED" w:rsidP="002B36ED">
      <w:pPr>
        <w:pStyle w:val="Caption"/>
        <w:rPr>
          <w:i w:val="0"/>
          <w:color w:val="124191" w:themeColor="background1"/>
        </w:rPr>
      </w:pPr>
      <w:bookmarkStart w:id="35" w:name="_Toc462410683"/>
      <w:r w:rsidRPr="002B36ED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</w:t>
      </w:r>
      <w:r w:rsidR="009646F8">
        <w:rPr>
          <w:i w:val="0"/>
          <w:color w:val="124191" w:themeColor="background1"/>
        </w:rPr>
        <w:fldChar w:fldCharType="end"/>
      </w:r>
      <w:r w:rsidRPr="002B36ED">
        <w:rPr>
          <w:i w:val="0"/>
          <w:color w:val="124191" w:themeColor="background1"/>
        </w:rPr>
        <w:t xml:space="preserve"> SIB </w:t>
      </w:r>
      <w:r w:rsidR="004B5D2F">
        <w:rPr>
          <w:i w:val="0"/>
          <w:color w:val="124191" w:themeColor="background1"/>
        </w:rPr>
        <w:t>(System Information Broadcast) m</w:t>
      </w:r>
      <w:r w:rsidRPr="002B36ED">
        <w:rPr>
          <w:i w:val="0"/>
          <w:color w:val="124191" w:themeColor="background1"/>
        </w:rPr>
        <w:t>essage</w:t>
      </w:r>
      <w:bookmarkEnd w:id="35"/>
    </w:p>
    <w:p w14:paraId="2BA42B8F" w14:textId="77777777" w:rsidR="002B36ED" w:rsidRPr="002B36ED" w:rsidRDefault="002B36ED" w:rsidP="002B36ED"/>
    <w:p w14:paraId="2BA42B90" w14:textId="77777777" w:rsidR="002B36ED" w:rsidRDefault="002B36ED" w:rsidP="002B36ED">
      <w:pPr>
        <w:pStyle w:val="Heading3"/>
      </w:pPr>
      <w:bookmarkStart w:id="36" w:name="_Attach_messages"/>
      <w:bookmarkStart w:id="37" w:name="_Toc459738657"/>
      <w:bookmarkEnd w:id="36"/>
      <w:r>
        <w:t>Attach messages</w:t>
      </w:r>
      <w:bookmarkEnd w:id="37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058"/>
        <w:gridCol w:w="1371"/>
        <w:gridCol w:w="2176"/>
        <w:gridCol w:w="3119"/>
        <w:gridCol w:w="2069"/>
      </w:tblGrid>
      <w:tr w:rsidR="007C5181" w14:paraId="2BA42B93" w14:textId="77777777" w:rsidTr="007C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9" w:type="dxa"/>
            <w:gridSpan w:val="2"/>
            <w:shd w:val="clear" w:color="auto" w:fill="C1D5F7" w:themeFill="background1" w:themeFillTint="33"/>
          </w:tcPr>
          <w:p w14:paraId="2BA42B91" w14:textId="77777777" w:rsidR="007C5181" w:rsidRDefault="007C5181" w:rsidP="007C5181">
            <w:pPr>
              <w:keepNext/>
              <w:keepLines/>
            </w:pPr>
            <w:r>
              <w:lastRenderedPageBreak/>
              <w:t>Direction</w:t>
            </w:r>
          </w:p>
        </w:tc>
        <w:tc>
          <w:tcPr>
            <w:tcW w:w="7364" w:type="dxa"/>
            <w:gridSpan w:val="3"/>
            <w:shd w:val="clear" w:color="auto" w:fill="auto"/>
          </w:tcPr>
          <w:p w14:paraId="2BA42B92" w14:textId="77777777" w:rsidR="007C5181" w:rsidRPr="00F441B9" w:rsidRDefault="007C5181" w:rsidP="007C5181">
            <w:pPr>
              <w:keepNext/>
              <w:keepLines/>
            </w:pPr>
            <w:r>
              <w:t>UE</w:t>
            </w:r>
            <w:r w:rsidRPr="007C5181">
              <w:rPr>
                <w:b w:val="0"/>
                <w:bCs w:val="0"/>
              </w:rPr>
              <w:sym w:font="Wingdings" w:char="F0E0"/>
            </w:r>
            <w:r>
              <w:t>BTS</w:t>
            </w:r>
          </w:p>
        </w:tc>
      </w:tr>
      <w:tr w:rsidR="007C5181" w14:paraId="2BA42B98" w14:textId="77777777" w:rsidTr="007C5181">
        <w:tc>
          <w:tcPr>
            <w:tcW w:w="2429" w:type="dxa"/>
            <w:gridSpan w:val="2"/>
            <w:shd w:val="clear" w:color="auto" w:fill="C1D5F7" w:themeFill="background1" w:themeFillTint="33"/>
          </w:tcPr>
          <w:p w14:paraId="2BA42B94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Field</w:t>
            </w:r>
          </w:p>
        </w:tc>
        <w:tc>
          <w:tcPr>
            <w:tcW w:w="2176" w:type="dxa"/>
            <w:shd w:val="clear" w:color="auto" w:fill="C1D5F7" w:themeFill="background1" w:themeFillTint="33"/>
          </w:tcPr>
          <w:p w14:paraId="2BA42B95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9" w:type="dxa"/>
            <w:shd w:val="clear" w:color="auto" w:fill="C1D5F7" w:themeFill="background1" w:themeFillTint="33"/>
          </w:tcPr>
          <w:p w14:paraId="2BA42B96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Value</w:t>
            </w:r>
          </w:p>
        </w:tc>
        <w:tc>
          <w:tcPr>
            <w:tcW w:w="2069" w:type="dxa"/>
            <w:shd w:val="clear" w:color="auto" w:fill="C1D5F7" w:themeFill="background1" w:themeFillTint="33"/>
          </w:tcPr>
          <w:p w14:paraId="2BA42B97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Comment</w:t>
            </w:r>
          </w:p>
        </w:tc>
      </w:tr>
      <w:tr w:rsidR="007C5181" w14:paraId="2BA42B9E" w14:textId="77777777" w:rsidTr="007C5181">
        <w:tc>
          <w:tcPr>
            <w:tcW w:w="1058" w:type="dxa"/>
            <w:vMerge w:val="restart"/>
          </w:tcPr>
          <w:p w14:paraId="2BA42B99" w14:textId="77777777" w:rsidR="007C5181" w:rsidRDefault="007C5181" w:rsidP="007C5181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71" w:type="dxa"/>
            <w:shd w:val="clear" w:color="auto" w:fill="CCF4FF" w:themeFill="accent1" w:themeFillTint="33"/>
          </w:tcPr>
          <w:p w14:paraId="2BA42B9A" w14:textId="77777777" w:rsidR="007C5181" w:rsidRDefault="007C5181" w:rsidP="007C5181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176" w:type="dxa"/>
          </w:tcPr>
          <w:p w14:paraId="2BA42B9B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3119" w:type="dxa"/>
          </w:tcPr>
          <w:p w14:paraId="2BA42B9C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AttachRequest</w:t>
            </w:r>
            <w:proofErr w:type="spellEnd"/>
          </w:p>
        </w:tc>
        <w:tc>
          <w:tcPr>
            <w:tcW w:w="2069" w:type="dxa"/>
          </w:tcPr>
          <w:p w14:paraId="2BA42B9D" w14:textId="77777777" w:rsidR="007C5181" w:rsidRDefault="007C5181" w:rsidP="007C5181">
            <w:pPr>
              <w:keepNext/>
              <w:keepLines/>
            </w:pPr>
          </w:p>
        </w:tc>
      </w:tr>
      <w:tr w:rsidR="007C5181" w14:paraId="2BA42BA4" w14:textId="77777777" w:rsidTr="007C5181">
        <w:tc>
          <w:tcPr>
            <w:tcW w:w="1058" w:type="dxa"/>
            <w:vMerge/>
          </w:tcPr>
          <w:p w14:paraId="2BA42B9F" w14:textId="77777777" w:rsidR="007C5181" w:rsidRDefault="007C5181" w:rsidP="007C5181">
            <w:pPr>
              <w:keepNext/>
              <w:keepLines/>
            </w:pPr>
          </w:p>
        </w:tc>
        <w:tc>
          <w:tcPr>
            <w:tcW w:w="1371" w:type="dxa"/>
            <w:shd w:val="clear" w:color="auto" w:fill="CCF4FF" w:themeFill="accent1" w:themeFillTint="33"/>
          </w:tcPr>
          <w:p w14:paraId="2BA42BA0" w14:textId="77777777" w:rsidR="007C5181" w:rsidRDefault="007C5181" w:rsidP="007C5181">
            <w:pPr>
              <w:keepNext/>
              <w:keepLines/>
            </w:pPr>
            <w:r>
              <w:t>from</w:t>
            </w:r>
          </w:p>
        </w:tc>
        <w:tc>
          <w:tcPr>
            <w:tcW w:w="2176" w:type="dxa"/>
          </w:tcPr>
          <w:p w14:paraId="2BA42BA1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119" w:type="dxa"/>
          </w:tcPr>
          <w:p w14:paraId="2BA42BA2" w14:textId="6BDAFB72" w:rsidR="007C5181" w:rsidRDefault="003C19B5" w:rsidP="008A079D">
            <w:pPr>
              <w:keepNext/>
              <w:keepLines/>
            </w:pPr>
            <w:r>
              <w:t>UE</w:t>
            </w:r>
            <w:r w:rsidR="00FC6676">
              <w:t xml:space="preserve"> Number</w:t>
            </w:r>
          </w:p>
        </w:tc>
        <w:tc>
          <w:tcPr>
            <w:tcW w:w="2069" w:type="dxa"/>
          </w:tcPr>
          <w:p w14:paraId="2BA42BA3" w14:textId="77777777" w:rsidR="007C5181" w:rsidRDefault="007C5181" w:rsidP="007C5181">
            <w:pPr>
              <w:keepNext/>
              <w:keepLines/>
            </w:pPr>
          </w:p>
        </w:tc>
      </w:tr>
      <w:tr w:rsidR="007C5181" w14:paraId="2BA42BAA" w14:textId="77777777" w:rsidTr="007C5181">
        <w:tc>
          <w:tcPr>
            <w:tcW w:w="1058" w:type="dxa"/>
            <w:vMerge/>
          </w:tcPr>
          <w:p w14:paraId="2BA42BA5" w14:textId="77777777" w:rsidR="007C5181" w:rsidRDefault="007C5181" w:rsidP="007C5181">
            <w:pPr>
              <w:keepNext/>
              <w:keepLines/>
            </w:pPr>
          </w:p>
        </w:tc>
        <w:tc>
          <w:tcPr>
            <w:tcW w:w="1371" w:type="dxa"/>
            <w:shd w:val="clear" w:color="auto" w:fill="CCF4FF" w:themeFill="accent1" w:themeFillTint="33"/>
          </w:tcPr>
          <w:p w14:paraId="2BA42BA6" w14:textId="77777777" w:rsidR="007C5181" w:rsidRDefault="007C5181" w:rsidP="007C5181">
            <w:pPr>
              <w:keepNext/>
              <w:keepLines/>
            </w:pPr>
            <w:r>
              <w:t>to</w:t>
            </w:r>
          </w:p>
        </w:tc>
        <w:tc>
          <w:tcPr>
            <w:tcW w:w="2176" w:type="dxa"/>
          </w:tcPr>
          <w:p w14:paraId="2BA42BA7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119" w:type="dxa"/>
          </w:tcPr>
          <w:p w14:paraId="2BA42BA8" w14:textId="77777777" w:rsidR="007C5181" w:rsidRDefault="007C5181" w:rsidP="007C5181">
            <w:pPr>
              <w:keepNext/>
              <w:keepLines/>
            </w:pPr>
          </w:p>
        </w:tc>
        <w:tc>
          <w:tcPr>
            <w:tcW w:w="2069" w:type="dxa"/>
          </w:tcPr>
          <w:p w14:paraId="2BA42BA9" w14:textId="77777777" w:rsidR="007C5181" w:rsidRDefault="007C5181" w:rsidP="007C5181">
            <w:pPr>
              <w:keepNext/>
              <w:keepLines/>
            </w:pPr>
            <w:r>
              <w:t>value not used</w:t>
            </w:r>
          </w:p>
        </w:tc>
      </w:tr>
      <w:tr w:rsidR="007C5181" w14:paraId="2BA42BAF" w14:textId="77777777" w:rsidTr="007C5181">
        <w:tc>
          <w:tcPr>
            <w:tcW w:w="2429" w:type="dxa"/>
            <w:gridSpan w:val="2"/>
            <w:shd w:val="clear" w:color="auto" w:fill="CCF4FF" w:themeFill="accent1" w:themeFillTint="33"/>
          </w:tcPr>
          <w:p w14:paraId="2BA42BAB" w14:textId="77777777" w:rsidR="007C5181" w:rsidRDefault="007C5181" w:rsidP="007C5181">
            <w:pPr>
              <w:keepLines/>
            </w:pPr>
            <w:proofErr w:type="spellStart"/>
            <w:r>
              <w:t>btsId</w:t>
            </w:r>
            <w:proofErr w:type="spellEnd"/>
          </w:p>
        </w:tc>
        <w:tc>
          <w:tcPr>
            <w:tcW w:w="2176" w:type="dxa"/>
          </w:tcPr>
          <w:p w14:paraId="2BA42BAC" w14:textId="77777777" w:rsidR="007C5181" w:rsidRPr="004B5D2F" w:rsidRDefault="007C5181" w:rsidP="007C5181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BtsId</w:t>
            </w:r>
            <w:proofErr w:type="spellEnd"/>
          </w:p>
        </w:tc>
        <w:tc>
          <w:tcPr>
            <w:tcW w:w="3119" w:type="dxa"/>
          </w:tcPr>
          <w:p w14:paraId="2BA42BAD" w14:textId="77777777" w:rsidR="007C5181" w:rsidRDefault="008A079D" w:rsidP="008A079D">
            <w:pPr>
              <w:keepNext/>
              <w:keepLines/>
            </w:pPr>
            <w:r>
              <w:t xml:space="preserve">Receiver </w:t>
            </w:r>
            <w:r w:rsidR="007C5181">
              <w:t>ID</w:t>
            </w:r>
          </w:p>
        </w:tc>
        <w:tc>
          <w:tcPr>
            <w:tcW w:w="2069" w:type="dxa"/>
          </w:tcPr>
          <w:p w14:paraId="2BA42BAE" w14:textId="77777777" w:rsidR="007C5181" w:rsidRDefault="007C5181" w:rsidP="007C5181">
            <w:pPr>
              <w:keepNext/>
              <w:keepLines/>
            </w:pPr>
          </w:p>
        </w:tc>
      </w:tr>
    </w:tbl>
    <w:p w14:paraId="2BA42BB0" w14:textId="232CD8A3" w:rsidR="007C5181" w:rsidRPr="007C5181" w:rsidRDefault="007C5181" w:rsidP="007C5181">
      <w:pPr>
        <w:pStyle w:val="Caption"/>
        <w:rPr>
          <w:i w:val="0"/>
          <w:color w:val="124191" w:themeColor="background1"/>
        </w:rPr>
      </w:pPr>
      <w:bookmarkStart w:id="38" w:name="_Toc462410684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Attach Request</w:t>
      </w:r>
      <w:bookmarkEnd w:id="38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029"/>
        <w:gridCol w:w="1353"/>
        <w:gridCol w:w="2090"/>
        <w:gridCol w:w="3240"/>
        <w:gridCol w:w="2081"/>
      </w:tblGrid>
      <w:tr w:rsidR="007C5181" w14:paraId="2BA42BB3" w14:textId="77777777" w:rsidTr="007C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BB1" w14:textId="77777777" w:rsidR="007C5181" w:rsidRDefault="007C5181" w:rsidP="007C5181">
            <w:pPr>
              <w:keepNext/>
              <w:keepLines/>
            </w:pPr>
            <w:r>
              <w:t>Direction</w:t>
            </w:r>
          </w:p>
        </w:tc>
        <w:tc>
          <w:tcPr>
            <w:tcW w:w="7246" w:type="dxa"/>
            <w:gridSpan w:val="3"/>
            <w:shd w:val="clear" w:color="auto" w:fill="auto"/>
          </w:tcPr>
          <w:p w14:paraId="2BA42BB2" w14:textId="77777777" w:rsidR="007C5181" w:rsidRPr="00F441B9" w:rsidRDefault="007C5181" w:rsidP="007C5181">
            <w:pPr>
              <w:keepNext/>
              <w:keepLines/>
            </w:pPr>
            <w:r>
              <w:t>BTS</w:t>
            </w:r>
            <w:r w:rsidRPr="007C5181">
              <w:rPr>
                <w:b w:val="0"/>
                <w:bCs w:val="0"/>
              </w:rPr>
              <w:sym w:font="Wingdings" w:char="F0E0"/>
            </w:r>
            <w:r>
              <w:t>UE</w:t>
            </w:r>
          </w:p>
        </w:tc>
      </w:tr>
      <w:tr w:rsidR="00933C85" w14:paraId="2BA42BB8" w14:textId="77777777" w:rsidTr="007C5181"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BB4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2BA42BB5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2BA42BB6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2BA42BB7" w14:textId="77777777" w:rsidR="007C5181" w:rsidRPr="00F441B9" w:rsidRDefault="007C5181" w:rsidP="007C5181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Comment</w:t>
            </w:r>
          </w:p>
        </w:tc>
      </w:tr>
      <w:tr w:rsidR="00933C85" w14:paraId="2BA42BBE" w14:textId="77777777" w:rsidTr="007C5181">
        <w:tc>
          <w:tcPr>
            <w:tcW w:w="1129" w:type="dxa"/>
            <w:vMerge w:val="restart"/>
          </w:tcPr>
          <w:p w14:paraId="2BA42BB9" w14:textId="77777777" w:rsidR="007C5181" w:rsidRDefault="007C5181" w:rsidP="007C5181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418" w:type="dxa"/>
            <w:shd w:val="clear" w:color="auto" w:fill="CCF4FF" w:themeFill="accent1" w:themeFillTint="33"/>
          </w:tcPr>
          <w:p w14:paraId="2BA42BBA" w14:textId="77777777" w:rsidR="007C5181" w:rsidRDefault="007C5181" w:rsidP="007C5181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551" w:type="dxa"/>
          </w:tcPr>
          <w:p w14:paraId="2BA42BBB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127" w:type="dxa"/>
          </w:tcPr>
          <w:p w14:paraId="2BA42BBC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AttachResponse</w:t>
            </w:r>
            <w:proofErr w:type="spellEnd"/>
          </w:p>
        </w:tc>
        <w:tc>
          <w:tcPr>
            <w:tcW w:w="2568" w:type="dxa"/>
          </w:tcPr>
          <w:p w14:paraId="2BA42BBD" w14:textId="77777777" w:rsidR="007C5181" w:rsidRDefault="007C5181" w:rsidP="007C5181">
            <w:pPr>
              <w:keepNext/>
              <w:keepLines/>
            </w:pPr>
          </w:p>
        </w:tc>
      </w:tr>
      <w:tr w:rsidR="00933C85" w14:paraId="2BA42BC4" w14:textId="77777777" w:rsidTr="007C5181">
        <w:tc>
          <w:tcPr>
            <w:tcW w:w="1129" w:type="dxa"/>
            <w:vMerge/>
          </w:tcPr>
          <w:p w14:paraId="2BA42BBF" w14:textId="77777777" w:rsidR="007C5181" w:rsidRDefault="007C5181" w:rsidP="007C5181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BC0" w14:textId="77777777" w:rsidR="007C5181" w:rsidRDefault="007C5181" w:rsidP="007C5181">
            <w:pPr>
              <w:keepNext/>
              <w:keepLines/>
            </w:pPr>
            <w:r>
              <w:t>from</w:t>
            </w:r>
          </w:p>
        </w:tc>
        <w:tc>
          <w:tcPr>
            <w:tcW w:w="2551" w:type="dxa"/>
          </w:tcPr>
          <w:p w14:paraId="2BA42BC1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BC2" w14:textId="77777777" w:rsidR="007C5181" w:rsidRDefault="007C5181" w:rsidP="007C5181">
            <w:pPr>
              <w:keepNext/>
              <w:keepLines/>
            </w:pPr>
          </w:p>
        </w:tc>
        <w:tc>
          <w:tcPr>
            <w:tcW w:w="2568" w:type="dxa"/>
          </w:tcPr>
          <w:p w14:paraId="2BA42BC3" w14:textId="77777777" w:rsidR="007C5181" w:rsidRDefault="00FC6676" w:rsidP="007C5181">
            <w:pPr>
              <w:keepNext/>
              <w:keepLines/>
            </w:pPr>
            <w:r>
              <w:t>value not used</w:t>
            </w:r>
          </w:p>
        </w:tc>
      </w:tr>
      <w:tr w:rsidR="00933C85" w14:paraId="2BA42BCA" w14:textId="77777777" w:rsidTr="007C5181">
        <w:tc>
          <w:tcPr>
            <w:tcW w:w="1129" w:type="dxa"/>
            <w:vMerge/>
          </w:tcPr>
          <w:p w14:paraId="2BA42BC5" w14:textId="77777777" w:rsidR="007C5181" w:rsidRDefault="007C5181" w:rsidP="007C5181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BC6" w14:textId="77777777" w:rsidR="007C5181" w:rsidRDefault="007C5181" w:rsidP="007C5181">
            <w:pPr>
              <w:keepNext/>
              <w:keepLines/>
            </w:pPr>
            <w:r>
              <w:t>to</w:t>
            </w:r>
          </w:p>
        </w:tc>
        <w:tc>
          <w:tcPr>
            <w:tcW w:w="2551" w:type="dxa"/>
          </w:tcPr>
          <w:p w14:paraId="2BA42BC7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BC8" w14:textId="26DD0E77" w:rsidR="007C5181" w:rsidRDefault="003C19B5" w:rsidP="008A079D">
            <w:pPr>
              <w:keepNext/>
              <w:keepLines/>
            </w:pPr>
            <w:r>
              <w:t>UE</w:t>
            </w:r>
            <w:r w:rsidR="00FC6676">
              <w:t xml:space="preserve"> Number</w:t>
            </w:r>
          </w:p>
        </w:tc>
        <w:tc>
          <w:tcPr>
            <w:tcW w:w="2568" w:type="dxa"/>
          </w:tcPr>
          <w:p w14:paraId="2BA42BC9" w14:textId="77777777" w:rsidR="007C5181" w:rsidRDefault="007C5181" w:rsidP="007C5181">
            <w:pPr>
              <w:keepNext/>
              <w:keepLines/>
            </w:pPr>
          </w:p>
        </w:tc>
      </w:tr>
      <w:tr w:rsidR="00933C85" w14:paraId="2BA42BCF" w14:textId="77777777" w:rsidTr="007C5181">
        <w:tc>
          <w:tcPr>
            <w:tcW w:w="2547" w:type="dxa"/>
            <w:gridSpan w:val="2"/>
            <w:shd w:val="clear" w:color="auto" w:fill="CCF4FF" w:themeFill="accent1" w:themeFillTint="33"/>
          </w:tcPr>
          <w:p w14:paraId="2BA42BCB" w14:textId="77777777" w:rsidR="007C5181" w:rsidRDefault="007C5181" w:rsidP="007C5181">
            <w:pPr>
              <w:keepLines/>
            </w:pPr>
            <w:r>
              <w:t>accepted</w:t>
            </w:r>
          </w:p>
        </w:tc>
        <w:tc>
          <w:tcPr>
            <w:tcW w:w="2551" w:type="dxa"/>
          </w:tcPr>
          <w:p w14:paraId="6BA307A1" w14:textId="77777777" w:rsidR="00933C85" w:rsidRDefault="00933C85" w:rsidP="008A079D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bool</w:t>
            </w:r>
          </w:p>
          <w:p w14:paraId="2BA42BCC" w14:textId="4921C653" w:rsidR="007C5181" w:rsidRPr="004B5D2F" w:rsidRDefault="00933C85" w:rsidP="008A079D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 xml:space="preserve">(implemented as </w:t>
            </w:r>
            <w:r w:rsidR="008A079D">
              <w:rPr>
                <w:rFonts w:ascii="Consolas" w:hAnsi="Consolas" w:cs="Consolas"/>
                <w:color w:val="124191" w:themeColor="background1"/>
              </w:rPr>
              <w:t>std::uint_8</w:t>
            </w:r>
            <w:r>
              <w:rPr>
                <w:rFonts w:ascii="Consolas" w:hAnsi="Consolas" w:cs="Consolas"/>
                <w:color w:val="124191" w:themeColor="background1"/>
              </w:rPr>
              <w:t>)</w:t>
            </w:r>
          </w:p>
        </w:tc>
        <w:tc>
          <w:tcPr>
            <w:tcW w:w="2127" w:type="dxa"/>
          </w:tcPr>
          <w:p w14:paraId="2BA42BCD" w14:textId="2FC24674" w:rsidR="007C5181" w:rsidRDefault="007C5181" w:rsidP="007C5181">
            <w:pPr>
              <w:keepNext/>
              <w:keepLines/>
            </w:pPr>
          </w:p>
        </w:tc>
        <w:tc>
          <w:tcPr>
            <w:tcW w:w="2568" w:type="dxa"/>
          </w:tcPr>
          <w:p w14:paraId="106D9549" w14:textId="77777777" w:rsidR="00933C85" w:rsidRDefault="00933C85" w:rsidP="00933C85">
            <w:pPr>
              <w:keepNext/>
              <w:keepLines/>
            </w:pPr>
            <w:r>
              <w:t>accepted(true</w:t>
            </w:r>
            <w:r w:rsidR="007C5181">
              <w:t>)</w:t>
            </w:r>
          </w:p>
          <w:p w14:paraId="2BA42BCE" w14:textId="77F78566" w:rsidR="007C5181" w:rsidRDefault="00933C85" w:rsidP="00933C85">
            <w:pPr>
              <w:keepNext/>
              <w:keepLines/>
            </w:pPr>
            <w:r>
              <w:t>rejected(false</w:t>
            </w:r>
            <w:r w:rsidR="007C5181">
              <w:t>)</w:t>
            </w:r>
          </w:p>
        </w:tc>
      </w:tr>
    </w:tbl>
    <w:p w14:paraId="2BA42BD0" w14:textId="24E08393" w:rsidR="007C5181" w:rsidRPr="007C5181" w:rsidRDefault="007C5181" w:rsidP="007C5181">
      <w:pPr>
        <w:pStyle w:val="Caption"/>
        <w:rPr>
          <w:i w:val="0"/>
          <w:color w:val="124191" w:themeColor="background1"/>
          <w:lang w:val="en-GB"/>
        </w:rPr>
      </w:pPr>
      <w:bookmarkStart w:id="39" w:name="_Toc462410685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3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Attach Re</w:t>
      </w:r>
      <w:r>
        <w:rPr>
          <w:i w:val="0"/>
          <w:color w:val="124191" w:themeColor="background1"/>
        </w:rPr>
        <w:t>sponse</w:t>
      </w:r>
      <w:bookmarkEnd w:id="39"/>
    </w:p>
    <w:p w14:paraId="2BA42BD1" w14:textId="77777777" w:rsidR="007C5181" w:rsidRPr="007C5181" w:rsidRDefault="007C5181" w:rsidP="007C5181">
      <w:pPr>
        <w:rPr>
          <w:lang w:val="en-GB"/>
        </w:rPr>
      </w:pPr>
    </w:p>
    <w:p w14:paraId="2BA42BD2" w14:textId="77777777" w:rsidR="002B36ED" w:rsidRDefault="002B36ED" w:rsidP="002B36ED">
      <w:pPr>
        <w:pStyle w:val="Heading2"/>
      </w:pPr>
      <w:bookmarkStart w:id="40" w:name="_Toc459738658"/>
      <w:r>
        <w:t xml:space="preserve">UE </w:t>
      </w:r>
      <w:r>
        <w:sym w:font="Wingdings" w:char="F0F3"/>
      </w:r>
      <w:r>
        <w:t xml:space="preserve"> BTS </w:t>
      </w:r>
      <w:r>
        <w:sym w:font="Wingdings" w:char="F0F3"/>
      </w:r>
      <w:r>
        <w:t xml:space="preserve"> UE messages</w:t>
      </w:r>
      <w:bookmarkEnd w:id="40"/>
    </w:p>
    <w:p w14:paraId="2BA42BD3" w14:textId="77777777" w:rsidR="00FC6676" w:rsidRDefault="00042C4C" w:rsidP="00FC6676">
      <w:pPr>
        <w:pStyle w:val="Heading3"/>
        <w:rPr>
          <w:lang w:val="en-GB"/>
        </w:rPr>
      </w:pPr>
      <w:bookmarkStart w:id="41" w:name="_Meaning_of_from/to"/>
      <w:bookmarkStart w:id="42" w:name="_From/To"/>
      <w:bookmarkStart w:id="43" w:name="_Toc459738659"/>
      <w:bookmarkEnd w:id="41"/>
      <w:bookmarkEnd w:id="42"/>
      <w:r>
        <w:rPr>
          <w:lang w:val="en-GB"/>
        </w:rPr>
        <w:t>From/T</w:t>
      </w:r>
      <w:r w:rsidR="00FC6676">
        <w:rPr>
          <w:lang w:val="en-GB"/>
        </w:rPr>
        <w:t>o</w:t>
      </w:r>
      <w:bookmarkEnd w:id="43"/>
    </w:p>
    <w:p w14:paraId="2BA42BD4" w14:textId="77777777" w:rsidR="00FC6676" w:rsidRDefault="00FC6676" w:rsidP="00FC6676">
      <w:pPr>
        <w:rPr>
          <w:lang w:val="en-GB"/>
        </w:rPr>
      </w:pPr>
      <w:r>
        <w:rPr>
          <w:lang w:val="en-GB"/>
        </w:rPr>
        <w:t>All the</w:t>
      </w:r>
      <w:r w:rsidR="00042C4C">
        <w:rPr>
          <w:lang w:val="en-GB"/>
        </w:rPr>
        <w:t xml:space="preserve"> UE</w:t>
      </w:r>
      <w:r w:rsidR="00042C4C" w:rsidRPr="00042C4C">
        <w:rPr>
          <w:lang w:val="en-GB"/>
        </w:rPr>
        <w:sym w:font="Wingdings" w:char="F0F3"/>
      </w:r>
      <w:proofErr w:type="spellStart"/>
      <w:r w:rsidR="00042C4C">
        <w:rPr>
          <w:lang w:val="en-GB"/>
        </w:rPr>
        <w:t>UE</w:t>
      </w:r>
      <w:proofErr w:type="spellEnd"/>
      <w:r w:rsidR="00042C4C">
        <w:rPr>
          <w:lang w:val="en-GB"/>
        </w:rPr>
        <w:t xml:space="preserve"> </w:t>
      </w:r>
      <w:r>
        <w:rPr>
          <w:lang w:val="en-GB"/>
        </w:rPr>
        <w:t>messages can be received on UE or sent from UE. Depending on it –</w:t>
      </w:r>
      <w:r w:rsidR="00042C4C">
        <w:rPr>
          <w:lang w:val="en-GB"/>
        </w:rPr>
        <w:t xml:space="preserve"> M</w:t>
      </w:r>
      <w:r>
        <w:rPr>
          <w:lang w:val="en-GB"/>
        </w:rPr>
        <w:t>essage header fields From/To mean: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08"/>
        <w:gridCol w:w="1334"/>
        <w:gridCol w:w="3223"/>
      </w:tblGrid>
      <w:tr w:rsidR="00FC6676" w14:paraId="2BA42BD7" w14:textId="77777777" w:rsidTr="00042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2" w:type="dxa"/>
            <w:gridSpan w:val="2"/>
            <w:shd w:val="clear" w:color="auto" w:fill="C1D5F7" w:themeFill="background1" w:themeFillTint="33"/>
          </w:tcPr>
          <w:p w14:paraId="2BA42BD5" w14:textId="77777777" w:rsidR="00FC6676" w:rsidRDefault="00FC6676" w:rsidP="0003025E">
            <w:pPr>
              <w:keepNext/>
              <w:keepLines/>
            </w:pPr>
            <w:r>
              <w:t>Direction</w:t>
            </w:r>
          </w:p>
        </w:tc>
        <w:tc>
          <w:tcPr>
            <w:tcW w:w="3223" w:type="dxa"/>
            <w:shd w:val="clear" w:color="auto" w:fill="auto"/>
          </w:tcPr>
          <w:p w14:paraId="2BA42BD6" w14:textId="77777777" w:rsidR="00FC6676" w:rsidRPr="00FC6676" w:rsidRDefault="00FC6676" w:rsidP="00FC6676">
            <w:pPr>
              <w:keepNext/>
              <w:keepLines/>
            </w:pPr>
            <w:r>
              <w:t>UE</w:t>
            </w:r>
            <w:r w:rsidRPr="00FC6676">
              <w:rPr>
                <w:b w:val="0"/>
                <w:bCs w:val="0"/>
              </w:rPr>
              <w:sym w:font="Wingdings" w:char="F0E0"/>
            </w:r>
            <w:r>
              <w:t>BTS</w:t>
            </w:r>
          </w:p>
        </w:tc>
      </w:tr>
      <w:tr w:rsidR="00042C4C" w14:paraId="2BA42BDA" w14:textId="77777777" w:rsidTr="00042C4C">
        <w:tc>
          <w:tcPr>
            <w:tcW w:w="2442" w:type="dxa"/>
            <w:gridSpan w:val="2"/>
            <w:shd w:val="clear" w:color="auto" w:fill="C1D5F7" w:themeFill="background1" w:themeFillTint="33"/>
          </w:tcPr>
          <w:p w14:paraId="2BA42BD8" w14:textId="77777777" w:rsidR="00042C4C" w:rsidRPr="00F441B9" w:rsidRDefault="00042C4C" w:rsidP="0003025E">
            <w:pPr>
              <w:keepNext/>
              <w:keepLines/>
              <w:rPr>
                <w:b/>
              </w:rPr>
            </w:pPr>
            <w:r w:rsidRPr="00F441B9">
              <w:rPr>
                <w:b/>
              </w:rPr>
              <w:t>Field</w:t>
            </w:r>
          </w:p>
        </w:tc>
        <w:tc>
          <w:tcPr>
            <w:tcW w:w="3223" w:type="dxa"/>
            <w:shd w:val="clear" w:color="auto" w:fill="C1D5F7" w:themeFill="background1" w:themeFillTint="33"/>
          </w:tcPr>
          <w:p w14:paraId="2BA42BD9" w14:textId="77777777" w:rsidR="00042C4C" w:rsidRPr="00F441B9" w:rsidRDefault="00042C4C" w:rsidP="00FC6676">
            <w:pPr>
              <w:keepNext/>
              <w:keepLines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042C4C" w14:paraId="2BA42BDE" w14:textId="77777777" w:rsidTr="00042C4C">
        <w:tc>
          <w:tcPr>
            <w:tcW w:w="1108" w:type="dxa"/>
            <w:vMerge w:val="restart"/>
          </w:tcPr>
          <w:p w14:paraId="2BA42BDB" w14:textId="77777777" w:rsidR="00042C4C" w:rsidRDefault="00042C4C" w:rsidP="0003025E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34" w:type="dxa"/>
            <w:shd w:val="clear" w:color="auto" w:fill="CCF4FF" w:themeFill="accent1" w:themeFillTint="33"/>
          </w:tcPr>
          <w:p w14:paraId="2BA42BDC" w14:textId="77777777" w:rsidR="00042C4C" w:rsidRDefault="00042C4C" w:rsidP="0003025E">
            <w:pPr>
              <w:keepNext/>
              <w:keepLines/>
            </w:pPr>
            <w:r>
              <w:t>from</w:t>
            </w:r>
          </w:p>
        </w:tc>
        <w:tc>
          <w:tcPr>
            <w:tcW w:w="3223" w:type="dxa"/>
          </w:tcPr>
          <w:p w14:paraId="2BA42BDD" w14:textId="77777777" w:rsidR="00042C4C" w:rsidRDefault="00042C4C" w:rsidP="008A079D">
            <w:pPr>
              <w:keepNext/>
              <w:keepLines/>
            </w:pPr>
            <w:r>
              <w:t xml:space="preserve">UE </w:t>
            </w:r>
            <w:r w:rsidR="0003025E">
              <w:t xml:space="preserve">own </w:t>
            </w:r>
            <w:r w:rsidR="008A079D">
              <w:t>N</w:t>
            </w:r>
            <w:r>
              <w:t>umber</w:t>
            </w:r>
          </w:p>
        </w:tc>
      </w:tr>
      <w:tr w:rsidR="00042C4C" w14:paraId="2BA42BE2" w14:textId="77777777" w:rsidTr="00042C4C">
        <w:tc>
          <w:tcPr>
            <w:tcW w:w="1108" w:type="dxa"/>
            <w:vMerge/>
          </w:tcPr>
          <w:p w14:paraId="2BA42BDF" w14:textId="77777777" w:rsidR="00042C4C" w:rsidRDefault="00042C4C" w:rsidP="0003025E">
            <w:pPr>
              <w:keepNext/>
              <w:keepLines/>
            </w:pPr>
          </w:p>
        </w:tc>
        <w:tc>
          <w:tcPr>
            <w:tcW w:w="1334" w:type="dxa"/>
            <w:shd w:val="clear" w:color="auto" w:fill="CCF4FF" w:themeFill="accent1" w:themeFillTint="33"/>
          </w:tcPr>
          <w:p w14:paraId="2BA42BE0" w14:textId="77777777" w:rsidR="00042C4C" w:rsidRDefault="00042C4C" w:rsidP="0003025E">
            <w:pPr>
              <w:keepNext/>
              <w:keepLines/>
            </w:pPr>
            <w:r>
              <w:t>to</w:t>
            </w:r>
          </w:p>
        </w:tc>
        <w:tc>
          <w:tcPr>
            <w:tcW w:w="3223" w:type="dxa"/>
          </w:tcPr>
          <w:p w14:paraId="2BA42BE1" w14:textId="77777777" w:rsidR="00042C4C" w:rsidRDefault="0003025E" w:rsidP="00FC6676">
            <w:pPr>
              <w:keepNext/>
              <w:keepLines/>
            </w:pPr>
            <w:r>
              <w:t>Receiver</w:t>
            </w:r>
            <w:r w:rsidR="00042C4C">
              <w:t xml:space="preserve"> UE number</w:t>
            </w:r>
          </w:p>
        </w:tc>
      </w:tr>
    </w:tbl>
    <w:p w14:paraId="2BA42BE3" w14:textId="69BB31F0" w:rsidR="00FC6676" w:rsidRDefault="00FC6676" w:rsidP="00FC6676">
      <w:pPr>
        <w:pStyle w:val="Caption"/>
        <w:rPr>
          <w:i w:val="0"/>
          <w:color w:val="124191" w:themeColor="background1"/>
        </w:rPr>
      </w:pPr>
      <w:bookmarkStart w:id="44" w:name="_Toc462410686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4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r>
        <w:rPr>
          <w:i w:val="0"/>
          <w:color w:val="124191" w:themeColor="background1"/>
        </w:rPr>
        <w:t>Message header from/to fields meaning when message is sent from UE</w:t>
      </w:r>
      <w:bookmarkEnd w:id="44"/>
    </w:p>
    <w:p w14:paraId="39BE3F3D" w14:textId="0623C63E" w:rsidR="005B3248" w:rsidRDefault="005B3248" w:rsidP="005B3248">
      <w:pPr>
        <w:pStyle w:val="Heading3"/>
        <w:rPr>
          <w:lang w:val="en-GB"/>
        </w:rPr>
      </w:pPr>
      <w:bookmarkStart w:id="45" w:name="_Encryption"/>
      <w:bookmarkStart w:id="46" w:name="_Toc459738660"/>
      <w:bookmarkStart w:id="47" w:name="_Ref459738769"/>
      <w:bookmarkStart w:id="48" w:name="_Ref459738774"/>
      <w:bookmarkEnd w:id="45"/>
      <w:r>
        <w:rPr>
          <w:lang w:val="en-GB"/>
        </w:rPr>
        <w:t>Encryption</w:t>
      </w:r>
      <w:bookmarkEnd w:id="46"/>
      <w:bookmarkEnd w:id="47"/>
      <w:bookmarkEnd w:id="48"/>
    </w:p>
    <w:p w14:paraId="2578E4A8" w14:textId="3EA7383D" w:rsidR="005B3248" w:rsidRDefault="005B3248" w:rsidP="005B3248">
      <w:pPr>
        <w:rPr>
          <w:lang w:val="en-GB"/>
        </w:rPr>
      </w:pPr>
      <w:r>
        <w:rPr>
          <w:lang w:val="en-GB"/>
        </w:rPr>
        <w:t>Method of encryption can be specified in free form as sequence of bytes – as long as both UE understand it.</w:t>
      </w:r>
    </w:p>
    <w:p w14:paraId="4D6D2501" w14:textId="72417F42" w:rsidR="00C45888" w:rsidRDefault="005B3248" w:rsidP="005B3248">
      <w:pPr>
        <w:rPr>
          <w:lang w:val="en-GB"/>
        </w:rPr>
      </w:pPr>
      <w:r>
        <w:rPr>
          <w:lang w:val="en-GB"/>
        </w:rPr>
        <w:lastRenderedPageBreak/>
        <w:t>The predefined method</w:t>
      </w:r>
      <w:r w:rsidR="00C45888">
        <w:rPr>
          <w:lang w:val="en-GB"/>
        </w:rPr>
        <w:t>s</w:t>
      </w:r>
      <w:r>
        <w:rPr>
          <w:lang w:val="en-GB"/>
        </w:rPr>
        <w:t xml:space="preserve"> of encryption</w:t>
      </w:r>
      <w:r w:rsidR="00C45888">
        <w:rPr>
          <w:lang w:val="en-GB"/>
        </w:rPr>
        <w:t>:</w:t>
      </w:r>
    </w:p>
    <w:p w14:paraId="01AF56F2" w14:textId="575CCAF1" w:rsidR="005B3248" w:rsidRDefault="005B3248" w:rsidP="00C45888">
      <w:pPr>
        <w:pStyle w:val="ListParagraph"/>
        <w:numPr>
          <w:ilvl w:val="0"/>
          <w:numId w:val="31"/>
        </w:numPr>
        <w:rPr>
          <w:lang w:val="en-GB"/>
        </w:rPr>
      </w:pPr>
      <w:r w:rsidRPr="00C45888">
        <w:rPr>
          <w:lang w:val="en-GB"/>
        </w:rPr>
        <w:t xml:space="preserve">“no encryption” represented as one byte containing </w:t>
      </w:r>
      <w:r w:rsidR="00C45888">
        <w:rPr>
          <w:lang w:val="en-GB"/>
        </w:rPr>
        <w:t xml:space="preserve">value of </w:t>
      </w:r>
      <w:r w:rsidRPr="00C45888">
        <w:rPr>
          <w:lang w:val="en-GB"/>
        </w:rPr>
        <w:t>zero.</w:t>
      </w:r>
    </w:p>
    <w:p w14:paraId="4B7800CF" w14:textId="113B4F9B" w:rsidR="00C45888" w:rsidRDefault="00C45888" w:rsidP="00C45888">
      <w:pPr>
        <w:pStyle w:val="ListParagraph"/>
        <w:numPr>
          <w:ilvl w:val="0"/>
          <w:numId w:val="31"/>
        </w:numPr>
        <w:rPr>
          <w:lang w:val="en-GB"/>
        </w:rPr>
      </w:pPr>
      <w:r w:rsidRPr="00C45888">
        <w:rPr>
          <w:lang w:val="en-GB"/>
        </w:rPr>
        <w:t>“</w:t>
      </w:r>
      <w:r>
        <w:rPr>
          <w:lang w:val="en-GB"/>
        </w:rPr>
        <w:t>XOR encryption</w:t>
      </w:r>
      <w:r w:rsidRPr="00C45888">
        <w:rPr>
          <w:lang w:val="en-GB"/>
        </w:rPr>
        <w:t xml:space="preserve">” represented as one byte containing </w:t>
      </w:r>
      <w:r>
        <w:rPr>
          <w:lang w:val="en-GB"/>
        </w:rPr>
        <w:t>value of one</w:t>
      </w:r>
      <w:r w:rsidRPr="00C45888">
        <w:rPr>
          <w:lang w:val="en-GB"/>
        </w:rPr>
        <w:t>.</w:t>
      </w:r>
    </w:p>
    <w:p w14:paraId="55C3ED46" w14:textId="2B699BFE" w:rsidR="00C45888" w:rsidRDefault="00C45888" w:rsidP="00C45888">
      <w:pPr>
        <w:pStyle w:val="ListParagraph"/>
        <w:numPr>
          <w:ilvl w:val="0"/>
          <w:numId w:val="31"/>
        </w:numPr>
        <w:rPr>
          <w:lang w:val="en-GB"/>
        </w:rPr>
      </w:pPr>
      <w:r w:rsidRPr="00C45888">
        <w:rPr>
          <w:lang w:val="en-GB"/>
        </w:rPr>
        <w:t>“</w:t>
      </w:r>
      <w:r>
        <w:rPr>
          <w:lang w:val="en-GB"/>
        </w:rPr>
        <w:t>Cesar encryption</w:t>
      </w:r>
      <w:r w:rsidRPr="00C45888">
        <w:rPr>
          <w:lang w:val="en-GB"/>
        </w:rPr>
        <w:t xml:space="preserve">” represented as one byte containing </w:t>
      </w:r>
      <w:r>
        <w:rPr>
          <w:lang w:val="en-GB"/>
        </w:rPr>
        <w:t>value of two</w:t>
      </w:r>
      <w:r w:rsidRPr="00C45888">
        <w:rPr>
          <w:lang w:val="en-GB"/>
        </w:rPr>
        <w:t>.</w:t>
      </w:r>
    </w:p>
    <w:p w14:paraId="1D966618" w14:textId="1FC92253" w:rsidR="00C45888" w:rsidRDefault="00C45888" w:rsidP="00C45888">
      <w:pPr>
        <w:pStyle w:val="ListParagraph"/>
        <w:numPr>
          <w:ilvl w:val="0"/>
          <w:numId w:val="31"/>
        </w:numPr>
        <w:rPr>
          <w:lang w:val="en-GB"/>
        </w:rPr>
      </w:pPr>
      <w:r w:rsidRPr="00C45888">
        <w:rPr>
          <w:lang w:val="en-GB"/>
        </w:rPr>
        <w:t>“</w:t>
      </w:r>
      <w:r>
        <w:rPr>
          <w:lang w:val="en-GB"/>
        </w:rPr>
        <w:t>RSA encryption</w:t>
      </w:r>
      <w:r w:rsidRPr="00C45888">
        <w:rPr>
          <w:lang w:val="en-GB"/>
        </w:rPr>
        <w:t>” represe</w:t>
      </w:r>
      <w:r>
        <w:rPr>
          <w:lang w:val="en-GB"/>
        </w:rPr>
        <w:t>nted as one byte containing value of three</w:t>
      </w:r>
      <w:r w:rsidRPr="00C45888">
        <w:rPr>
          <w:lang w:val="en-GB"/>
        </w:rPr>
        <w:t>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122"/>
        <w:gridCol w:w="2126"/>
        <w:gridCol w:w="1559"/>
        <w:gridCol w:w="3986"/>
      </w:tblGrid>
      <w:tr w:rsidR="005B3248" w14:paraId="1F3133C9" w14:textId="77777777" w:rsidTr="00640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shd w:val="clear" w:color="auto" w:fill="C1D5F7" w:themeFill="background1" w:themeFillTint="33"/>
          </w:tcPr>
          <w:p w14:paraId="499C763A" w14:textId="77777777" w:rsidR="005B3248" w:rsidRPr="00F441B9" w:rsidRDefault="005B3248" w:rsidP="0027276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126" w:type="dxa"/>
            <w:shd w:val="clear" w:color="auto" w:fill="C1D5F7" w:themeFill="background1" w:themeFillTint="33"/>
          </w:tcPr>
          <w:p w14:paraId="12706458" w14:textId="77777777" w:rsidR="005B3248" w:rsidRPr="00F441B9" w:rsidRDefault="005B3248" w:rsidP="0027276E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559" w:type="dxa"/>
            <w:shd w:val="clear" w:color="auto" w:fill="C1D5F7" w:themeFill="background1" w:themeFillTint="33"/>
          </w:tcPr>
          <w:p w14:paraId="7CC62C34" w14:textId="77777777" w:rsidR="005B3248" w:rsidRPr="00F441B9" w:rsidRDefault="005B3248" w:rsidP="0027276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3986" w:type="dxa"/>
            <w:shd w:val="clear" w:color="auto" w:fill="C1D5F7" w:themeFill="background1" w:themeFillTint="33"/>
          </w:tcPr>
          <w:p w14:paraId="599AB57C" w14:textId="77777777" w:rsidR="005B3248" w:rsidRPr="00F441B9" w:rsidRDefault="005B3248" w:rsidP="0027276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5B3248" w14:paraId="1A985027" w14:textId="77777777" w:rsidTr="00640B7E">
        <w:tc>
          <w:tcPr>
            <w:tcW w:w="2122" w:type="dxa"/>
            <w:shd w:val="clear" w:color="auto" w:fill="CCF4FF" w:themeFill="accent1" w:themeFillTint="33"/>
          </w:tcPr>
          <w:p w14:paraId="3B6CA238" w14:textId="67DD2929" w:rsidR="005B3248" w:rsidRDefault="00C54F72" w:rsidP="005B3248">
            <w:pPr>
              <w:keepLines/>
            </w:pPr>
            <w:r>
              <w:t>M</w:t>
            </w:r>
            <w:r w:rsidR="005B3248">
              <w:t>ode</w:t>
            </w:r>
          </w:p>
        </w:tc>
        <w:tc>
          <w:tcPr>
            <w:tcW w:w="2126" w:type="dxa"/>
          </w:tcPr>
          <w:p w14:paraId="5198139D" w14:textId="796E5139" w:rsidR="005B3248" w:rsidRDefault="005B3248" w:rsidP="00010E1F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std::uint8</w:t>
            </w:r>
            <w:r w:rsidR="00010E1F">
              <w:rPr>
                <w:rFonts w:ascii="Consolas" w:hAnsi="Consolas" w:cs="Consolas"/>
                <w:color w:val="124191" w:themeColor="background1"/>
              </w:rPr>
              <w:t>_t</w:t>
            </w:r>
          </w:p>
        </w:tc>
        <w:tc>
          <w:tcPr>
            <w:tcW w:w="1559" w:type="dxa"/>
          </w:tcPr>
          <w:p w14:paraId="52353CA2" w14:textId="3028F041" w:rsidR="005B3248" w:rsidRDefault="005B3248" w:rsidP="005B3248">
            <w:pPr>
              <w:keepNext/>
              <w:keepLines/>
            </w:pPr>
            <w:r>
              <w:t>Differ from 0</w:t>
            </w:r>
          </w:p>
        </w:tc>
        <w:tc>
          <w:tcPr>
            <w:tcW w:w="3986" w:type="dxa"/>
          </w:tcPr>
          <w:p w14:paraId="5F640172" w14:textId="77777777" w:rsidR="005B3248" w:rsidRDefault="005B3248" w:rsidP="0027276E">
            <w:pPr>
              <w:keepNext/>
              <w:keepLines/>
            </w:pPr>
          </w:p>
        </w:tc>
      </w:tr>
      <w:tr w:rsidR="005B3248" w14:paraId="14B455EE" w14:textId="77777777" w:rsidTr="00640B7E">
        <w:tc>
          <w:tcPr>
            <w:tcW w:w="2122" w:type="dxa"/>
            <w:shd w:val="clear" w:color="auto" w:fill="CCF4FF" w:themeFill="accent1" w:themeFillTint="33"/>
          </w:tcPr>
          <w:p w14:paraId="63BD047F" w14:textId="4E8FF9B9" w:rsidR="005B3248" w:rsidRDefault="00C54F72" w:rsidP="005B3248">
            <w:pPr>
              <w:keepLines/>
            </w:pPr>
            <w:r>
              <w:t>D</w:t>
            </w:r>
            <w:r w:rsidR="009646F8">
              <w:t>ata</w:t>
            </w:r>
          </w:p>
        </w:tc>
        <w:tc>
          <w:tcPr>
            <w:tcW w:w="2126" w:type="dxa"/>
          </w:tcPr>
          <w:p w14:paraId="65627239" w14:textId="5A332527" w:rsidR="005B3248" w:rsidRPr="004B5D2F" w:rsidRDefault="00010E1F" w:rsidP="005B3248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</w:t>
            </w:r>
            <w:r w:rsidR="005B3248">
              <w:rPr>
                <w:rFonts w:ascii="Consolas" w:hAnsi="Consolas" w:cs="Consolas"/>
                <w:color w:val="124191" w:themeColor="background1"/>
              </w:rPr>
              <w:t>8</w:t>
            </w:r>
            <w:r>
              <w:rPr>
                <w:rFonts w:ascii="Consolas" w:hAnsi="Consolas" w:cs="Consolas"/>
                <w:color w:val="124191" w:themeColor="background1"/>
              </w:rPr>
              <w:t>_t</w:t>
            </w:r>
            <w:r w:rsidR="005B3248">
              <w:rPr>
                <w:rFonts w:ascii="Consolas" w:hAnsi="Consolas" w:cs="Consolas"/>
                <w:color w:val="124191" w:themeColor="background1"/>
              </w:rPr>
              <w:t>[N]</w:t>
            </w:r>
          </w:p>
        </w:tc>
        <w:tc>
          <w:tcPr>
            <w:tcW w:w="1559" w:type="dxa"/>
          </w:tcPr>
          <w:p w14:paraId="0CC4D8BD" w14:textId="313A392A" w:rsidR="005B3248" w:rsidRDefault="005B3248" w:rsidP="005B3248">
            <w:pPr>
              <w:keepNext/>
              <w:keepLines/>
            </w:pPr>
            <w:r>
              <w:t>Unspecified</w:t>
            </w:r>
          </w:p>
        </w:tc>
        <w:tc>
          <w:tcPr>
            <w:tcW w:w="3986" w:type="dxa"/>
          </w:tcPr>
          <w:p w14:paraId="76BB90F1" w14:textId="3D7F56BA" w:rsidR="005B3248" w:rsidRDefault="005B3248" w:rsidP="009646F8">
            <w:pPr>
              <w:keepNext/>
              <w:keepLines/>
            </w:pPr>
            <w:r>
              <w:t xml:space="preserve">N is unspecified – might be zero. </w:t>
            </w:r>
            <w:r w:rsidR="009646F8">
              <w:t>Interpretation</w:t>
            </w:r>
            <w:r>
              <w:t xml:space="preserve"> depends on mode value</w:t>
            </w:r>
            <w:r w:rsidR="009646F8">
              <w:t>.</w:t>
            </w:r>
          </w:p>
        </w:tc>
      </w:tr>
    </w:tbl>
    <w:p w14:paraId="2BA42BF3" w14:textId="0912478E" w:rsidR="00FC6676" w:rsidRDefault="009646F8" w:rsidP="009646F8">
      <w:pPr>
        <w:pStyle w:val="Caption"/>
        <w:rPr>
          <w:i w:val="0"/>
          <w:color w:val="124191" w:themeColor="background1"/>
        </w:rPr>
      </w:pPr>
      <w:r w:rsidRPr="009646F8">
        <w:rPr>
          <w:i w:val="0"/>
          <w:color w:val="124191" w:themeColor="background1"/>
        </w:rPr>
        <w:t xml:space="preserve">Table </w:t>
      </w:r>
      <w:r w:rsidR="00286859">
        <w:rPr>
          <w:i w:val="0"/>
          <w:color w:val="124191" w:themeColor="background1"/>
        </w:rPr>
        <w:t>5</w:t>
      </w:r>
      <w:r w:rsidRPr="009646F8">
        <w:rPr>
          <w:i w:val="0"/>
          <w:color w:val="124191" w:themeColor="background1"/>
        </w:rPr>
        <w:t xml:space="preserve"> Encryption for encrypted communication</w:t>
      </w:r>
    </w:p>
    <w:p w14:paraId="0BC422C9" w14:textId="77777777" w:rsidR="00CB4ACC" w:rsidRPr="00CB4ACC" w:rsidRDefault="00CB4ACC" w:rsidP="00CB4ACC"/>
    <w:p w14:paraId="548A627B" w14:textId="483ECDF8" w:rsidR="00642401" w:rsidRDefault="00642401" w:rsidP="00642401">
      <w:pPr>
        <w:pStyle w:val="Heading4"/>
      </w:pPr>
      <w:r>
        <w:t>No encryption</w:t>
      </w:r>
    </w:p>
    <w:p w14:paraId="3EA7C242" w14:textId="4162AFE3" w:rsidR="00642401" w:rsidRPr="005B3248" w:rsidRDefault="00642401" w:rsidP="00642401">
      <w:pPr>
        <w:rPr>
          <w:lang w:val="en-GB"/>
        </w:rPr>
      </w:pP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547"/>
        <w:gridCol w:w="2551"/>
        <w:gridCol w:w="2127"/>
        <w:gridCol w:w="2568"/>
      </w:tblGrid>
      <w:tr w:rsidR="00642401" w14:paraId="7F592E60" w14:textId="77777777" w:rsidTr="001D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C1D5F7" w:themeFill="background1" w:themeFillTint="33"/>
          </w:tcPr>
          <w:p w14:paraId="3706C9D3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1A796598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3E3B25B3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7E2227AE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642401" w14:paraId="274DCEBC" w14:textId="77777777" w:rsidTr="001D47D0">
        <w:tc>
          <w:tcPr>
            <w:tcW w:w="2547" w:type="dxa"/>
            <w:shd w:val="clear" w:color="auto" w:fill="CCF4FF" w:themeFill="accent1" w:themeFillTint="33"/>
          </w:tcPr>
          <w:p w14:paraId="1B5515EF" w14:textId="77777777" w:rsidR="00642401" w:rsidRDefault="00642401" w:rsidP="001D47D0">
            <w:pPr>
              <w:keepLines/>
            </w:pPr>
            <w:r>
              <w:t>mode</w:t>
            </w:r>
          </w:p>
        </w:tc>
        <w:tc>
          <w:tcPr>
            <w:tcW w:w="2551" w:type="dxa"/>
          </w:tcPr>
          <w:p w14:paraId="2A372B72" w14:textId="294B7170" w:rsidR="00642401" w:rsidRDefault="00010E1F" w:rsidP="00010E1F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</w:t>
            </w:r>
            <w:r w:rsidR="00642401">
              <w:rPr>
                <w:rFonts w:ascii="Consolas" w:hAnsi="Consolas" w:cs="Consolas"/>
                <w:color w:val="124191" w:themeColor="background1"/>
              </w:rPr>
              <w:t>8</w:t>
            </w:r>
            <w:r>
              <w:rPr>
                <w:rFonts w:ascii="Consolas" w:hAnsi="Consolas" w:cs="Consolas"/>
                <w:color w:val="124191" w:themeColor="background1"/>
              </w:rPr>
              <w:t>_t</w:t>
            </w:r>
          </w:p>
        </w:tc>
        <w:tc>
          <w:tcPr>
            <w:tcW w:w="2127" w:type="dxa"/>
          </w:tcPr>
          <w:p w14:paraId="218A820B" w14:textId="5B7E636A" w:rsidR="00642401" w:rsidRDefault="00642401" w:rsidP="001D47D0">
            <w:pPr>
              <w:keepNext/>
              <w:keepLines/>
            </w:pPr>
            <w:r>
              <w:t>0</w:t>
            </w:r>
          </w:p>
        </w:tc>
        <w:tc>
          <w:tcPr>
            <w:tcW w:w="2568" w:type="dxa"/>
          </w:tcPr>
          <w:p w14:paraId="59AB9A5D" w14:textId="020269E4" w:rsidR="00642401" w:rsidRDefault="00642401" w:rsidP="001D47D0">
            <w:pPr>
              <w:keepNext/>
              <w:keepLines/>
            </w:pPr>
            <w:r>
              <w:t>N=0 (no data)</w:t>
            </w:r>
          </w:p>
        </w:tc>
      </w:tr>
    </w:tbl>
    <w:p w14:paraId="6F00B9D1" w14:textId="2E419E1A" w:rsidR="00642401" w:rsidRDefault="00642401" w:rsidP="00642401">
      <w:pPr>
        <w:pStyle w:val="Caption"/>
        <w:rPr>
          <w:i w:val="0"/>
          <w:color w:val="124191" w:themeColor="background1"/>
        </w:rPr>
      </w:pPr>
      <w:r w:rsidRPr="009646F8">
        <w:rPr>
          <w:i w:val="0"/>
          <w:color w:val="124191" w:themeColor="background1"/>
        </w:rPr>
        <w:t xml:space="preserve">Table </w:t>
      </w:r>
      <w:r w:rsidR="00286859">
        <w:rPr>
          <w:i w:val="0"/>
          <w:color w:val="124191" w:themeColor="background1"/>
        </w:rPr>
        <w:t>6</w:t>
      </w:r>
      <w:r w:rsidRPr="009646F8">
        <w:rPr>
          <w:i w:val="0"/>
          <w:color w:val="124191" w:themeColor="background1"/>
        </w:rPr>
        <w:t xml:space="preserve"> Encryption for </w:t>
      </w:r>
      <w:r>
        <w:rPr>
          <w:i w:val="0"/>
          <w:color w:val="124191" w:themeColor="background1"/>
        </w:rPr>
        <w:t xml:space="preserve">not </w:t>
      </w:r>
      <w:r w:rsidRPr="009646F8">
        <w:rPr>
          <w:i w:val="0"/>
          <w:color w:val="124191" w:themeColor="background1"/>
        </w:rPr>
        <w:t>encrypted communication</w:t>
      </w:r>
    </w:p>
    <w:p w14:paraId="09E5779F" w14:textId="77777777" w:rsidR="00642401" w:rsidRPr="00642401" w:rsidRDefault="00642401" w:rsidP="00642401"/>
    <w:p w14:paraId="59BAFB7E" w14:textId="5BF0D901" w:rsidR="00C45888" w:rsidRDefault="00642401" w:rsidP="00642401">
      <w:pPr>
        <w:pStyle w:val="Heading4"/>
      </w:pPr>
      <w:r>
        <w:t>XOR encryption</w:t>
      </w:r>
    </w:p>
    <w:p w14:paraId="66BA743B" w14:textId="514FE21E" w:rsidR="00F41101" w:rsidRPr="00F41101" w:rsidRDefault="00F41101" w:rsidP="00F41101">
      <w:r>
        <w:t xml:space="preserve">Every </w:t>
      </w:r>
      <w:proofErr w:type="spellStart"/>
      <w:r>
        <w:t>byte</w:t>
      </w:r>
      <w:proofErr w:type="spellEnd"/>
      <w:r>
        <w:t xml:space="preserve"> is XORed with key.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547"/>
        <w:gridCol w:w="2551"/>
        <w:gridCol w:w="2127"/>
        <w:gridCol w:w="2568"/>
      </w:tblGrid>
      <w:tr w:rsidR="00C45888" w14:paraId="73AAD86C" w14:textId="77777777" w:rsidTr="001D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C1D5F7" w:themeFill="background1" w:themeFillTint="33"/>
          </w:tcPr>
          <w:p w14:paraId="754EF21A" w14:textId="77777777" w:rsidR="00C45888" w:rsidRPr="00F441B9" w:rsidRDefault="00C45888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70AACDC6" w14:textId="77777777" w:rsidR="00C45888" w:rsidRPr="00F441B9" w:rsidRDefault="00C45888" w:rsidP="001D47D0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63A5085C" w14:textId="77777777" w:rsidR="00C45888" w:rsidRPr="00F441B9" w:rsidRDefault="00C45888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4D3E8CC2" w14:textId="77777777" w:rsidR="00C45888" w:rsidRPr="00F441B9" w:rsidRDefault="00C45888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C45888" w14:paraId="5515CEF8" w14:textId="77777777" w:rsidTr="001D47D0">
        <w:tc>
          <w:tcPr>
            <w:tcW w:w="2547" w:type="dxa"/>
            <w:shd w:val="clear" w:color="auto" w:fill="CCF4FF" w:themeFill="accent1" w:themeFillTint="33"/>
          </w:tcPr>
          <w:p w14:paraId="7C3DA14A" w14:textId="32AA33DE" w:rsidR="00C45888" w:rsidRDefault="00C45888" w:rsidP="001D47D0">
            <w:pPr>
              <w:keepLines/>
            </w:pPr>
            <w:r>
              <w:t>Mode</w:t>
            </w:r>
          </w:p>
        </w:tc>
        <w:tc>
          <w:tcPr>
            <w:tcW w:w="2551" w:type="dxa"/>
          </w:tcPr>
          <w:p w14:paraId="6361900A" w14:textId="22FC4FC0" w:rsidR="00C45888" w:rsidRDefault="00C45888" w:rsidP="00010E1F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std::uint8</w:t>
            </w:r>
            <w:r w:rsidR="00010E1F">
              <w:rPr>
                <w:rFonts w:ascii="Consolas" w:hAnsi="Consolas" w:cs="Consolas"/>
                <w:color w:val="124191" w:themeColor="background1"/>
              </w:rPr>
              <w:t>_t</w:t>
            </w:r>
          </w:p>
        </w:tc>
        <w:tc>
          <w:tcPr>
            <w:tcW w:w="2127" w:type="dxa"/>
          </w:tcPr>
          <w:p w14:paraId="30DFA8B9" w14:textId="28D372EA" w:rsidR="00C45888" w:rsidRDefault="00C45888" w:rsidP="001D47D0">
            <w:pPr>
              <w:keepNext/>
              <w:keepLines/>
            </w:pPr>
            <w:r>
              <w:t>1</w:t>
            </w:r>
          </w:p>
        </w:tc>
        <w:tc>
          <w:tcPr>
            <w:tcW w:w="2568" w:type="dxa"/>
          </w:tcPr>
          <w:p w14:paraId="0F5899ED" w14:textId="5BC70364" w:rsidR="00C45888" w:rsidRDefault="00C45888" w:rsidP="001D47D0">
            <w:pPr>
              <w:keepNext/>
              <w:keepLines/>
            </w:pPr>
          </w:p>
        </w:tc>
      </w:tr>
      <w:tr w:rsidR="00C45888" w14:paraId="1078AA2E" w14:textId="77777777" w:rsidTr="001D47D0">
        <w:tc>
          <w:tcPr>
            <w:tcW w:w="2547" w:type="dxa"/>
            <w:shd w:val="clear" w:color="auto" w:fill="CCF4FF" w:themeFill="accent1" w:themeFillTint="33"/>
          </w:tcPr>
          <w:p w14:paraId="40B1F0F0" w14:textId="39564429" w:rsidR="00C45888" w:rsidRDefault="00C45888" w:rsidP="001D47D0">
            <w:pPr>
              <w:keepLines/>
            </w:pPr>
            <w:r>
              <w:t>Data</w:t>
            </w:r>
          </w:p>
        </w:tc>
        <w:tc>
          <w:tcPr>
            <w:tcW w:w="2551" w:type="dxa"/>
          </w:tcPr>
          <w:p w14:paraId="0574EFCC" w14:textId="0655C1E6" w:rsidR="00C45888" w:rsidRPr="004B5D2F" w:rsidRDefault="00C45888" w:rsidP="00010E1F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std::uint8</w:t>
            </w:r>
            <w:r w:rsidR="00010E1F">
              <w:rPr>
                <w:rFonts w:ascii="Consolas" w:hAnsi="Consolas" w:cs="Consolas"/>
                <w:color w:val="124191" w:themeColor="background1"/>
              </w:rPr>
              <w:t>_t</w:t>
            </w:r>
          </w:p>
        </w:tc>
        <w:tc>
          <w:tcPr>
            <w:tcW w:w="2127" w:type="dxa"/>
          </w:tcPr>
          <w:p w14:paraId="722018F5" w14:textId="61C2A431" w:rsidR="00C45888" w:rsidRDefault="00C45888" w:rsidP="001D47D0">
            <w:pPr>
              <w:keepNext/>
              <w:keepLines/>
            </w:pPr>
            <w:r>
              <w:t>0-255</w:t>
            </w:r>
          </w:p>
        </w:tc>
        <w:tc>
          <w:tcPr>
            <w:tcW w:w="2568" w:type="dxa"/>
          </w:tcPr>
          <w:p w14:paraId="546A6384" w14:textId="7845B146" w:rsidR="00C45888" w:rsidRDefault="00642401" w:rsidP="001D47D0">
            <w:pPr>
              <w:keepNext/>
              <w:keepLines/>
            </w:pPr>
            <w:r>
              <w:t>Encryption “key”</w:t>
            </w:r>
          </w:p>
        </w:tc>
      </w:tr>
    </w:tbl>
    <w:p w14:paraId="00ADF495" w14:textId="1316797F" w:rsidR="00642401" w:rsidRPr="00642401" w:rsidRDefault="00184F9C" w:rsidP="00642401">
      <w:pPr>
        <w:pStyle w:val="Caption"/>
        <w:rPr>
          <w:i w:val="0"/>
          <w:color w:val="124191" w:themeColor="background1"/>
        </w:rPr>
      </w:pPr>
      <w:bookmarkStart w:id="49" w:name="_Toc462410687"/>
      <w:r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F3363" wp14:editId="77F82200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6210300" cy="749300"/>
                <wp:effectExtent l="0" t="0" r="19050" b="12700"/>
                <wp:wrapTopAndBottom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A504" w14:textId="16A5046C" w:rsidR="001D47D0" w:rsidRDefault="001D47D0" w:rsidP="00642401">
                            <w:pPr>
                              <w:rPr>
                                <w:b/>
                              </w:rPr>
                            </w:pPr>
                            <w:r w:rsidRPr="00184F9C">
                              <w:rPr>
                                <w:b/>
                              </w:rPr>
                              <w:t xml:space="preserve">Encryption “key” shall be used to encrypt </w:t>
                            </w:r>
                            <w:r>
                              <w:rPr>
                                <w:b/>
                              </w:rPr>
                              <w:t xml:space="preserve">Text field of </w:t>
                            </w:r>
                            <w:r w:rsidRPr="00184F9C">
                              <w:rPr>
                                <w:b/>
                              </w:rPr>
                              <w:t>subsequent Call Talk</w:t>
                            </w:r>
                            <w:r>
                              <w:rPr>
                                <w:b/>
                              </w:rPr>
                              <w:t xml:space="preserve"> or SMS messages.</w:t>
                            </w:r>
                          </w:p>
                          <w:p w14:paraId="61DEB86B" w14:textId="4C4879CC" w:rsidR="001D47D0" w:rsidRPr="00184F9C" w:rsidRDefault="001D47D0" w:rsidP="006424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 aware that two UEs may use different values as their encryption “key”.</w:t>
                            </w:r>
                          </w:p>
                          <w:p w14:paraId="3855D7F8" w14:textId="77777777" w:rsidR="001D47D0" w:rsidRPr="000723F5" w:rsidRDefault="001D47D0" w:rsidP="0064240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3363" id="_x0000_s1032" type="#_x0000_t202" style="position:absolute;margin-left:437.8pt;margin-top:20.5pt;width:489pt;height:5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UdJQ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">
                <v:textbox>
                  <w:txbxContent>
                    <w:p w14:paraId="7047A504" w14:textId="16A5046C" w:rsidR="001D47D0" w:rsidRDefault="001D47D0" w:rsidP="00642401">
                      <w:pPr>
                        <w:rPr>
                          <w:b/>
                        </w:rPr>
                      </w:pPr>
                      <w:r w:rsidRPr="00184F9C">
                        <w:rPr>
                          <w:b/>
                        </w:rPr>
                        <w:t xml:space="preserve">Encryption “key” shall be used to encrypt </w:t>
                      </w:r>
                      <w:r>
                        <w:rPr>
                          <w:b/>
                        </w:rPr>
                        <w:t xml:space="preserve">Text field of </w:t>
                      </w:r>
                      <w:r w:rsidRPr="00184F9C">
                        <w:rPr>
                          <w:b/>
                        </w:rPr>
                        <w:t>subsequent Call Talk</w:t>
                      </w:r>
                      <w:r>
                        <w:rPr>
                          <w:b/>
                        </w:rPr>
                        <w:t xml:space="preserve"> or SMS messages.</w:t>
                      </w:r>
                    </w:p>
                    <w:p w14:paraId="61DEB86B" w14:textId="4C4879CC" w:rsidR="001D47D0" w:rsidRPr="00184F9C" w:rsidRDefault="001D47D0" w:rsidP="006424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 aware that two UEs may use different values as their encryption “key”.</w:t>
                      </w:r>
                    </w:p>
                    <w:p w14:paraId="3855D7F8" w14:textId="77777777" w:rsidR="001D47D0" w:rsidRPr="000723F5" w:rsidRDefault="001D47D0" w:rsidP="0064240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5888" w:rsidRPr="009646F8">
        <w:rPr>
          <w:i w:val="0"/>
          <w:color w:val="124191" w:themeColor="background1"/>
        </w:rPr>
        <w:t xml:space="preserve">Table </w:t>
      </w:r>
      <w:r w:rsidR="00C45888" w:rsidRPr="009646F8">
        <w:rPr>
          <w:i w:val="0"/>
          <w:color w:val="124191" w:themeColor="background1"/>
        </w:rPr>
        <w:fldChar w:fldCharType="begin"/>
      </w:r>
      <w:r w:rsidR="00C45888" w:rsidRPr="009646F8">
        <w:rPr>
          <w:i w:val="0"/>
          <w:color w:val="124191" w:themeColor="background1"/>
        </w:rPr>
        <w:instrText xml:space="preserve"> SEQ Table \* ARABIC </w:instrText>
      </w:r>
      <w:r w:rsidR="00C45888" w:rsidRPr="009646F8">
        <w:rPr>
          <w:i w:val="0"/>
          <w:color w:val="124191" w:themeColor="background1"/>
        </w:rPr>
        <w:fldChar w:fldCharType="separate"/>
      </w:r>
      <w:r w:rsidR="00C45888">
        <w:rPr>
          <w:i w:val="0"/>
          <w:noProof/>
          <w:color w:val="124191" w:themeColor="background1"/>
        </w:rPr>
        <w:t>6</w:t>
      </w:r>
      <w:r w:rsidR="00C45888" w:rsidRPr="009646F8">
        <w:rPr>
          <w:i w:val="0"/>
          <w:color w:val="124191" w:themeColor="background1"/>
        </w:rPr>
        <w:fldChar w:fldCharType="end"/>
      </w:r>
      <w:r w:rsidR="00C45888">
        <w:rPr>
          <w:i w:val="0"/>
          <w:color w:val="124191" w:themeColor="background1"/>
        </w:rPr>
        <w:t>.1</w:t>
      </w:r>
      <w:r w:rsidR="00C45888" w:rsidRPr="009646F8">
        <w:rPr>
          <w:i w:val="0"/>
          <w:color w:val="124191" w:themeColor="background1"/>
        </w:rPr>
        <w:t xml:space="preserve"> Encryption for </w:t>
      </w:r>
      <w:r w:rsidR="00C45888">
        <w:rPr>
          <w:i w:val="0"/>
          <w:color w:val="124191" w:themeColor="background1"/>
        </w:rPr>
        <w:t xml:space="preserve">XOR </w:t>
      </w:r>
      <w:r w:rsidR="00C45888" w:rsidRPr="009646F8">
        <w:rPr>
          <w:i w:val="0"/>
          <w:color w:val="124191" w:themeColor="background1"/>
        </w:rPr>
        <w:t>encrypted communication</w:t>
      </w:r>
      <w:bookmarkEnd w:id="49"/>
    </w:p>
    <w:p w14:paraId="5134E126" w14:textId="271D5634" w:rsidR="00642401" w:rsidRPr="00642401" w:rsidRDefault="00642401" w:rsidP="00642401"/>
    <w:p w14:paraId="79F0BE11" w14:textId="38515D8A" w:rsidR="00642401" w:rsidRDefault="00642401" w:rsidP="00642401">
      <w:pPr>
        <w:pStyle w:val="Heading4"/>
      </w:pPr>
      <w:r>
        <w:t>Cesar encryption</w:t>
      </w:r>
    </w:p>
    <w:p w14:paraId="782D48AD" w14:textId="0FA0045F" w:rsidR="001D47D0" w:rsidRPr="001D47D0" w:rsidRDefault="001D47D0" w:rsidP="001D47D0">
      <w:r>
        <w:t xml:space="preserve">Every </w:t>
      </w:r>
      <w:proofErr w:type="spellStart"/>
      <w:r>
        <w:t>byte</w:t>
      </w:r>
      <w:proofErr w:type="spellEnd"/>
      <w:r>
        <w:t xml:space="preserve"> is encoded as </w:t>
      </w:r>
      <w:r w:rsidR="000A59E5">
        <w:t>&lt;</w:t>
      </w:r>
      <w:r>
        <w:t>original value</w:t>
      </w:r>
      <w:r w:rsidR="000A59E5">
        <w:t>&gt;</w:t>
      </w:r>
      <w:r>
        <w:t xml:space="preserve"> + </w:t>
      </w:r>
      <w:r w:rsidR="000A59E5">
        <w:t>&lt;key&gt;.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547"/>
        <w:gridCol w:w="2551"/>
        <w:gridCol w:w="2127"/>
        <w:gridCol w:w="2568"/>
      </w:tblGrid>
      <w:tr w:rsidR="00642401" w14:paraId="5395E800" w14:textId="77777777" w:rsidTr="001D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C1D5F7" w:themeFill="background1" w:themeFillTint="33"/>
          </w:tcPr>
          <w:p w14:paraId="23B87D40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lastRenderedPageBreak/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77A9D4FE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495CFED2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0FA8A385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642401" w14:paraId="185BCAF3" w14:textId="77777777" w:rsidTr="001D47D0">
        <w:tc>
          <w:tcPr>
            <w:tcW w:w="2547" w:type="dxa"/>
            <w:shd w:val="clear" w:color="auto" w:fill="CCF4FF" w:themeFill="accent1" w:themeFillTint="33"/>
          </w:tcPr>
          <w:p w14:paraId="38F23B2A" w14:textId="77777777" w:rsidR="00642401" w:rsidRDefault="00642401" w:rsidP="001D47D0">
            <w:pPr>
              <w:keepLines/>
            </w:pPr>
            <w:r>
              <w:t>Mode</w:t>
            </w:r>
          </w:p>
        </w:tc>
        <w:tc>
          <w:tcPr>
            <w:tcW w:w="2551" w:type="dxa"/>
          </w:tcPr>
          <w:p w14:paraId="3FD49B11" w14:textId="1D72E746" w:rsidR="00642401" w:rsidRDefault="00642401" w:rsidP="00DF543C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</w:t>
            </w:r>
            <w:r w:rsidR="00DF543C">
              <w:rPr>
                <w:rFonts w:ascii="Consolas" w:hAnsi="Consolas" w:cs="Consolas"/>
                <w:color w:val="124191" w:themeColor="background1"/>
              </w:rPr>
              <w:t>uint8_t</w:t>
            </w:r>
          </w:p>
        </w:tc>
        <w:tc>
          <w:tcPr>
            <w:tcW w:w="2127" w:type="dxa"/>
          </w:tcPr>
          <w:p w14:paraId="5A4DA8BA" w14:textId="354745BB" w:rsidR="00642401" w:rsidRDefault="00642401" w:rsidP="001D47D0">
            <w:pPr>
              <w:keepNext/>
              <w:keepLines/>
            </w:pPr>
            <w:r>
              <w:t>2</w:t>
            </w:r>
          </w:p>
        </w:tc>
        <w:tc>
          <w:tcPr>
            <w:tcW w:w="2568" w:type="dxa"/>
          </w:tcPr>
          <w:p w14:paraId="704EC155" w14:textId="247E3EEB" w:rsidR="00642401" w:rsidRDefault="00642401" w:rsidP="001D47D0">
            <w:pPr>
              <w:keepNext/>
              <w:keepLines/>
            </w:pPr>
          </w:p>
        </w:tc>
      </w:tr>
      <w:tr w:rsidR="00642401" w14:paraId="53C252B7" w14:textId="77777777" w:rsidTr="001D47D0">
        <w:tc>
          <w:tcPr>
            <w:tcW w:w="2547" w:type="dxa"/>
            <w:shd w:val="clear" w:color="auto" w:fill="CCF4FF" w:themeFill="accent1" w:themeFillTint="33"/>
          </w:tcPr>
          <w:p w14:paraId="14858381" w14:textId="77777777" w:rsidR="00642401" w:rsidRDefault="00642401" w:rsidP="001D47D0">
            <w:pPr>
              <w:keepLines/>
            </w:pPr>
            <w:r>
              <w:t>Data</w:t>
            </w:r>
          </w:p>
        </w:tc>
        <w:tc>
          <w:tcPr>
            <w:tcW w:w="2551" w:type="dxa"/>
          </w:tcPr>
          <w:p w14:paraId="61129A51" w14:textId="1DE9AB9D" w:rsidR="00642401" w:rsidRPr="004B5D2F" w:rsidRDefault="00642401" w:rsidP="00DF543C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</w:t>
            </w:r>
            <w:r w:rsidR="00DF543C">
              <w:rPr>
                <w:rFonts w:ascii="Consolas" w:hAnsi="Consolas" w:cs="Consolas"/>
                <w:color w:val="124191" w:themeColor="background1"/>
              </w:rPr>
              <w:t>uint8_t</w:t>
            </w:r>
          </w:p>
        </w:tc>
        <w:tc>
          <w:tcPr>
            <w:tcW w:w="2127" w:type="dxa"/>
          </w:tcPr>
          <w:p w14:paraId="21B706F2" w14:textId="77777777" w:rsidR="00642401" w:rsidRDefault="00642401" w:rsidP="001D47D0">
            <w:pPr>
              <w:keepNext/>
              <w:keepLines/>
            </w:pPr>
            <w:r>
              <w:t>0-255</w:t>
            </w:r>
          </w:p>
        </w:tc>
        <w:tc>
          <w:tcPr>
            <w:tcW w:w="2568" w:type="dxa"/>
          </w:tcPr>
          <w:p w14:paraId="05922C83" w14:textId="77777777" w:rsidR="00642401" w:rsidRDefault="00642401" w:rsidP="001D47D0">
            <w:pPr>
              <w:keepNext/>
              <w:keepLines/>
            </w:pPr>
            <w:r>
              <w:t>Encryption “key”</w:t>
            </w:r>
          </w:p>
        </w:tc>
      </w:tr>
    </w:tbl>
    <w:p w14:paraId="60EC0800" w14:textId="205FDC2D" w:rsidR="00642401" w:rsidRPr="009646F8" w:rsidRDefault="00184F9C" w:rsidP="00642401">
      <w:pPr>
        <w:pStyle w:val="Caption"/>
        <w:rPr>
          <w:i w:val="0"/>
          <w:color w:val="124191" w:themeColor="background1"/>
        </w:rPr>
      </w:pPr>
      <w:bookmarkStart w:id="50" w:name="_Toc462410688"/>
      <w:r w:rsidRPr="00B63CA5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072DF" wp14:editId="35ADFDE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6203950" cy="749300"/>
                <wp:effectExtent l="0" t="0" r="25400" b="12700"/>
                <wp:wrapTopAndBottom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7367" w14:textId="77777777" w:rsidR="001D47D0" w:rsidRDefault="001D47D0" w:rsidP="00184F9C">
                            <w:pPr>
                              <w:rPr>
                                <w:b/>
                              </w:rPr>
                            </w:pPr>
                            <w:r w:rsidRPr="00184F9C">
                              <w:rPr>
                                <w:b/>
                              </w:rPr>
                              <w:t xml:space="preserve">Encryption “key” shall be used to encrypt </w:t>
                            </w:r>
                            <w:r>
                              <w:rPr>
                                <w:b/>
                              </w:rPr>
                              <w:t xml:space="preserve">Text field of </w:t>
                            </w:r>
                            <w:r w:rsidRPr="00184F9C">
                              <w:rPr>
                                <w:b/>
                              </w:rPr>
                              <w:t>subsequent Call Talk</w:t>
                            </w:r>
                            <w:r>
                              <w:rPr>
                                <w:b/>
                              </w:rPr>
                              <w:t xml:space="preserve"> or SMS messages.</w:t>
                            </w:r>
                          </w:p>
                          <w:p w14:paraId="7F3B1A2E" w14:textId="77777777" w:rsidR="001D47D0" w:rsidRPr="00184F9C" w:rsidRDefault="001D47D0" w:rsidP="00184F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 aware that two UEs may use different values as their encryption “key”.</w:t>
                            </w:r>
                          </w:p>
                          <w:p w14:paraId="1968647A" w14:textId="77777777" w:rsidR="001D47D0" w:rsidRPr="000723F5" w:rsidRDefault="001D47D0" w:rsidP="00184F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72DF" id="_x0000_s1033" type="#_x0000_t202" style="position:absolute;margin-left:437.3pt;margin-top:19.3pt;width:488.5pt;height:5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">
                <v:textbox>
                  <w:txbxContent>
                    <w:p w14:paraId="4A3F7367" w14:textId="77777777" w:rsidR="001D47D0" w:rsidRDefault="001D47D0" w:rsidP="00184F9C">
                      <w:pPr>
                        <w:rPr>
                          <w:b/>
                        </w:rPr>
                      </w:pPr>
                      <w:r w:rsidRPr="00184F9C">
                        <w:rPr>
                          <w:b/>
                        </w:rPr>
                        <w:t xml:space="preserve">Encryption “key” shall be used to encrypt </w:t>
                      </w:r>
                      <w:r>
                        <w:rPr>
                          <w:b/>
                        </w:rPr>
                        <w:t xml:space="preserve">Text field of </w:t>
                      </w:r>
                      <w:r w:rsidRPr="00184F9C">
                        <w:rPr>
                          <w:b/>
                        </w:rPr>
                        <w:t>subsequent Call Talk</w:t>
                      </w:r>
                      <w:r>
                        <w:rPr>
                          <w:b/>
                        </w:rPr>
                        <w:t xml:space="preserve"> or SMS messages.</w:t>
                      </w:r>
                    </w:p>
                    <w:p w14:paraId="7F3B1A2E" w14:textId="77777777" w:rsidR="001D47D0" w:rsidRPr="00184F9C" w:rsidRDefault="001D47D0" w:rsidP="00184F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 aware that two UEs may use different values as their encryption “key”.</w:t>
                      </w:r>
                    </w:p>
                    <w:p w14:paraId="1968647A" w14:textId="77777777" w:rsidR="001D47D0" w:rsidRPr="000723F5" w:rsidRDefault="001D47D0" w:rsidP="00184F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2401" w:rsidRPr="009646F8">
        <w:rPr>
          <w:i w:val="0"/>
          <w:color w:val="124191" w:themeColor="background1"/>
        </w:rPr>
        <w:t xml:space="preserve">Table </w:t>
      </w:r>
      <w:r w:rsidR="00642401" w:rsidRPr="009646F8">
        <w:rPr>
          <w:i w:val="0"/>
          <w:color w:val="124191" w:themeColor="background1"/>
        </w:rPr>
        <w:fldChar w:fldCharType="begin"/>
      </w:r>
      <w:r w:rsidR="00642401" w:rsidRPr="009646F8">
        <w:rPr>
          <w:i w:val="0"/>
          <w:color w:val="124191" w:themeColor="background1"/>
        </w:rPr>
        <w:instrText xml:space="preserve"> SEQ Table \* ARABIC </w:instrText>
      </w:r>
      <w:r w:rsidR="00642401" w:rsidRPr="009646F8">
        <w:rPr>
          <w:i w:val="0"/>
          <w:color w:val="124191" w:themeColor="background1"/>
        </w:rPr>
        <w:fldChar w:fldCharType="separate"/>
      </w:r>
      <w:r w:rsidR="00642401">
        <w:rPr>
          <w:i w:val="0"/>
          <w:noProof/>
          <w:color w:val="124191" w:themeColor="background1"/>
        </w:rPr>
        <w:t>6</w:t>
      </w:r>
      <w:r w:rsidR="00642401" w:rsidRPr="009646F8">
        <w:rPr>
          <w:i w:val="0"/>
          <w:color w:val="124191" w:themeColor="background1"/>
        </w:rPr>
        <w:fldChar w:fldCharType="end"/>
      </w:r>
      <w:r w:rsidR="00642401">
        <w:rPr>
          <w:i w:val="0"/>
          <w:color w:val="124191" w:themeColor="background1"/>
        </w:rPr>
        <w:t>.</w:t>
      </w:r>
      <w:r w:rsidR="00B01CFA">
        <w:rPr>
          <w:i w:val="0"/>
          <w:color w:val="124191" w:themeColor="background1"/>
        </w:rPr>
        <w:t>2</w:t>
      </w:r>
      <w:r w:rsidR="00642401" w:rsidRPr="009646F8">
        <w:rPr>
          <w:i w:val="0"/>
          <w:color w:val="124191" w:themeColor="background1"/>
        </w:rPr>
        <w:t xml:space="preserve"> Encryption for </w:t>
      </w:r>
      <w:r w:rsidR="00642401">
        <w:rPr>
          <w:i w:val="0"/>
          <w:color w:val="124191" w:themeColor="background1"/>
        </w:rPr>
        <w:t xml:space="preserve">Cesar </w:t>
      </w:r>
      <w:r w:rsidR="00642401" w:rsidRPr="009646F8">
        <w:rPr>
          <w:i w:val="0"/>
          <w:color w:val="124191" w:themeColor="background1"/>
        </w:rPr>
        <w:t>encrypted communication</w:t>
      </w:r>
      <w:bookmarkEnd w:id="50"/>
    </w:p>
    <w:p w14:paraId="59FBD9D1" w14:textId="545A138E" w:rsidR="00642401" w:rsidRPr="00C45888" w:rsidRDefault="00642401" w:rsidP="00642401"/>
    <w:p w14:paraId="2DDFFD65" w14:textId="13356BB4" w:rsidR="00642401" w:rsidRDefault="00184F9C" w:rsidP="00642401">
      <w:pPr>
        <w:pStyle w:val="Heading4"/>
      </w:pPr>
      <w:r>
        <w:t>RSA</w:t>
      </w:r>
      <w:r w:rsidR="00642401">
        <w:t xml:space="preserve"> encryption</w:t>
      </w:r>
    </w:p>
    <w:p w14:paraId="02A60136" w14:textId="6FA496C2" w:rsidR="00EF7C7D" w:rsidRPr="00EF7C7D" w:rsidRDefault="00EF7C7D" w:rsidP="00EF7C7D">
      <w:r>
        <w:t>Entire message is encrypted with a RSA private or public key.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296"/>
        <w:gridCol w:w="2999"/>
        <w:gridCol w:w="1520"/>
        <w:gridCol w:w="2978"/>
      </w:tblGrid>
      <w:tr w:rsidR="00DF543C" w14:paraId="658AD7D1" w14:textId="77777777" w:rsidTr="00623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C1D5F7" w:themeFill="background1" w:themeFillTint="33"/>
          </w:tcPr>
          <w:p w14:paraId="0508D6B3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126" w:type="dxa"/>
            <w:shd w:val="clear" w:color="auto" w:fill="C1D5F7" w:themeFill="background1" w:themeFillTint="33"/>
          </w:tcPr>
          <w:p w14:paraId="3F213DAF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701" w:type="dxa"/>
            <w:shd w:val="clear" w:color="auto" w:fill="C1D5F7" w:themeFill="background1" w:themeFillTint="33"/>
          </w:tcPr>
          <w:p w14:paraId="7948464D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3419" w:type="dxa"/>
            <w:shd w:val="clear" w:color="auto" w:fill="C1D5F7" w:themeFill="background1" w:themeFillTint="33"/>
          </w:tcPr>
          <w:p w14:paraId="64BDEF1B" w14:textId="77777777" w:rsidR="00642401" w:rsidRPr="00F441B9" w:rsidRDefault="00642401" w:rsidP="001D47D0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DF543C" w14:paraId="0B6387C4" w14:textId="77777777" w:rsidTr="00623CA9">
        <w:tc>
          <w:tcPr>
            <w:tcW w:w="2547" w:type="dxa"/>
            <w:shd w:val="clear" w:color="auto" w:fill="CCF4FF" w:themeFill="accent1" w:themeFillTint="33"/>
          </w:tcPr>
          <w:p w14:paraId="1A86542E" w14:textId="77777777" w:rsidR="00642401" w:rsidRDefault="00642401" w:rsidP="001D47D0">
            <w:pPr>
              <w:keepLines/>
            </w:pPr>
            <w:r>
              <w:t>Mode</w:t>
            </w:r>
          </w:p>
        </w:tc>
        <w:tc>
          <w:tcPr>
            <w:tcW w:w="2126" w:type="dxa"/>
          </w:tcPr>
          <w:p w14:paraId="2E5827BA" w14:textId="25447401" w:rsidR="00642401" w:rsidRDefault="00642401" w:rsidP="00623CA9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std::uint8</w:t>
            </w:r>
            <w:r w:rsidR="00623CA9">
              <w:rPr>
                <w:rFonts w:ascii="Consolas" w:hAnsi="Consolas" w:cs="Consolas"/>
                <w:color w:val="124191" w:themeColor="background1"/>
              </w:rPr>
              <w:t>_t</w:t>
            </w:r>
          </w:p>
        </w:tc>
        <w:tc>
          <w:tcPr>
            <w:tcW w:w="1701" w:type="dxa"/>
          </w:tcPr>
          <w:p w14:paraId="06F8DB32" w14:textId="070ABE3D" w:rsidR="00642401" w:rsidRDefault="00642401" w:rsidP="001D47D0">
            <w:pPr>
              <w:keepNext/>
              <w:keepLines/>
            </w:pPr>
            <w:r>
              <w:t>3</w:t>
            </w:r>
          </w:p>
        </w:tc>
        <w:tc>
          <w:tcPr>
            <w:tcW w:w="3419" w:type="dxa"/>
          </w:tcPr>
          <w:p w14:paraId="13FDD1BA" w14:textId="4230DDA3" w:rsidR="00642401" w:rsidRDefault="00642401" w:rsidP="001D47D0">
            <w:pPr>
              <w:keepNext/>
              <w:keepLines/>
            </w:pPr>
          </w:p>
        </w:tc>
      </w:tr>
      <w:tr w:rsidR="00623CA9" w14:paraId="05EDE676" w14:textId="77777777" w:rsidTr="00623CA9">
        <w:tc>
          <w:tcPr>
            <w:tcW w:w="2547" w:type="dxa"/>
            <w:shd w:val="clear" w:color="auto" w:fill="CCF4FF" w:themeFill="accent1" w:themeFillTint="33"/>
          </w:tcPr>
          <w:p w14:paraId="498B4255" w14:textId="5571B9C9" w:rsidR="00623CA9" w:rsidRDefault="00623CA9" w:rsidP="00DF543C">
            <w:pPr>
              <w:keepLines/>
            </w:pPr>
            <w:proofErr w:type="spellStart"/>
            <w:r>
              <w:t>KeyLength</w:t>
            </w:r>
            <w:proofErr w:type="spellEnd"/>
          </w:p>
        </w:tc>
        <w:tc>
          <w:tcPr>
            <w:tcW w:w="2126" w:type="dxa"/>
          </w:tcPr>
          <w:p w14:paraId="7E7C9968" w14:textId="226901E0" w:rsidR="00623CA9" w:rsidRDefault="00623CA9" w:rsidP="00623CA9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std::uint16_t</w:t>
            </w:r>
          </w:p>
        </w:tc>
        <w:tc>
          <w:tcPr>
            <w:tcW w:w="1701" w:type="dxa"/>
          </w:tcPr>
          <w:p w14:paraId="0D162584" w14:textId="6FBC9ADF" w:rsidR="00623CA9" w:rsidRDefault="00DF543C" w:rsidP="001D47D0">
            <w:pPr>
              <w:keepNext/>
              <w:keepLines/>
            </w:pPr>
            <w:r>
              <w:t>&gt;0</w:t>
            </w:r>
          </w:p>
        </w:tc>
        <w:tc>
          <w:tcPr>
            <w:tcW w:w="3419" w:type="dxa"/>
          </w:tcPr>
          <w:p w14:paraId="25AA00D0" w14:textId="21118109" w:rsidR="00623CA9" w:rsidRDefault="00DF543C" w:rsidP="001D47D0">
            <w:pPr>
              <w:keepNext/>
              <w:keepLines/>
            </w:pPr>
            <w:r>
              <w:t>Length of public key</w:t>
            </w:r>
          </w:p>
        </w:tc>
      </w:tr>
      <w:tr w:rsidR="00DF543C" w14:paraId="2FCF3B7B" w14:textId="77777777" w:rsidTr="00623CA9">
        <w:tc>
          <w:tcPr>
            <w:tcW w:w="2547" w:type="dxa"/>
            <w:shd w:val="clear" w:color="auto" w:fill="CCF4FF" w:themeFill="accent1" w:themeFillTint="33"/>
          </w:tcPr>
          <w:p w14:paraId="045C30B7" w14:textId="77777777" w:rsidR="00642401" w:rsidRDefault="00642401" w:rsidP="001D47D0">
            <w:pPr>
              <w:keepLines/>
            </w:pPr>
            <w:r>
              <w:t>Data</w:t>
            </w:r>
          </w:p>
        </w:tc>
        <w:tc>
          <w:tcPr>
            <w:tcW w:w="2126" w:type="dxa"/>
          </w:tcPr>
          <w:p w14:paraId="5FC58D08" w14:textId="19E0D323" w:rsidR="00642401" w:rsidRPr="004B5D2F" w:rsidRDefault="00642401" w:rsidP="001D47D0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std::</w:t>
            </w:r>
            <w:r w:rsidR="00623CA9">
              <w:rPr>
                <w:rFonts w:ascii="Consolas" w:hAnsi="Consolas" w:cs="Consolas"/>
                <w:color w:val="124191" w:themeColor="background1"/>
              </w:rPr>
              <w:t>uint8_t</w:t>
            </w:r>
            <w:r w:rsidR="00DF543C">
              <w:rPr>
                <w:rFonts w:ascii="Consolas" w:hAnsi="Consolas" w:cs="Consolas"/>
                <w:color w:val="124191" w:themeColor="background1"/>
              </w:rPr>
              <w:t>[</w:t>
            </w:r>
            <w:proofErr w:type="spellStart"/>
            <w:r w:rsidR="00DF543C">
              <w:rPr>
                <w:rFonts w:ascii="Consolas" w:hAnsi="Consolas" w:cs="Consolas"/>
                <w:color w:val="124191" w:themeColor="background1"/>
              </w:rPr>
              <w:t>KeyLength</w:t>
            </w:r>
            <w:proofErr w:type="spellEnd"/>
            <w:r w:rsidR="00DF543C">
              <w:rPr>
                <w:rFonts w:ascii="Consolas" w:hAnsi="Consolas" w:cs="Consolas"/>
                <w:color w:val="124191" w:themeColor="background1"/>
              </w:rPr>
              <w:t>]</w:t>
            </w:r>
          </w:p>
        </w:tc>
        <w:tc>
          <w:tcPr>
            <w:tcW w:w="1701" w:type="dxa"/>
          </w:tcPr>
          <w:p w14:paraId="38C060B8" w14:textId="77777777" w:rsidR="00642401" w:rsidRDefault="00642401" w:rsidP="001D47D0">
            <w:pPr>
              <w:keepNext/>
              <w:keepLines/>
            </w:pPr>
            <w:r>
              <w:t>0-255</w:t>
            </w:r>
          </w:p>
        </w:tc>
        <w:tc>
          <w:tcPr>
            <w:tcW w:w="3419" w:type="dxa"/>
          </w:tcPr>
          <w:p w14:paraId="474B5380" w14:textId="0DAEF992" w:rsidR="00642401" w:rsidRDefault="00184F9C" w:rsidP="001D47D0">
            <w:pPr>
              <w:keepNext/>
              <w:keepLines/>
            </w:pPr>
            <w:r>
              <w:t>Public RSA key</w:t>
            </w:r>
            <w:r w:rsidR="00623CA9">
              <w:t xml:space="preserve"> in PEM format</w:t>
            </w:r>
          </w:p>
        </w:tc>
      </w:tr>
    </w:tbl>
    <w:p w14:paraId="3C299954" w14:textId="1F2D3D13" w:rsidR="00642401" w:rsidRPr="009646F8" w:rsidRDefault="00642401" w:rsidP="00642401">
      <w:pPr>
        <w:pStyle w:val="Caption"/>
        <w:rPr>
          <w:i w:val="0"/>
          <w:color w:val="124191" w:themeColor="background1"/>
        </w:rPr>
      </w:pPr>
      <w:bookmarkStart w:id="51" w:name="_Toc462410689"/>
      <w:r w:rsidRPr="009646F8">
        <w:rPr>
          <w:i w:val="0"/>
          <w:color w:val="124191" w:themeColor="background1"/>
        </w:rPr>
        <w:t xml:space="preserve">Table </w:t>
      </w:r>
      <w:r w:rsidRPr="009646F8">
        <w:rPr>
          <w:i w:val="0"/>
          <w:color w:val="124191" w:themeColor="background1"/>
        </w:rPr>
        <w:fldChar w:fldCharType="begin"/>
      </w:r>
      <w:r w:rsidRPr="009646F8">
        <w:rPr>
          <w:i w:val="0"/>
          <w:color w:val="124191" w:themeColor="background1"/>
        </w:rPr>
        <w:instrText xml:space="preserve"> SEQ Table \* ARABIC </w:instrText>
      </w:r>
      <w:r w:rsidRPr="009646F8">
        <w:rPr>
          <w:i w:val="0"/>
          <w:color w:val="124191" w:themeColor="background1"/>
        </w:rPr>
        <w:fldChar w:fldCharType="separate"/>
      </w:r>
      <w:r>
        <w:rPr>
          <w:i w:val="0"/>
          <w:noProof/>
          <w:color w:val="124191" w:themeColor="background1"/>
        </w:rPr>
        <w:t>6</w:t>
      </w:r>
      <w:r w:rsidRPr="009646F8">
        <w:rPr>
          <w:i w:val="0"/>
          <w:color w:val="124191" w:themeColor="background1"/>
        </w:rPr>
        <w:fldChar w:fldCharType="end"/>
      </w:r>
      <w:r>
        <w:rPr>
          <w:i w:val="0"/>
          <w:color w:val="124191" w:themeColor="background1"/>
        </w:rPr>
        <w:t>.</w:t>
      </w:r>
      <w:r w:rsidR="00B01CFA">
        <w:rPr>
          <w:i w:val="0"/>
          <w:color w:val="124191" w:themeColor="background1"/>
        </w:rPr>
        <w:t>3</w:t>
      </w:r>
      <w:r w:rsidRPr="009646F8">
        <w:rPr>
          <w:i w:val="0"/>
          <w:color w:val="124191" w:themeColor="background1"/>
        </w:rPr>
        <w:t xml:space="preserve"> Encryption for </w:t>
      </w:r>
      <w:r w:rsidR="00184F9C">
        <w:rPr>
          <w:i w:val="0"/>
          <w:color w:val="124191" w:themeColor="background1"/>
        </w:rPr>
        <w:t>RSA</w:t>
      </w:r>
      <w:r>
        <w:rPr>
          <w:i w:val="0"/>
          <w:color w:val="124191" w:themeColor="background1"/>
        </w:rPr>
        <w:t xml:space="preserve"> </w:t>
      </w:r>
      <w:r w:rsidRPr="009646F8">
        <w:rPr>
          <w:i w:val="0"/>
          <w:color w:val="124191" w:themeColor="background1"/>
        </w:rPr>
        <w:t>encrypted communication</w:t>
      </w:r>
      <w:bookmarkEnd w:id="51"/>
    </w:p>
    <w:p w14:paraId="22EBF579" w14:textId="5E2DAD41" w:rsidR="00642401" w:rsidRPr="00C45888" w:rsidRDefault="00184F9C" w:rsidP="00642401">
      <w:r>
        <w:t xml:space="preserve">RSA encryption/decryption rules for Call Talk messages are different from </w:t>
      </w:r>
      <w:r w:rsidR="002263A6">
        <w:t xml:space="preserve">those for </w:t>
      </w:r>
      <w:r>
        <w:t>SMS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258"/>
      </w:tblGrid>
      <w:tr w:rsidR="002263A6" w14:paraId="360FB989" w14:textId="77777777" w:rsidTr="009B4333">
        <w:trPr>
          <w:trHeight w:val="251"/>
        </w:trPr>
        <w:tc>
          <w:tcPr>
            <w:tcW w:w="2547" w:type="dxa"/>
            <w:shd w:val="clear" w:color="auto" w:fill="C1D5F7" w:themeFill="background1" w:themeFillTint="33"/>
          </w:tcPr>
          <w:p w14:paraId="42961EB8" w14:textId="6BF59B7A" w:rsidR="002263A6" w:rsidRDefault="002263A6" w:rsidP="002263A6">
            <w:pPr>
              <w:tabs>
                <w:tab w:val="center" w:pos="1116"/>
              </w:tabs>
            </w:pPr>
            <w:proofErr w:type="spellStart"/>
            <w:r>
              <w:t>MessageId</w:t>
            </w:r>
            <w:proofErr w:type="spellEnd"/>
          </w:p>
        </w:tc>
        <w:tc>
          <w:tcPr>
            <w:tcW w:w="3969" w:type="dxa"/>
            <w:shd w:val="clear" w:color="auto" w:fill="C1D5F7" w:themeFill="background1" w:themeFillTint="33"/>
          </w:tcPr>
          <w:p w14:paraId="14253E28" w14:textId="32741D1F" w:rsidR="002263A6" w:rsidRDefault="002263A6" w:rsidP="00C45888">
            <w:r>
              <w:t>Encryption method</w:t>
            </w:r>
          </w:p>
        </w:tc>
        <w:tc>
          <w:tcPr>
            <w:tcW w:w="3258" w:type="dxa"/>
            <w:shd w:val="clear" w:color="auto" w:fill="C1D5F7" w:themeFill="background1" w:themeFillTint="33"/>
          </w:tcPr>
          <w:p w14:paraId="73CE38AE" w14:textId="2B8E08B4" w:rsidR="002263A6" w:rsidRDefault="002263A6" w:rsidP="00C45888">
            <w:r>
              <w:t>Decryption method</w:t>
            </w:r>
          </w:p>
        </w:tc>
      </w:tr>
      <w:tr w:rsidR="002263A6" w14:paraId="3C16BAC9" w14:textId="77777777" w:rsidTr="009B4333">
        <w:trPr>
          <w:trHeight w:val="257"/>
        </w:trPr>
        <w:tc>
          <w:tcPr>
            <w:tcW w:w="2547" w:type="dxa"/>
            <w:shd w:val="clear" w:color="auto" w:fill="CCF4FF" w:themeFill="accent3" w:themeFillTint="33"/>
          </w:tcPr>
          <w:p w14:paraId="144D9556" w14:textId="58070EDB" w:rsidR="002263A6" w:rsidRDefault="002263A6" w:rsidP="00C45888">
            <w:r>
              <w:t>SMS</w:t>
            </w:r>
          </w:p>
        </w:tc>
        <w:tc>
          <w:tcPr>
            <w:tcW w:w="3969" w:type="dxa"/>
          </w:tcPr>
          <w:p w14:paraId="7F66D28A" w14:textId="5C081B69" w:rsidR="002263A6" w:rsidRDefault="009B4333" w:rsidP="00C45888">
            <w:r>
              <w:t>Encrypt with own private key</w:t>
            </w:r>
          </w:p>
        </w:tc>
        <w:tc>
          <w:tcPr>
            <w:tcW w:w="3258" w:type="dxa"/>
          </w:tcPr>
          <w:p w14:paraId="26A7F138" w14:textId="7F6EB5C1" w:rsidR="002263A6" w:rsidRDefault="009B4333" w:rsidP="00C45888">
            <w:r>
              <w:t>Decrypt with peer public key</w:t>
            </w:r>
          </w:p>
        </w:tc>
      </w:tr>
      <w:tr w:rsidR="002263A6" w14:paraId="7188EAC3" w14:textId="77777777" w:rsidTr="009B4333">
        <w:trPr>
          <w:trHeight w:val="251"/>
        </w:trPr>
        <w:tc>
          <w:tcPr>
            <w:tcW w:w="2547" w:type="dxa"/>
            <w:shd w:val="clear" w:color="auto" w:fill="CCF4FF" w:themeFill="accent3" w:themeFillTint="33"/>
          </w:tcPr>
          <w:p w14:paraId="4F088204" w14:textId="506ECA55" w:rsidR="002263A6" w:rsidRDefault="002263A6" w:rsidP="00C45888">
            <w:proofErr w:type="spellStart"/>
            <w:r>
              <w:t>CallTalk</w:t>
            </w:r>
            <w:proofErr w:type="spellEnd"/>
          </w:p>
        </w:tc>
        <w:tc>
          <w:tcPr>
            <w:tcW w:w="3969" w:type="dxa"/>
          </w:tcPr>
          <w:p w14:paraId="1470BADB" w14:textId="3E106B5A" w:rsidR="002263A6" w:rsidRDefault="009B4333" w:rsidP="00C45888">
            <w:r>
              <w:t>Encrypt with peer public key</w:t>
            </w:r>
          </w:p>
        </w:tc>
        <w:tc>
          <w:tcPr>
            <w:tcW w:w="3258" w:type="dxa"/>
          </w:tcPr>
          <w:p w14:paraId="43BD3083" w14:textId="553FA6CC" w:rsidR="002263A6" w:rsidRDefault="009B4333" w:rsidP="00C45888">
            <w:r>
              <w:t>Decrypt with own private key</w:t>
            </w:r>
          </w:p>
        </w:tc>
      </w:tr>
    </w:tbl>
    <w:p w14:paraId="34363847" w14:textId="77777777" w:rsidR="00C45888" w:rsidRPr="00C45888" w:rsidRDefault="00C45888" w:rsidP="00C45888"/>
    <w:p w14:paraId="2BA42BF4" w14:textId="77777777" w:rsidR="002B36ED" w:rsidRDefault="002B36ED" w:rsidP="002B36ED">
      <w:pPr>
        <w:pStyle w:val="Heading3"/>
      </w:pPr>
      <w:bookmarkStart w:id="52" w:name="_SMS_message"/>
      <w:bookmarkStart w:id="53" w:name="_Toc459738661"/>
      <w:bookmarkEnd w:id="52"/>
      <w:r>
        <w:t>SMS message</w:t>
      </w:r>
      <w:bookmarkEnd w:id="53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29"/>
        <w:gridCol w:w="1418"/>
        <w:gridCol w:w="2551"/>
        <w:gridCol w:w="2127"/>
        <w:gridCol w:w="2568"/>
      </w:tblGrid>
      <w:tr w:rsidR="006D54E8" w14:paraId="2BA42BF9" w14:textId="77777777" w:rsidTr="007C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BF5" w14:textId="77777777" w:rsidR="007C5181" w:rsidRPr="00F441B9" w:rsidRDefault="007C5181" w:rsidP="007C5181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2BA42BF6" w14:textId="77777777" w:rsidR="007C5181" w:rsidRPr="00F441B9" w:rsidRDefault="007C5181" w:rsidP="007C5181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2BA42BF7" w14:textId="77777777" w:rsidR="007C5181" w:rsidRPr="00F441B9" w:rsidRDefault="007C5181" w:rsidP="007C5181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2BA42BF8" w14:textId="77777777" w:rsidR="007C5181" w:rsidRPr="00F441B9" w:rsidRDefault="007C5181" w:rsidP="007C5181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6D54E8" w14:paraId="2BA42BFF" w14:textId="77777777" w:rsidTr="007C5181">
        <w:tc>
          <w:tcPr>
            <w:tcW w:w="1129" w:type="dxa"/>
            <w:vMerge w:val="restart"/>
          </w:tcPr>
          <w:p w14:paraId="2BA42BFA" w14:textId="77777777" w:rsidR="007C5181" w:rsidRDefault="007C5181" w:rsidP="007C5181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418" w:type="dxa"/>
            <w:shd w:val="clear" w:color="auto" w:fill="CCF4FF" w:themeFill="accent1" w:themeFillTint="33"/>
          </w:tcPr>
          <w:p w14:paraId="2BA42BFB" w14:textId="77777777" w:rsidR="007C5181" w:rsidRDefault="007C5181" w:rsidP="007C5181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551" w:type="dxa"/>
          </w:tcPr>
          <w:p w14:paraId="2BA42BFC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127" w:type="dxa"/>
          </w:tcPr>
          <w:p w14:paraId="2BA42BFD" w14:textId="77777777" w:rsidR="007C5181" w:rsidRPr="004B5D2F" w:rsidRDefault="007C5181" w:rsidP="007C5181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Sms</w:t>
            </w:r>
            <w:proofErr w:type="spellEnd"/>
          </w:p>
        </w:tc>
        <w:tc>
          <w:tcPr>
            <w:tcW w:w="2568" w:type="dxa"/>
          </w:tcPr>
          <w:p w14:paraId="2BA42BFE" w14:textId="77777777" w:rsidR="007C5181" w:rsidRDefault="007C5181" w:rsidP="007C5181">
            <w:pPr>
              <w:keepNext/>
              <w:keepLines/>
            </w:pPr>
          </w:p>
        </w:tc>
      </w:tr>
      <w:tr w:rsidR="006D54E8" w14:paraId="2BA42C05" w14:textId="77777777" w:rsidTr="007C5181">
        <w:tc>
          <w:tcPr>
            <w:tcW w:w="1129" w:type="dxa"/>
            <w:vMerge/>
          </w:tcPr>
          <w:p w14:paraId="2BA42C00" w14:textId="77777777" w:rsidR="00042C4C" w:rsidRDefault="00042C4C" w:rsidP="007C5181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01" w14:textId="77777777" w:rsidR="00042C4C" w:rsidRDefault="00042C4C" w:rsidP="007C5181">
            <w:pPr>
              <w:keepNext/>
              <w:keepLines/>
            </w:pPr>
            <w:r>
              <w:t>from</w:t>
            </w:r>
          </w:p>
        </w:tc>
        <w:tc>
          <w:tcPr>
            <w:tcW w:w="2551" w:type="dxa"/>
          </w:tcPr>
          <w:p w14:paraId="2BA42C02" w14:textId="77777777" w:rsidR="00042C4C" w:rsidRPr="004B5D2F" w:rsidRDefault="00042C4C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C03" w14:textId="77777777" w:rsidR="00042C4C" w:rsidRDefault="00042C4C" w:rsidP="00FC6676">
            <w:pPr>
              <w:keepNext/>
              <w:keepLines/>
            </w:pPr>
          </w:p>
        </w:tc>
        <w:tc>
          <w:tcPr>
            <w:tcW w:w="2568" w:type="dxa"/>
            <w:vMerge w:val="restart"/>
          </w:tcPr>
          <w:p w14:paraId="2BA42C04" w14:textId="77777777" w:rsidR="00042C4C" w:rsidRDefault="00042C4C" w:rsidP="00042C4C">
            <w:pPr>
              <w:keepNext/>
              <w:keepLines/>
            </w:pPr>
            <w:r>
              <w:t xml:space="preserve">See </w:t>
            </w:r>
            <w:hyperlink w:anchor="_From/To" w:history="1">
              <w:r w:rsidRPr="00042C4C">
                <w:rPr>
                  <w:rStyle w:val="Hyperlink"/>
                </w:rPr>
                <w:t>From/To</w:t>
              </w:r>
            </w:hyperlink>
          </w:p>
        </w:tc>
      </w:tr>
      <w:tr w:rsidR="006D54E8" w14:paraId="2BA42C0B" w14:textId="77777777" w:rsidTr="007C5181">
        <w:tc>
          <w:tcPr>
            <w:tcW w:w="1129" w:type="dxa"/>
            <w:vMerge/>
          </w:tcPr>
          <w:p w14:paraId="2BA42C06" w14:textId="77777777" w:rsidR="00042C4C" w:rsidRDefault="00042C4C" w:rsidP="007C5181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07" w14:textId="77777777" w:rsidR="00042C4C" w:rsidRDefault="00042C4C" w:rsidP="007C5181">
            <w:pPr>
              <w:keepNext/>
              <w:keepLines/>
            </w:pPr>
            <w:r>
              <w:t>to</w:t>
            </w:r>
          </w:p>
        </w:tc>
        <w:tc>
          <w:tcPr>
            <w:tcW w:w="2551" w:type="dxa"/>
          </w:tcPr>
          <w:p w14:paraId="2BA42C08" w14:textId="77777777" w:rsidR="00042C4C" w:rsidRPr="004B5D2F" w:rsidRDefault="00042C4C" w:rsidP="007C5181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C09" w14:textId="77777777" w:rsidR="00042C4C" w:rsidRDefault="00042C4C" w:rsidP="007C5181">
            <w:pPr>
              <w:keepNext/>
              <w:keepLines/>
            </w:pPr>
          </w:p>
        </w:tc>
        <w:tc>
          <w:tcPr>
            <w:tcW w:w="2568" w:type="dxa"/>
            <w:vMerge/>
          </w:tcPr>
          <w:p w14:paraId="2BA42C0A" w14:textId="77777777" w:rsidR="00042C4C" w:rsidRDefault="00042C4C" w:rsidP="007C5181">
            <w:pPr>
              <w:keepNext/>
              <w:keepLines/>
            </w:pPr>
          </w:p>
        </w:tc>
      </w:tr>
      <w:tr w:rsidR="009646F8" w14:paraId="7EC38483" w14:textId="77777777" w:rsidTr="007C5181">
        <w:tc>
          <w:tcPr>
            <w:tcW w:w="2547" w:type="dxa"/>
            <w:gridSpan w:val="2"/>
            <w:shd w:val="clear" w:color="auto" w:fill="CCF4FF" w:themeFill="accent1" w:themeFillTint="33"/>
          </w:tcPr>
          <w:p w14:paraId="29228233" w14:textId="2DBF8310" w:rsidR="009646F8" w:rsidRDefault="009646F8" w:rsidP="007C5181">
            <w:pPr>
              <w:keepLines/>
            </w:pPr>
            <w:r>
              <w:t>encryption</w:t>
            </w:r>
          </w:p>
        </w:tc>
        <w:tc>
          <w:tcPr>
            <w:tcW w:w="2551" w:type="dxa"/>
          </w:tcPr>
          <w:p w14:paraId="2BE9948D" w14:textId="77777777" w:rsidR="009646F8" w:rsidRDefault="009646F8" w:rsidP="008A079D">
            <w:pPr>
              <w:keepLines/>
              <w:rPr>
                <w:rFonts w:ascii="Consolas" w:hAnsi="Consolas" w:cs="Consolas"/>
                <w:color w:val="124191" w:themeColor="background1"/>
              </w:rPr>
            </w:pPr>
          </w:p>
        </w:tc>
        <w:tc>
          <w:tcPr>
            <w:tcW w:w="2127" w:type="dxa"/>
          </w:tcPr>
          <w:p w14:paraId="3AF4BDA4" w14:textId="77777777" w:rsidR="009646F8" w:rsidRDefault="009646F8" w:rsidP="007C5181">
            <w:pPr>
              <w:keepNext/>
              <w:keepLines/>
            </w:pPr>
          </w:p>
        </w:tc>
        <w:tc>
          <w:tcPr>
            <w:tcW w:w="2568" w:type="dxa"/>
          </w:tcPr>
          <w:p w14:paraId="5A1BFCF1" w14:textId="14BE33C4" w:rsidR="009646F8" w:rsidRDefault="009646F8" w:rsidP="009646F8">
            <w:pPr>
              <w:keepNext/>
              <w:keepLines/>
            </w:pPr>
            <w:r>
              <w:t xml:space="preserve">See </w:t>
            </w:r>
            <w:hyperlink w:anchor="_Encryption" w:history="1">
              <w:r w:rsidRPr="009646F8">
                <w:rPr>
                  <w:rStyle w:val="Hyperlink"/>
                </w:rPr>
                <w:t>Encryption</w:t>
              </w:r>
            </w:hyperlink>
          </w:p>
        </w:tc>
      </w:tr>
      <w:tr w:rsidR="006D54E8" w14:paraId="2BA42C10" w14:textId="77777777" w:rsidTr="007C5181">
        <w:tc>
          <w:tcPr>
            <w:tcW w:w="2547" w:type="dxa"/>
            <w:gridSpan w:val="2"/>
            <w:shd w:val="clear" w:color="auto" w:fill="CCF4FF" w:themeFill="accent1" w:themeFillTint="33"/>
          </w:tcPr>
          <w:p w14:paraId="2BA42C0C" w14:textId="77777777" w:rsidR="007C5181" w:rsidRDefault="006D54E8" w:rsidP="007C5181">
            <w:pPr>
              <w:keepLines/>
            </w:pPr>
            <w:r>
              <w:t>text</w:t>
            </w:r>
          </w:p>
        </w:tc>
        <w:tc>
          <w:tcPr>
            <w:tcW w:w="2551" w:type="dxa"/>
          </w:tcPr>
          <w:p w14:paraId="2BA42C0D" w14:textId="77777777" w:rsidR="007C5181" w:rsidRPr="004B5D2F" w:rsidRDefault="008A079D" w:rsidP="008A079D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char[N]</w:t>
            </w:r>
          </w:p>
        </w:tc>
        <w:tc>
          <w:tcPr>
            <w:tcW w:w="2127" w:type="dxa"/>
          </w:tcPr>
          <w:p w14:paraId="2BA42C0E" w14:textId="77777777" w:rsidR="007C5181" w:rsidRDefault="008A079D" w:rsidP="007C5181">
            <w:pPr>
              <w:keepNext/>
              <w:keepLines/>
            </w:pPr>
            <w:r>
              <w:t>SMS text</w:t>
            </w:r>
          </w:p>
        </w:tc>
        <w:tc>
          <w:tcPr>
            <w:tcW w:w="2568" w:type="dxa"/>
          </w:tcPr>
          <w:p w14:paraId="2BA42C0F" w14:textId="77777777" w:rsidR="007C5181" w:rsidRDefault="008A079D" w:rsidP="006D54E8">
            <w:pPr>
              <w:keepNext/>
              <w:keepLines/>
            </w:pPr>
            <w:r>
              <w:t>Size is just to the end of Message</w:t>
            </w:r>
          </w:p>
        </w:tc>
      </w:tr>
    </w:tbl>
    <w:p w14:paraId="2BA42C11" w14:textId="0641AAC6" w:rsidR="007C5181" w:rsidRPr="007C5181" w:rsidRDefault="007C5181" w:rsidP="007C5181">
      <w:pPr>
        <w:pStyle w:val="Caption"/>
        <w:rPr>
          <w:i w:val="0"/>
          <w:color w:val="124191" w:themeColor="background1"/>
          <w:lang w:val="en-GB"/>
        </w:rPr>
      </w:pPr>
      <w:bookmarkStart w:id="54" w:name="_Ref459737892"/>
      <w:bookmarkStart w:id="55" w:name="_Toc462410690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7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bookmarkStart w:id="56" w:name="_Ref459737898"/>
      <w:r w:rsidR="006D54E8">
        <w:rPr>
          <w:i w:val="0"/>
          <w:color w:val="124191" w:themeColor="background1"/>
        </w:rPr>
        <w:t>SMS</w:t>
      </w:r>
      <w:bookmarkEnd w:id="54"/>
      <w:bookmarkEnd w:id="55"/>
      <w:bookmarkEnd w:id="56"/>
    </w:p>
    <w:p w14:paraId="2BA42C12" w14:textId="77777777" w:rsidR="002B36ED" w:rsidRPr="002B36ED" w:rsidRDefault="002B36ED" w:rsidP="002B36ED"/>
    <w:p w14:paraId="2BA42C13" w14:textId="77777777" w:rsidR="002B36ED" w:rsidRDefault="002B36ED" w:rsidP="002B36ED">
      <w:pPr>
        <w:pStyle w:val="Heading3"/>
      </w:pPr>
      <w:bookmarkStart w:id="57" w:name="_Toc459738662"/>
      <w:r>
        <w:t>Call messages</w:t>
      </w:r>
      <w:bookmarkEnd w:id="57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076"/>
        <w:gridCol w:w="1383"/>
        <w:gridCol w:w="2274"/>
        <w:gridCol w:w="2878"/>
        <w:gridCol w:w="2182"/>
      </w:tblGrid>
      <w:tr w:rsidR="006D54E8" w14:paraId="2BA42C18" w14:textId="77777777" w:rsidTr="006D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  <w:gridSpan w:val="2"/>
            <w:shd w:val="clear" w:color="auto" w:fill="C1D5F7" w:themeFill="background1" w:themeFillTint="33"/>
          </w:tcPr>
          <w:p w14:paraId="2BA42C14" w14:textId="77777777" w:rsidR="006D54E8" w:rsidRPr="00F441B9" w:rsidRDefault="006D54E8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274" w:type="dxa"/>
            <w:shd w:val="clear" w:color="auto" w:fill="C1D5F7" w:themeFill="background1" w:themeFillTint="33"/>
          </w:tcPr>
          <w:p w14:paraId="2BA42C15" w14:textId="77777777" w:rsidR="006D54E8" w:rsidRPr="00F441B9" w:rsidRDefault="006D54E8" w:rsidP="0003025E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878" w:type="dxa"/>
            <w:shd w:val="clear" w:color="auto" w:fill="C1D5F7" w:themeFill="background1" w:themeFillTint="33"/>
          </w:tcPr>
          <w:p w14:paraId="2BA42C16" w14:textId="77777777" w:rsidR="006D54E8" w:rsidRPr="00F441B9" w:rsidRDefault="006D54E8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182" w:type="dxa"/>
            <w:shd w:val="clear" w:color="auto" w:fill="C1D5F7" w:themeFill="background1" w:themeFillTint="33"/>
          </w:tcPr>
          <w:p w14:paraId="2BA42C17" w14:textId="77777777" w:rsidR="006D54E8" w:rsidRPr="00F441B9" w:rsidRDefault="006D54E8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6D54E8" w14:paraId="2BA42C1E" w14:textId="77777777" w:rsidTr="006D54E8">
        <w:tc>
          <w:tcPr>
            <w:tcW w:w="1076" w:type="dxa"/>
            <w:vMerge w:val="restart"/>
          </w:tcPr>
          <w:p w14:paraId="2BA42C19" w14:textId="77777777" w:rsidR="006D54E8" w:rsidRDefault="006D54E8" w:rsidP="0003025E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83" w:type="dxa"/>
            <w:shd w:val="clear" w:color="auto" w:fill="CCF4FF" w:themeFill="accent1" w:themeFillTint="33"/>
          </w:tcPr>
          <w:p w14:paraId="2BA42C1A" w14:textId="77777777" w:rsidR="006D54E8" w:rsidRDefault="006D54E8" w:rsidP="0003025E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274" w:type="dxa"/>
          </w:tcPr>
          <w:p w14:paraId="2BA42C1B" w14:textId="77777777" w:rsidR="006D54E8" w:rsidRPr="004B5D2F" w:rsidRDefault="006D54E8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878" w:type="dxa"/>
          </w:tcPr>
          <w:p w14:paraId="2BA42C1C" w14:textId="77777777" w:rsidR="006D54E8" w:rsidRPr="004B5D2F" w:rsidRDefault="006D54E8" w:rsidP="006D54E8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CallRequest</w:t>
            </w:r>
            <w:proofErr w:type="spellEnd"/>
          </w:p>
        </w:tc>
        <w:tc>
          <w:tcPr>
            <w:tcW w:w="2182" w:type="dxa"/>
          </w:tcPr>
          <w:p w14:paraId="2BA42C1D" w14:textId="77777777" w:rsidR="006D54E8" w:rsidRDefault="006D54E8" w:rsidP="0003025E">
            <w:pPr>
              <w:keepNext/>
              <w:keepLines/>
            </w:pPr>
          </w:p>
        </w:tc>
      </w:tr>
      <w:tr w:rsidR="006D54E8" w14:paraId="2BA42C24" w14:textId="77777777" w:rsidTr="006D54E8">
        <w:tc>
          <w:tcPr>
            <w:tcW w:w="1076" w:type="dxa"/>
            <w:vMerge/>
          </w:tcPr>
          <w:p w14:paraId="2BA42C1F" w14:textId="77777777" w:rsidR="006D54E8" w:rsidRDefault="006D54E8" w:rsidP="0003025E">
            <w:pPr>
              <w:keepNext/>
              <w:keepLines/>
            </w:pPr>
          </w:p>
        </w:tc>
        <w:tc>
          <w:tcPr>
            <w:tcW w:w="1383" w:type="dxa"/>
            <w:shd w:val="clear" w:color="auto" w:fill="CCF4FF" w:themeFill="accent1" w:themeFillTint="33"/>
          </w:tcPr>
          <w:p w14:paraId="2BA42C20" w14:textId="77777777" w:rsidR="006D54E8" w:rsidRDefault="006D54E8" w:rsidP="0003025E">
            <w:pPr>
              <w:keepNext/>
              <w:keepLines/>
            </w:pPr>
            <w:r>
              <w:t>from</w:t>
            </w:r>
          </w:p>
        </w:tc>
        <w:tc>
          <w:tcPr>
            <w:tcW w:w="2274" w:type="dxa"/>
          </w:tcPr>
          <w:p w14:paraId="2BA42C21" w14:textId="77777777" w:rsidR="006D54E8" w:rsidRPr="004B5D2F" w:rsidRDefault="006D54E8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878" w:type="dxa"/>
          </w:tcPr>
          <w:p w14:paraId="2BA42C22" w14:textId="77777777" w:rsidR="006D54E8" w:rsidRDefault="006D54E8" w:rsidP="0003025E">
            <w:pPr>
              <w:keepNext/>
              <w:keepLines/>
            </w:pPr>
          </w:p>
        </w:tc>
        <w:tc>
          <w:tcPr>
            <w:tcW w:w="2182" w:type="dxa"/>
            <w:vMerge w:val="restart"/>
          </w:tcPr>
          <w:p w14:paraId="2BA42C23" w14:textId="77777777" w:rsidR="006D54E8" w:rsidRDefault="006D54E8" w:rsidP="0003025E">
            <w:pPr>
              <w:keepNext/>
              <w:keepLines/>
            </w:pPr>
            <w:r>
              <w:t xml:space="preserve">See </w:t>
            </w:r>
            <w:hyperlink w:anchor="_From/To" w:history="1">
              <w:r w:rsidRPr="00042C4C">
                <w:rPr>
                  <w:rStyle w:val="Hyperlink"/>
                </w:rPr>
                <w:t>From/To</w:t>
              </w:r>
            </w:hyperlink>
          </w:p>
        </w:tc>
      </w:tr>
      <w:tr w:rsidR="006D54E8" w14:paraId="2BA42C2A" w14:textId="77777777" w:rsidTr="006D54E8">
        <w:tc>
          <w:tcPr>
            <w:tcW w:w="1076" w:type="dxa"/>
            <w:vMerge/>
          </w:tcPr>
          <w:p w14:paraId="2BA42C25" w14:textId="77777777" w:rsidR="006D54E8" w:rsidRDefault="006D54E8" w:rsidP="0003025E">
            <w:pPr>
              <w:keepNext/>
              <w:keepLines/>
            </w:pPr>
          </w:p>
        </w:tc>
        <w:tc>
          <w:tcPr>
            <w:tcW w:w="1383" w:type="dxa"/>
            <w:shd w:val="clear" w:color="auto" w:fill="CCF4FF" w:themeFill="accent1" w:themeFillTint="33"/>
          </w:tcPr>
          <w:p w14:paraId="2BA42C26" w14:textId="77777777" w:rsidR="006D54E8" w:rsidRDefault="006D54E8" w:rsidP="0003025E">
            <w:pPr>
              <w:keepNext/>
              <w:keepLines/>
            </w:pPr>
            <w:r>
              <w:t>to</w:t>
            </w:r>
          </w:p>
        </w:tc>
        <w:tc>
          <w:tcPr>
            <w:tcW w:w="2274" w:type="dxa"/>
          </w:tcPr>
          <w:p w14:paraId="2BA42C27" w14:textId="77777777" w:rsidR="006D54E8" w:rsidRPr="004B5D2F" w:rsidRDefault="006D54E8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878" w:type="dxa"/>
          </w:tcPr>
          <w:p w14:paraId="2BA42C28" w14:textId="77777777" w:rsidR="006D54E8" w:rsidRDefault="006D54E8" w:rsidP="0003025E">
            <w:pPr>
              <w:keepNext/>
              <w:keepLines/>
            </w:pPr>
          </w:p>
        </w:tc>
        <w:tc>
          <w:tcPr>
            <w:tcW w:w="2182" w:type="dxa"/>
            <w:vMerge/>
          </w:tcPr>
          <w:p w14:paraId="2BA42C29" w14:textId="77777777" w:rsidR="006D54E8" w:rsidRDefault="006D54E8" w:rsidP="0003025E">
            <w:pPr>
              <w:keepNext/>
              <w:keepLines/>
            </w:pPr>
          </w:p>
        </w:tc>
      </w:tr>
      <w:tr w:rsidR="009646F8" w14:paraId="000A3176" w14:textId="77777777" w:rsidTr="0027276E">
        <w:tc>
          <w:tcPr>
            <w:tcW w:w="2459" w:type="dxa"/>
            <w:gridSpan w:val="2"/>
          </w:tcPr>
          <w:p w14:paraId="7105AF95" w14:textId="088C09BC" w:rsidR="009646F8" w:rsidRDefault="009646F8" w:rsidP="009646F8">
            <w:pPr>
              <w:keepNext/>
              <w:keepLines/>
            </w:pPr>
            <w:r>
              <w:t>encryption</w:t>
            </w:r>
          </w:p>
        </w:tc>
        <w:tc>
          <w:tcPr>
            <w:tcW w:w="2274" w:type="dxa"/>
          </w:tcPr>
          <w:p w14:paraId="022DDC52" w14:textId="77777777" w:rsidR="009646F8" w:rsidRDefault="009646F8" w:rsidP="009646F8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</w:p>
        </w:tc>
        <w:tc>
          <w:tcPr>
            <w:tcW w:w="2878" w:type="dxa"/>
          </w:tcPr>
          <w:p w14:paraId="3469EC90" w14:textId="31BE12C5" w:rsidR="009646F8" w:rsidRDefault="009B5665" w:rsidP="009646F8">
            <w:pPr>
              <w:keepNext/>
              <w:keepLines/>
            </w:pPr>
            <w:r>
              <w:t xml:space="preserve">See </w:t>
            </w:r>
            <w:hyperlink w:anchor="_Encryption" w:history="1">
              <w:r w:rsidRPr="009646F8">
                <w:rPr>
                  <w:rStyle w:val="Hyperlink"/>
                </w:rPr>
                <w:t>Encryption</w:t>
              </w:r>
            </w:hyperlink>
          </w:p>
        </w:tc>
        <w:tc>
          <w:tcPr>
            <w:tcW w:w="2182" w:type="dxa"/>
          </w:tcPr>
          <w:p w14:paraId="5EA521AF" w14:textId="7F5E32DB" w:rsidR="009646F8" w:rsidRDefault="009646F8" w:rsidP="009646F8">
            <w:pPr>
              <w:keepNext/>
              <w:keepLines/>
            </w:pPr>
            <w:r>
              <w:t xml:space="preserve">See </w:t>
            </w:r>
            <w:hyperlink w:anchor="_Encryption" w:history="1">
              <w:r w:rsidRPr="009646F8">
                <w:rPr>
                  <w:rStyle w:val="Hyperlink"/>
                </w:rPr>
                <w:t>Encryption</w:t>
              </w:r>
            </w:hyperlink>
          </w:p>
        </w:tc>
      </w:tr>
    </w:tbl>
    <w:p w14:paraId="2BA42C2B" w14:textId="4870A9E2" w:rsidR="006D54E8" w:rsidRPr="007C5181" w:rsidRDefault="006D54E8" w:rsidP="006D54E8">
      <w:pPr>
        <w:pStyle w:val="Caption"/>
        <w:rPr>
          <w:i w:val="0"/>
          <w:color w:val="124191" w:themeColor="background1"/>
          <w:lang w:val="en-GB"/>
        </w:rPr>
      </w:pPr>
      <w:bookmarkStart w:id="58" w:name="_Toc462410691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8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bookmarkStart w:id="59" w:name="_Ref449109871"/>
      <w:r>
        <w:rPr>
          <w:i w:val="0"/>
          <w:color w:val="124191" w:themeColor="background1"/>
        </w:rPr>
        <w:t>Call Request</w:t>
      </w:r>
      <w:bookmarkEnd w:id="58"/>
      <w:bookmarkEnd w:id="59"/>
    </w:p>
    <w:tbl>
      <w:tblPr>
        <w:tblStyle w:val="PlainTable1"/>
        <w:tblW w:w="0" w:type="auto"/>
        <w:tblLayout w:type="fixed"/>
        <w:tblLook w:val="0620" w:firstRow="1" w:lastRow="0" w:firstColumn="0" w:lastColumn="0" w:noHBand="1" w:noVBand="1"/>
      </w:tblPr>
      <w:tblGrid>
        <w:gridCol w:w="1129"/>
        <w:gridCol w:w="1418"/>
        <w:gridCol w:w="2270"/>
        <w:gridCol w:w="2999"/>
        <w:gridCol w:w="1977"/>
      </w:tblGrid>
      <w:tr w:rsidR="0003025E" w14:paraId="2BA42C30" w14:textId="77777777" w:rsidTr="0022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C2C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270" w:type="dxa"/>
            <w:shd w:val="clear" w:color="auto" w:fill="C1D5F7" w:themeFill="background1" w:themeFillTint="33"/>
          </w:tcPr>
          <w:p w14:paraId="2BA42C2D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999" w:type="dxa"/>
            <w:shd w:val="clear" w:color="auto" w:fill="C1D5F7" w:themeFill="background1" w:themeFillTint="33"/>
          </w:tcPr>
          <w:p w14:paraId="2BA42C2E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1977" w:type="dxa"/>
            <w:shd w:val="clear" w:color="auto" w:fill="C1D5F7" w:themeFill="background1" w:themeFillTint="33"/>
          </w:tcPr>
          <w:p w14:paraId="2BA42C2F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03025E" w14:paraId="2BA42C36" w14:textId="77777777" w:rsidTr="002263A6">
        <w:tc>
          <w:tcPr>
            <w:tcW w:w="1129" w:type="dxa"/>
            <w:vMerge w:val="restart"/>
          </w:tcPr>
          <w:p w14:paraId="2BA42C31" w14:textId="77777777" w:rsidR="0003025E" w:rsidRDefault="0003025E" w:rsidP="0003025E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418" w:type="dxa"/>
            <w:shd w:val="clear" w:color="auto" w:fill="CCF4FF" w:themeFill="accent1" w:themeFillTint="33"/>
          </w:tcPr>
          <w:p w14:paraId="2BA42C32" w14:textId="77777777" w:rsidR="0003025E" w:rsidRDefault="0003025E" w:rsidP="0003025E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270" w:type="dxa"/>
          </w:tcPr>
          <w:p w14:paraId="2BA42C33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999" w:type="dxa"/>
          </w:tcPr>
          <w:p w14:paraId="2BA42C34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CallAccepted</w:t>
            </w:r>
            <w:proofErr w:type="spellEnd"/>
          </w:p>
        </w:tc>
        <w:tc>
          <w:tcPr>
            <w:tcW w:w="1977" w:type="dxa"/>
          </w:tcPr>
          <w:p w14:paraId="2BA42C35" w14:textId="77777777" w:rsidR="0003025E" w:rsidRDefault="0003025E" w:rsidP="0003025E">
            <w:pPr>
              <w:keepNext/>
              <w:keepLines/>
            </w:pPr>
          </w:p>
        </w:tc>
      </w:tr>
      <w:tr w:rsidR="0003025E" w14:paraId="2BA42C3C" w14:textId="77777777" w:rsidTr="002263A6">
        <w:tc>
          <w:tcPr>
            <w:tcW w:w="1129" w:type="dxa"/>
            <w:vMerge/>
          </w:tcPr>
          <w:p w14:paraId="2BA42C37" w14:textId="77777777" w:rsidR="0003025E" w:rsidRDefault="0003025E" w:rsidP="0003025E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38" w14:textId="77777777" w:rsidR="0003025E" w:rsidRDefault="0003025E" w:rsidP="0003025E">
            <w:pPr>
              <w:keepNext/>
              <w:keepLines/>
            </w:pPr>
            <w:r>
              <w:t>from</w:t>
            </w:r>
          </w:p>
        </w:tc>
        <w:tc>
          <w:tcPr>
            <w:tcW w:w="2270" w:type="dxa"/>
          </w:tcPr>
          <w:p w14:paraId="2BA42C39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999" w:type="dxa"/>
          </w:tcPr>
          <w:p w14:paraId="2BA42C3A" w14:textId="77777777" w:rsidR="0003025E" w:rsidRDefault="0003025E" w:rsidP="0003025E">
            <w:pPr>
              <w:keepNext/>
              <w:keepLines/>
            </w:pPr>
          </w:p>
        </w:tc>
        <w:tc>
          <w:tcPr>
            <w:tcW w:w="1977" w:type="dxa"/>
            <w:vMerge w:val="restart"/>
          </w:tcPr>
          <w:p w14:paraId="2BA42C3B" w14:textId="77777777" w:rsidR="0003025E" w:rsidRDefault="0003025E" w:rsidP="0003025E">
            <w:pPr>
              <w:keepNext/>
              <w:keepLines/>
            </w:pPr>
            <w:r>
              <w:t xml:space="preserve">See </w:t>
            </w:r>
            <w:hyperlink w:anchor="_From/To" w:history="1">
              <w:r w:rsidRPr="00042C4C">
                <w:rPr>
                  <w:rStyle w:val="Hyperlink"/>
                </w:rPr>
                <w:t>From/To</w:t>
              </w:r>
            </w:hyperlink>
          </w:p>
        </w:tc>
      </w:tr>
      <w:tr w:rsidR="0003025E" w14:paraId="2BA42C42" w14:textId="77777777" w:rsidTr="002263A6">
        <w:tc>
          <w:tcPr>
            <w:tcW w:w="1129" w:type="dxa"/>
            <w:vMerge/>
          </w:tcPr>
          <w:p w14:paraId="2BA42C3D" w14:textId="77777777" w:rsidR="0003025E" w:rsidRDefault="0003025E" w:rsidP="0003025E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3E" w14:textId="77777777" w:rsidR="0003025E" w:rsidRDefault="0003025E" w:rsidP="0003025E">
            <w:pPr>
              <w:keepNext/>
              <w:keepLines/>
            </w:pPr>
            <w:r>
              <w:t>to</w:t>
            </w:r>
          </w:p>
        </w:tc>
        <w:tc>
          <w:tcPr>
            <w:tcW w:w="2270" w:type="dxa"/>
          </w:tcPr>
          <w:p w14:paraId="2BA42C3F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999" w:type="dxa"/>
          </w:tcPr>
          <w:p w14:paraId="2BA42C40" w14:textId="77777777" w:rsidR="0003025E" w:rsidRDefault="0003025E" w:rsidP="0003025E">
            <w:pPr>
              <w:keepNext/>
              <w:keepLines/>
            </w:pPr>
          </w:p>
        </w:tc>
        <w:tc>
          <w:tcPr>
            <w:tcW w:w="1977" w:type="dxa"/>
            <w:vMerge/>
          </w:tcPr>
          <w:p w14:paraId="2BA42C41" w14:textId="77777777" w:rsidR="0003025E" w:rsidRDefault="0003025E" w:rsidP="0003025E">
            <w:pPr>
              <w:keepNext/>
              <w:keepLines/>
            </w:pPr>
          </w:p>
        </w:tc>
      </w:tr>
      <w:tr w:rsidR="002263A6" w14:paraId="6A15D6A4" w14:textId="77777777" w:rsidTr="002263A6">
        <w:tc>
          <w:tcPr>
            <w:tcW w:w="2547" w:type="dxa"/>
            <w:gridSpan w:val="2"/>
          </w:tcPr>
          <w:p w14:paraId="38C12338" w14:textId="33009592" w:rsidR="002263A6" w:rsidRDefault="002263A6" w:rsidP="002263A6">
            <w:pPr>
              <w:keepNext/>
              <w:keepLines/>
            </w:pPr>
            <w:r>
              <w:t>encryption</w:t>
            </w:r>
          </w:p>
        </w:tc>
        <w:tc>
          <w:tcPr>
            <w:tcW w:w="2270" w:type="dxa"/>
          </w:tcPr>
          <w:p w14:paraId="6470F88D" w14:textId="77777777" w:rsidR="002263A6" w:rsidRDefault="002263A6" w:rsidP="002263A6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</w:p>
        </w:tc>
        <w:tc>
          <w:tcPr>
            <w:tcW w:w="2999" w:type="dxa"/>
          </w:tcPr>
          <w:p w14:paraId="5CFC37ED" w14:textId="31EF8BDD" w:rsidR="002263A6" w:rsidRDefault="002263A6" w:rsidP="002263A6">
            <w:pPr>
              <w:keepNext/>
              <w:keepLines/>
            </w:pPr>
            <w:r>
              <w:t xml:space="preserve">See </w:t>
            </w:r>
            <w:hyperlink w:anchor="_Encryption" w:history="1">
              <w:r w:rsidRPr="009646F8">
                <w:rPr>
                  <w:rStyle w:val="Hyperlink"/>
                </w:rPr>
                <w:t>Encryption</w:t>
              </w:r>
            </w:hyperlink>
          </w:p>
        </w:tc>
        <w:tc>
          <w:tcPr>
            <w:tcW w:w="1977" w:type="dxa"/>
          </w:tcPr>
          <w:p w14:paraId="52FA5EDB" w14:textId="75E9A570" w:rsidR="002263A6" w:rsidRDefault="002263A6" w:rsidP="002263A6">
            <w:pPr>
              <w:keepNext/>
              <w:keepLines/>
            </w:pPr>
          </w:p>
        </w:tc>
      </w:tr>
    </w:tbl>
    <w:p w14:paraId="2BA42C43" w14:textId="20E5399F" w:rsidR="0003025E" w:rsidRPr="007C5181" w:rsidRDefault="0003025E" w:rsidP="0003025E">
      <w:pPr>
        <w:pStyle w:val="Caption"/>
        <w:rPr>
          <w:i w:val="0"/>
          <w:color w:val="124191" w:themeColor="background1"/>
          <w:lang w:val="en-GB"/>
        </w:rPr>
      </w:pPr>
      <w:bookmarkStart w:id="60" w:name="_Toc462410692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9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bookmarkStart w:id="61" w:name="_Ref449108652"/>
      <w:r>
        <w:rPr>
          <w:i w:val="0"/>
          <w:color w:val="124191" w:themeColor="background1"/>
        </w:rPr>
        <w:t>Call Accepted</w:t>
      </w:r>
      <w:bookmarkEnd w:id="60"/>
      <w:bookmarkEnd w:id="61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076"/>
        <w:gridCol w:w="1383"/>
        <w:gridCol w:w="2274"/>
        <w:gridCol w:w="2878"/>
        <w:gridCol w:w="2182"/>
      </w:tblGrid>
      <w:tr w:rsidR="0003025E" w14:paraId="2BA42C48" w14:textId="77777777" w:rsidTr="0003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  <w:gridSpan w:val="2"/>
            <w:shd w:val="clear" w:color="auto" w:fill="C1D5F7" w:themeFill="background1" w:themeFillTint="33"/>
          </w:tcPr>
          <w:p w14:paraId="2BA42C44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274" w:type="dxa"/>
            <w:shd w:val="clear" w:color="auto" w:fill="C1D5F7" w:themeFill="background1" w:themeFillTint="33"/>
          </w:tcPr>
          <w:p w14:paraId="2BA42C45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878" w:type="dxa"/>
            <w:shd w:val="clear" w:color="auto" w:fill="C1D5F7" w:themeFill="background1" w:themeFillTint="33"/>
          </w:tcPr>
          <w:p w14:paraId="2BA42C46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182" w:type="dxa"/>
            <w:shd w:val="clear" w:color="auto" w:fill="C1D5F7" w:themeFill="background1" w:themeFillTint="33"/>
          </w:tcPr>
          <w:p w14:paraId="2BA42C47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03025E" w14:paraId="2BA42C4E" w14:textId="77777777" w:rsidTr="0003025E">
        <w:tc>
          <w:tcPr>
            <w:tcW w:w="1076" w:type="dxa"/>
            <w:vMerge w:val="restart"/>
          </w:tcPr>
          <w:p w14:paraId="2BA42C49" w14:textId="77777777" w:rsidR="0003025E" w:rsidRDefault="0003025E" w:rsidP="0003025E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83" w:type="dxa"/>
            <w:shd w:val="clear" w:color="auto" w:fill="CCF4FF" w:themeFill="accent1" w:themeFillTint="33"/>
          </w:tcPr>
          <w:p w14:paraId="2BA42C4A" w14:textId="77777777" w:rsidR="0003025E" w:rsidRDefault="0003025E" w:rsidP="0003025E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274" w:type="dxa"/>
          </w:tcPr>
          <w:p w14:paraId="2BA42C4B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878" w:type="dxa"/>
          </w:tcPr>
          <w:p w14:paraId="2BA42C4C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CallDropped</w:t>
            </w:r>
            <w:proofErr w:type="spellEnd"/>
          </w:p>
        </w:tc>
        <w:tc>
          <w:tcPr>
            <w:tcW w:w="2182" w:type="dxa"/>
          </w:tcPr>
          <w:p w14:paraId="2BA42C4D" w14:textId="77777777" w:rsidR="0003025E" w:rsidRDefault="0003025E" w:rsidP="0003025E">
            <w:pPr>
              <w:keepNext/>
              <w:keepLines/>
            </w:pPr>
          </w:p>
        </w:tc>
      </w:tr>
      <w:tr w:rsidR="0003025E" w14:paraId="2BA42C54" w14:textId="77777777" w:rsidTr="0003025E">
        <w:tc>
          <w:tcPr>
            <w:tcW w:w="1076" w:type="dxa"/>
            <w:vMerge/>
          </w:tcPr>
          <w:p w14:paraId="2BA42C4F" w14:textId="77777777" w:rsidR="0003025E" w:rsidRDefault="0003025E" w:rsidP="0003025E">
            <w:pPr>
              <w:keepNext/>
              <w:keepLines/>
            </w:pPr>
          </w:p>
        </w:tc>
        <w:tc>
          <w:tcPr>
            <w:tcW w:w="1383" w:type="dxa"/>
            <w:shd w:val="clear" w:color="auto" w:fill="CCF4FF" w:themeFill="accent1" w:themeFillTint="33"/>
          </w:tcPr>
          <w:p w14:paraId="2BA42C50" w14:textId="77777777" w:rsidR="0003025E" w:rsidRDefault="0003025E" w:rsidP="0003025E">
            <w:pPr>
              <w:keepNext/>
              <w:keepLines/>
            </w:pPr>
            <w:r>
              <w:t>from</w:t>
            </w:r>
          </w:p>
        </w:tc>
        <w:tc>
          <w:tcPr>
            <w:tcW w:w="2274" w:type="dxa"/>
          </w:tcPr>
          <w:p w14:paraId="2BA42C51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878" w:type="dxa"/>
          </w:tcPr>
          <w:p w14:paraId="2BA42C52" w14:textId="77777777" w:rsidR="0003025E" w:rsidRDefault="0003025E" w:rsidP="0003025E">
            <w:pPr>
              <w:keepNext/>
              <w:keepLines/>
            </w:pPr>
          </w:p>
        </w:tc>
        <w:tc>
          <w:tcPr>
            <w:tcW w:w="2182" w:type="dxa"/>
            <w:vMerge w:val="restart"/>
          </w:tcPr>
          <w:p w14:paraId="2BA42C53" w14:textId="77777777" w:rsidR="0003025E" w:rsidRDefault="0003025E" w:rsidP="0003025E">
            <w:pPr>
              <w:keepNext/>
              <w:keepLines/>
            </w:pPr>
            <w:r>
              <w:t xml:space="preserve">See </w:t>
            </w:r>
            <w:hyperlink w:anchor="_From/To" w:history="1">
              <w:r w:rsidRPr="00042C4C">
                <w:rPr>
                  <w:rStyle w:val="Hyperlink"/>
                </w:rPr>
                <w:t>From/To</w:t>
              </w:r>
            </w:hyperlink>
          </w:p>
        </w:tc>
      </w:tr>
      <w:tr w:rsidR="0003025E" w14:paraId="2BA42C5A" w14:textId="77777777" w:rsidTr="0003025E">
        <w:tc>
          <w:tcPr>
            <w:tcW w:w="1076" w:type="dxa"/>
            <w:vMerge/>
          </w:tcPr>
          <w:p w14:paraId="2BA42C55" w14:textId="77777777" w:rsidR="0003025E" w:rsidRDefault="0003025E" w:rsidP="0003025E">
            <w:pPr>
              <w:keepNext/>
              <w:keepLines/>
            </w:pPr>
          </w:p>
        </w:tc>
        <w:tc>
          <w:tcPr>
            <w:tcW w:w="1383" w:type="dxa"/>
            <w:shd w:val="clear" w:color="auto" w:fill="CCF4FF" w:themeFill="accent1" w:themeFillTint="33"/>
          </w:tcPr>
          <w:p w14:paraId="2BA42C56" w14:textId="77777777" w:rsidR="0003025E" w:rsidRDefault="0003025E" w:rsidP="0003025E">
            <w:pPr>
              <w:keepNext/>
              <w:keepLines/>
            </w:pPr>
            <w:r>
              <w:t>to</w:t>
            </w:r>
          </w:p>
        </w:tc>
        <w:tc>
          <w:tcPr>
            <w:tcW w:w="2274" w:type="dxa"/>
          </w:tcPr>
          <w:p w14:paraId="2BA42C57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878" w:type="dxa"/>
          </w:tcPr>
          <w:p w14:paraId="2BA42C58" w14:textId="77777777" w:rsidR="0003025E" w:rsidRDefault="0003025E" w:rsidP="0003025E">
            <w:pPr>
              <w:keepNext/>
              <w:keepLines/>
            </w:pPr>
          </w:p>
        </w:tc>
        <w:tc>
          <w:tcPr>
            <w:tcW w:w="2182" w:type="dxa"/>
            <w:vMerge/>
          </w:tcPr>
          <w:p w14:paraId="2BA42C59" w14:textId="77777777" w:rsidR="0003025E" w:rsidRDefault="0003025E" w:rsidP="0003025E">
            <w:pPr>
              <w:keepNext/>
              <w:keepLines/>
            </w:pPr>
          </w:p>
        </w:tc>
      </w:tr>
    </w:tbl>
    <w:p w14:paraId="2BA42C5B" w14:textId="617AD927" w:rsidR="0003025E" w:rsidRPr="007C5181" w:rsidRDefault="0003025E" w:rsidP="0003025E">
      <w:pPr>
        <w:pStyle w:val="Caption"/>
        <w:rPr>
          <w:i w:val="0"/>
          <w:color w:val="124191" w:themeColor="background1"/>
          <w:lang w:val="en-GB"/>
        </w:rPr>
      </w:pPr>
      <w:bookmarkStart w:id="62" w:name="_Toc462410693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10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bookmarkStart w:id="63" w:name="_Ref449109413"/>
      <w:r>
        <w:rPr>
          <w:i w:val="0"/>
          <w:color w:val="124191" w:themeColor="background1"/>
        </w:rPr>
        <w:t>Call Dropped</w:t>
      </w:r>
      <w:bookmarkEnd w:id="62"/>
      <w:bookmarkEnd w:id="63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02"/>
        <w:gridCol w:w="1400"/>
        <w:gridCol w:w="2408"/>
        <w:gridCol w:w="2515"/>
        <w:gridCol w:w="2368"/>
      </w:tblGrid>
      <w:tr w:rsidR="0003025E" w14:paraId="2BA42C60" w14:textId="77777777" w:rsidTr="0003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gridSpan w:val="2"/>
            <w:shd w:val="clear" w:color="auto" w:fill="C1D5F7" w:themeFill="background1" w:themeFillTint="33"/>
          </w:tcPr>
          <w:p w14:paraId="2BA42C5C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551" w:type="dxa"/>
            <w:shd w:val="clear" w:color="auto" w:fill="C1D5F7" w:themeFill="background1" w:themeFillTint="33"/>
          </w:tcPr>
          <w:p w14:paraId="2BA42C5D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127" w:type="dxa"/>
            <w:shd w:val="clear" w:color="auto" w:fill="C1D5F7" w:themeFill="background1" w:themeFillTint="33"/>
          </w:tcPr>
          <w:p w14:paraId="2BA42C5E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2568" w:type="dxa"/>
            <w:shd w:val="clear" w:color="auto" w:fill="C1D5F7" w:themeFill="background1" w:themeFillTint="33"/>
          </w:tcPr>
          <w:p w14:paraId="2BA42C5F" w14:textId="77777777" w:rsidR="0003025E" w:rsidRPr="00F441B9" w:rsidRDefault="0003025E" w:rsidP="0003025E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03025E" w14:paraId="2BA42C66" w14:textId="77777777" w:rsidTr="0003025E">
        <w:tc>
          <w:tcPr>
            <w:tcW w:w="1129" w:type="dxa"/>
            <w:vMerge w:val="restart"/>
          </w:tcPr>
          <w:p w14:paraId="2BA42C61" w14:textId="77777777" w:rsidR="0003025E" w:rsidRDefault="0003025E" w:rsidP="0003025E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418" w:type="dxa"/>
            <w:shd w:val="clear" w:color="auto" w:fill="CCF4FF" w:themeFill="accent1" w:themeFillTint="33"/>
          </w:tcPr>
          <w:p w14:paraId="2BA42C62" w14:textId="77777777" w:rsidR="0003025E" w:rsidRDefault="0003025E" w:rsidP="0003025E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551" w:type="dxa"/>
          </w:tcPr>
          <w:p w14:paraId="2BA42C63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2127" w:type="dxa"/>
          </w:tcPr>
          <w:p w14:paraId="2BA42C64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CallTalk</w:t>
            </w:r>
            <w:proofErr w:type="spellEnd"/>
          </w:p>
        </w:tc>
        <w:tc>
          <w:tcPr>
            <w:tcW w:w="2568" w:type="dxa"/>
          </w:tcPr>
          <w:p w14:paraId="2BA42C65" w14:textId="77777777" w:rsidR="0003025E" w:rsidRDefault="0003025E" w:rsidP="0003025E">
            <w:pPr>
              <w:keepNext/>
              <w:keepLines/>
            </w:pPr>
          </w:p>
        </w:tc>
      </w:tr>
      <w:tr w:rsidR="0003025E" w14:paraId="2BA42C6C" w14:textId="77777777" w:rsidTr="0003025E">
        <w:tc>
          <w:tcPr>
            <w:tcW w:w="1129" w:type="dxa"/>
            <w:vMerge/>
          </w:tcPr>
          <w:p w14:paraId="2BA42C67" w14:textId="77777777" w:rsidR="0003025E" w:rsidRDefault="0003025E" w:rsidP="0003025E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68" w14:textId="77777777" w:rsidR="0003025E" w:rsidRDefault="0003025E" w:rsidP="0003025E">
            <w:pPr>
              <w:keepNext/>
              <w:keepLines/>
            </w:pPr>
            <w:r>
              <w:t>from</w:t>
            </w:r>
          </w:p>
        </w:tc>
        <w:tc>
          <w:tcPr>
            <w:tcW w:w="2551" w:type="dxa"/>
          </w:tcPr>
          <w:p w14:paraId="2BA42C69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C6A" w14:textId="77777777" w:rsidR="0003025E" w:rsidRDefault="0003025E" w:rsidP="0003025E">
            <w:pPr>
              <w:keepNext/>
              <w:keepLines/>
            </w:pPr>
          </w:p>
        </w:tc>
        <w:tc>
          <w:tcPr>
            <w:tcW w:w="2568" w:type="dxa"/>
            <w:vMerge w:val="restart"/>
          </w:tcPr>
          <w:p w14:paraId="2BA42C6B" w14:textId="77777777" w:rsidR="0003025E" w:rsidRDefault="0003025E" w:rsidP="0003025E">
            <w:pPr>
              <w:keepNext/>
              <w:keepLines/>
            </w:pPr>
            <w:r>
              <w:t xml:space="preserve">See </w:t>
            </w:r>
            <w:hyperlink w:anchor="_From/To" w:history="1">
              <w:r w:rsidRPr="00042C4C">
                <w:rPr>
                  <w:rStyle w:val="Hyperlink"/>
                </w:rPr>
                <w:t>From/To</w:t>
              </w:r>
            </w:hyperlink>
          </w:p>
        </w:tc>
      </w:tr>
      <w:tr w:rsidR="0003025E" w14:paraId="2BA42C72" w14:textId="77777777" w:rsidTr="0003025E">
        <w:tc>
          <w:tcPr>
            <w:tcW w:w="1129" w:type="dxa"/>
            <w:vMerge/>
          </w:tcPr>
          <w:p w14:paraId="2BA42C6D" w14:textId="77777777" w:rsidR="0003025E" w:rsidRDefault="0003025E" w:rsidP="0003025E">
            <w:pPr>
              <w:keepNext/>
              <w:keepLines/>
            </w:pPr>
          </w:p>
        </w:tc>
        <w:tc>
          <w:tcPr>
            <w:tcW w:w="1418" w:type="dxa"/>
            <w:shd w:val="clear" w:color="auto" w:fill="CCF4FF" w:themeFill="accent1" w:themeFillTint="33"/>
          </w:tcPr>
          <w:p w14:paraId="2BA42C6E" w14:textId="77777777" w:rsidR="0003025E" w:rsidRDefault="0003025E" w:rsidP="0003025E">
            <w:pPr>
              <w:keepNext/>
              <w:keepLines/>
            </w:pPr>
            <w:r>
              <w:t>to</w:t>
            </w:r>
          </w:p>
        </w:tc>
        <w:tc>
          <w:tcPr>
            <w:tcW w:w="2551" w:type="dxa"/>
          </w:tcPr>
          <w:p w14:paraId="2BA42C6F" w14:textId="77777777" w:rsidR="0003025E" w:rsidRPr="004B5D2F" w:rsidRDefault="0003025E" w:rsidP="0003025E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2127" w:type="dxa"/>
          </w:tcPr>
          <w:p w14:paraId="2BA42C70" w14:textId="77777777" w:rsidR="0003025E" w:rsidRDefault="0003025E" w:rsidP="0003025E">
            <w:pPr>
              <w:keepNext/>
              <w:keepLines/>
            </w:pPr>
          </w:p>
        </w:tc>
        <w:tc>
          <w:tcPr>
            <w:tcW w:w="2568" w:type="dxa"/>
            <w:vMerge/>
          </w:tcPr>
          <w:p w14:paraId="2BA42C71" w14:textId="77777777" w:rsidR="0003025E" w:rsidRDefault="0003025E" w:rsidP="0003025E">
            <w:pPr>
              <w:keepNext/>
              <w:keepLines/>
            </w:pPr>
          </w:p>
        </w:tc>
      </w:tr>
      <w:tr w:rsidR="0003025E" w14:paraId="2BA42C77" w14:textId="77777777" w:rsidTr="0003025E">
        <w:tc>
          <w:tcPr>
            <w:tcW w:w="2547" w:type="dxa"/>
            <w:gridSpan w:val="2"/>
            <w:shd w:val="clear" w:color="auto" w:fill="CCF4FF" w:themeFill="accent1" w:themeFillTint="33"/>
          </w:tcPr>
          <w:p w14:paraId="2BA42C73" w14:textId="77777777" w:rsidR="0003025E" w:rsidRDefault="0003025E" w:rsidP="0003025E">
            <w:pPr>
              <w:keepLines/>
            </w:pPr>
            <w:r>
              <w:t>text</w:t>
            </w:r>
          </w:p>
        </w:tc>
        <w:tc>
          <w:tcPr>
            <w:tcW w:w="2551" w:type="dxa"/>
          </w:tcPr>
          <w:p w14:paraId="2BA42C74" w14:textId="77777777" w:rsidR="0003025E" w:rsidRPr="004B5D2F" w:rsidRDefault="0003025E" w:rsidP="0003025E">
            <w:pPr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rPr>
                <w:rFonts w:ascii="Consolas" w:hAnsi="Consolas" w:cs="Consolas"/>
                <w:color w:val="124191" w:themeColor="background1"/>
              </w:rPr>
              <w:t>char[N]</w:t>
            </w:r>
          </w:p>
        </w:tc>
        <w:tc>
          <w:tcPr>
            <w:tcW w:w="2127" w:type="dxa"/>
          </w:tcPr>
          <w:p w14:paraId="2BA42C75" w14:textId="77777777" w:rsidR="0003025E" w:rsidRDefault="0003025E" w:rsidP="0003025E">
            <w:pPr>
              <w:keepNext/>
              <w:keepLines/>
            </w:pPr>
            <w:r>
              <w:t>Call text</w:t>
            </w:r>
          </w:p>
        </w:tc>
        <w:tc>
          <w:tcPr>
            <w:tcW w:w="2568" w:type="dxa"/>
          </w:tcPr>
          <w:p w14:paraId="2BA42C76" w14:textId="77777777" w:rsidR="0003025E" w:rsidRDefault="0003025E" w:rsidP="0003025E">
            <w:pPr>
              <w:keepNext/>
              <w:keepLines/>
            </w:pPr>
            <w:r>
              <w:t>Size is just to the end of Message</w:t>
            </w:r>
          </w:p>
        </w:tc>
      </w:tr>
    </w:tbl>
    <w:p w14:paraId="2BA42C78" w14:textId="0FCD8E6B" w:rsidR="0003025E" w:rsidRPr="007C5181" w:rsidRDefault="0003025E" w:rsidP="0003025E">
      <w:pPr>
        <w:pStyle w:val="Caption"/>
        <w:rPr>
          <w:i w:val="0"/>
          <w:color w:val="124191" w:themeColor="background1"/>
          <w:lang w:val="en-GB"/>
        </w:rPr>
      </w:pPr>
      <w:bookmarkStart w:id="64" w:name="_Toc462410694"/>
      <w:r w:rsidRPr="007C5181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11</w:t>
      </w:r>
      <w:r w:rsidR="009646F8">
        <w:rPr>
          <w:i w:val="0"/>
          <w:color w:val="124191" w:themeColor="background1"/>
        </w:rPr>
        <w:fldChar w:fldCharType="end"/>
      </w:r>
      <w:r w:rsidRPr="007C5181">
        <w:rPr>
          <w:i w:val="0"/>
          <w:color w:val="124191" w:themeColor="background1"/>
        </w:rPr>
        <w:t xml:space="preserve"> </w:t>
      </w:r>
      <w:r>
        <w:rPr>
          <w:i w:val="0"/>
          <w:color w:val="124191" w:themeColor="background1"/>
        </w:rPr>
        <w:t>Call Talk</w:t>
      </w:r>
      <w:bookmarkEnd w:id="64"/>
    </w:p>
    <w:p w14:paraId="39E175B3" w14:textId="0AC55AFE" w:rsidR="00933C85" w:rsidRDefault="00933C85" w:rsidP="00933C85">
      <w:pPr>
        <w:pStyle w:val="Heading2"/>
      </w:pPr>
      <w:bookmarkStart w:id="65" w:name="_Toc459738663"/>
      <w:r>
        <w:t xml:space="preserve">BTS </w:t>
      </w:r>
      <w:r>
        <w:sym w:font="Wingdings" w:char="F0E8"/>
      </w:r>
      <w:r>
        <w:t xml:space="preserve"> UE error</w:t>
      </w:r>
      <w:r w:rsidR="00BB3013">
        <w:t>s</w:t>
      </w:r>
      <w:r>
        <w:t xml:space="preserve"> indication messages</w:t>
      </w:r>
      <w:bookmarkEnd w:id="65"/>
      <w:r>
        <w:t xml:space="preserve"> </w:t>
      </w:r>
    </w:p>
    <w:p w14:paraId="196D31EA" w14:textId="490ECD68" w:rsidR="00933C85" w:rsidRDefault="00BB3013" w:rsidP="00933C85">
      <w:pPr>
        <w:pStyle w:val="Heading3"/>
        <w:rPr>
          <w:lang w:val="en-GB"/>
        </w:rPr>
      </w:pPr>
      <w:bookmarkStart w:id="66" w:name="_Unknown_Recipient"/>
      <w:bookmarkStart w:id="67" w:name="_Toc459738664"/>
      <w:bookmarkEnd w:id="66"/>
      <w:r>
        <w:rPr>
          <w:lang w:val="en-GB"/>
        </w:rPr>
        <w:t>Unknown R</w:t>
      </w:r>
      <w:r w:rsidR="00933C85">
        <w:rPr>
          <w:lang w:val="en-GB"/>
        </w:rPr>
        <w:t>ecipient</w:t>
      </w:r>
      <w:bookmarkEnd w:id="67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09"/>
        <w:gridCol w:w="1352"/>
        <w:gridCol w:w="2020"/>
        <w:gridCol w:w="3482"/>
        <w:gridCol w:w="1830"/>
      </w:tblGrid>
      <w:tr w:rsidR="00BB3013" w14:paraId="2B10FDC3" w14:textId="77777777" w:rsidTr="00BB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1" w:type="dxa"/>
            <w:gridSpan w:val="2"/>
            <w:shd w:val="clear" w:color="auto" w:fill="C1D5F7" w:themeFill="background1" w:themeFillTint="33"/>
          </w:tcPr>
          <w:p w14:paraId="75018255" w14:textId="77777777" w:rsidR="00933C85" w:rsidRPr="00F441B9" w:rsidRDefault="00933C85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lastRenderedPageBreak/>
              <w:t>Field</w:t>
            </w:r>
          </w:p>
        </w:tc>
        <w:tc>
          <w:tcPr>
            <w:tcW w:w="2020" w:type="dxa"/>
            <w:shd w:val="clear" w:color="auto" w:fill="C1D5F7" w:themeFill="background1" w:themeFillTint="33"/>
          </w:tcPr>
          <w:p w14:paraId="55F1E087" w14:textId="77777777" w:rsidR="00933C85" w:rsidRPr="00F441B9" w:rsidRDefault="00933C85" w:rsidP="00AE78E3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3482" w:type="dxa"/>
            <w:shd w:val="clear" w:color="auto" w:fill="C1D5F7" w:themeFill="background1" w:themeFillTint="33"/>
          </w:tcPr>
          <w:p w14:paraId="3B3F7961" w14:textId="77777777" w:rsidR="00933C85" w:rsidRPr="00F441B9" w:rsidRDefault="00933C85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1830" w:type="dxa"/>
            <w:shd w:val="clear" w:color="auto" w:fill="C1D5F7" w:themeFill="background1" w:themeFillTint="33"/>
          </w:tcPr>
          <w:p w14:paraId="0D204C04" w14:textId="77777777" w:rsidR="00933C85" w:rsidRPr="00F441B9" w:rsidRDefault="00933C85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BB3013" w14:paraId="44BD3961" w14:textId="77777777" w:rsidTr="00BB3013">
        <w:tc>
          <w:tcPr>
            <w:tcW w:w="1109" w:type="dxa"/>
            <w:vMerge w:val="restart"/>
          </w:tcPr>
          <w:p w14:paraId="03E8A47C" w14:textId="7F27F651" w:rsidR="00BB3013" w:rsidRDefault="00BB3013" w:rsidP="00BB3013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52" w:type="dxa"/>
            <w:shd w:val="clear" w:color="auto" w:fill="CCF4FF" w:themeFill="accent1" w:themeFillTint="33"/>
          </w:tcPr>
          <w:p w14:paraId="0EFAD136" w14:textId="3B216FDF" w:rsidR="00BB3013" w:rsidRDefault="00BB3013" w:rsidP="00BB3013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020" w:type="dxa"/>
          </w:tcPr>
          <w:p w14:paraId="4738C5E1" w14:textId="0CCD8DF7" w:rsidR="00BB3013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3482" w:type="dxa"/>
          </w:tcPr>
          <w:p w14:paraId="680C2A98" w14:textId="215D006F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UnknownRecipient</w:t>
            </w:r>
            <w:proofErr w:type="spellEnd"/>
          </w:p>
        </w:tc>
        <w:tc>
          <w:tcPr>
            <w:tcW w:w="1830" w:type="dxa"/>
          </w:tcPr>
          <w:p w14:paraId="35CAEB9A" w14:textId="77777777" w:rsidR="00BB3013" w:rsidRDefault="00BB3013" w:rsidP="00BB3013">
            <w:pPr>
              <w:keepNext/>
              <w:keepLines/>
            </w:pPr>
          </w:p>
        </w:tc>
      </w:tr>
      <w:tr w:rsidR="00BB3013" w14:paraId="7223311E" w14:textId="77777777" w:rsidTr="00BB3013">
        <w:tc>
          <w:tcPr>
            <w:tcW w:w="1109" w:type="dxa"/>
            <w:vMerge/>
          </w:tcPr>
          <w:p w14:paraId="74A54BC8" w14:textId="77777777" w:rsidR="00BB3013" w:rsidRDefault="00BB3013" w:rsidP="00BB3013">
            <w:pPr>
              <w:keepNext/>
              <w:keepLines/>
              <w:jc w:val="center"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0459219C" w14:textId="5DB41F78" w:rsidR="00BB3013" w:rsidRDefault="00BB3013" w:rsidP="00BB3013">
            <w:pPr>
              <w:keepNext/>
              <w:keepLines/>
            </w:pPr>
            <w:r>
              <w:t>from</w:t>
            </w:r>
          </w:p>
        </w:tc>
        <w:tc>
          <w:tcPr>
            <w:tcW w:w="2020" w:type="dxa"/>
          </w:tcPr>
          <w:p w14:paraId="6A6B0B27" w14:textId="62282817" w:rsidR="00BB3013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482" w:type="dxa"/>
          </w:tcPr>
          <w:p w14:paraId="2797BAD3" w14:textId="77777777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</w:p>
        </w:tc>
        <w:tc>
          <w:tcPr>
            <w:tcW w:w="1830" w:type="dxa"/>
          </w:tcPr>
          <w:p w14:paraId="02E6FA76" w14:textId="3996F0F8" w:rsidR="00BB3013" w:rsidRDefault="00BB3013" w:rsidP="00BB3013">
            <w:pPr>
              <w:keepNext/>
              <w:keepLines/>
            </w:pPr>
            <w:r>
              <w:t>value not used</w:t>
            </w:r>
          </w:p>
        </w:tc>
      </w:tr>
      <w:tr w:rsidR="00BB3013" w14:paraId="1E1306BF" w14:textId="77777777" w:rsidTr="00BB3013">
        <w:tc>
          <w:tcPr>
            <w:tcW w:w="1109" w:type="dxa"/>
            <w:vMerge/>
          </w:tcPr>
          <w:p w14:paraId="48208119" w14:textId="77777777" w:rsidR="00BB3013" w:rsidRDefault="00BB3013" w:rsidP="00BB3013">
            <w:pPr>
              <w:keepNext/>
              <w:keepLines/>
              <w:jc w:val="center"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22057DB7" w14:textId="6EA7222C" w:rsidR="00BB3013" w:rsidRDefault="00BB3013" w:rsidP="00BB3013">
            <w:pPr>
              <w:keepNext/>
              <w:keepLines/>
            </w:pPr>
            <w:r>
              <w:t>to</w:t>
            </w:r>
          </w:p>
        </w:tc>
        <w:tc>
          <w:tcPr>
            <w:tcW w:w="2020" w:type="dxa"/>
          </w:tcPr>
          <w:p w14:paraId="47B4A2F5" w14:textId="1CD6E826" w:rsidR="00BB3013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482" w:type="dxa"/>
          </w:tcPr>
          <w:p w14:paraId="77DC63CC" w14:textId="7B94BE83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t>UE Number</w:t>
            </w:r>
          </w:p>
        </w:tc>
        <w:tc>
          <w:tcPr>
            <w:tcW w:w="1830" w:type="dxa"/>
          </w:tcPr>
          <w:p w14:paraId="5CED7E4C" w14:textId="77777777" w:rsidR="00BB3013" w:rsidRDefault="00BB3013" w:rsidP="00BB3013">
            <w:pPr>
              <w:keepNext/>
              <w:keepLines/>
            </w:pPr>
          </w:p>
        </w:tc>
      </w:tr>
      <w:tr w:rsidR="00BB3013" w14:paraId="35CCFBAE" w14:textId="77777777" w:rsidTr="00AE78E3">
        <w:tc>
          <w:tcPr>
            <w:tcW w:w="1109" w:type="dxa"/>
            <w:vMerge w:val="restart"/>
          </w:tcPr>
          <w:p w14:paraId="28AB667F" w14:textId="60805BAC" w:rsidR="00BB3013" w:rsidRDefault="00BB3013" w:rsidP="00BB3013">
            <w:pPr>
              <w:keepNext/>
              <w:keepLines/>
              <w:jc w:val="center"/>
            </w:pPr>
            <w:r>
              <w:t>Header of failing message</w:t>
            </w:r>
          </w:p>
        </w:tc>
        <w:tc>
          <w:tcPr>
            <w:tcW w:w="1352" w:type="dxa"/>
            <w:shd w:val="clear" w:color="auto" w:fill="CCF4FF" w:themeFill="accent1" w:themeFillTint="33"/>
          </w:tcPr>
          <w:p w14:paraId="5287E051" w14:textId="77777777" w:rsidR="00BB3013" w:rsidRDefault="00BB3013" w:rsidP="00BB3013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020" w:type="dxa"/>
          </w:tcPr>
          <w:p w14:paraId="41B55685" w14:textId="77777777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5312" w:type="dxa"/>
            <w:gridSpan w:val="2"/>
            <w:vMerge w:val="restart"/>
          </w:tcPr>
          <w:p w14:paraId="7630B20E" w14:textId="77777777" w:rsidR="00BB3013" w:rsidRDefault="00BB3013" w:rsidP="00BB3013">
            <w:pPr>
              <w:keepNext/>
              <w:keepLines/>
            </w:pPr>
          </w:p>
          <w:p w14:paraId="7810C11A" w14:textId="452BBF3E" w:rsidR="00BB3013" w:rsidRDefault="00BB3013" w:rsidP="00BB3013">
            <w:pPr>
              <w:keepNext/>
              <w:keepLines/>
              <w:jc w:val="center"/>
            </w:pPr>
            <w:r>
              <w:t>Copied from failed message</w:t>
            </w:r>
          </w:p>
        </w:tc>
      </w:tr>
      <w:tr w:rsidR="00BB3013" w14:paraId="017FE1E9" w14:textId="77777777" w:rsidTr="00AE78E3">
        <w:tc>
          <w:tcPr>
            <w:tcW w:w="1109" w:type="dxa"/>
            <w:vMerge/>
          </w:tcPr>
          <w:p w14:paraId="13E01828" w14:textId="77777777" w:rsidR="00BB3013" w:rsidRDefault="00BB3013" w:rsidP="00BB3013">
            <w:pPr>
              <w:keepNext/>
              <w:keepLines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170B771F" w14:textId="77777777" w:rsidR="00BB3013" w:rsidRDefault="00BB3013" w:rsidP="00BB3013">
            <w:pPr>
              <w:keepNext/>
              <w:keepLines/>
            </w:pPr>
            <w:r>
              <w:t>from</w:t>
            </w:r>
          </w:p>
        </w:tc>
        <w:tc>
          <w:tcPr>
            <w:tcW w:w="2020" w:type="dxa"/>
          </w:tcPr>
          <w:p w14:paraId="2DE5A9C5" w14:textId="77777777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5312" w:type="dxa"/>
            <w:gridSpan w:val="2"/>
            <w:vMerge/>
          </w:tcPr>
          <w:p w14:paraId="6D08B11F" w14:textId="74E47C16" w:rsidR="00BB3013" w:rsidRDefault="00BB3013" w:rsidP="00BB3013">
            <w:pPr>
              <w:keepNext/>
              <w:keepLines/>
            </w:pPr>
          </w:p>
        </w:tc>
      </w:tr>
      <w:tr w:rsidR="00BB3013" w14:paraId="1E7097E8" w14:textId="77777777" w:rsidTr="00AE78E3">
        <w:tc>
          <w:tcPr>
            <w:tcW w:w="1109" w:type="dxa"/>
            <w:vMerge/>
          </w:tcPr>
          <w:p w14:paraId="220A4DA3" w14:textId="77777777" w:rsidR="00BB3013" w:rsidRDefault="00BB3013" w:rsidP="00BB3013">
            <w:pPr>
              <w:keepNext/>
              <w:keepLines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00511D38" w14:textId="77777777" w:rsidR="00BB3013" w:rsidRDefault="00BB3013" w:rsidP="00BB3013">
            <w:pPr>
              <w:keepNext/>
              <w:keepLines/>
            </w:pPr>
            <w:r>
              <w:t>to</w:t>
            </w:r>
          </w:p>
        </w:tc>
        <w:tc>
          <w:tcPr>
            <w:tcW w:w="2020" w:type="dxa"/>
          </w:tcPr>
          <w:p w14:paraId="42DA9265" w14:textId="77777777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5312" w:type="dxa"/>
            <w:gridSpan w:val="2"/>
            <w:vMerge/>
          </w:tcPr>
          <w:p w14:paraId="66F34A27" w14:textId="77777777" w:rsidR="00BB3013" w:rsidRDefault="00BB3013" w:rsidP="00BB3013">
            <w:pPr>
              <w:keepNext/>
              <w:keepLines/>
            </w:pPr>
          </w:p>
        </w:tc>
      </w:tr>
    </w:tbl>
    <w:p w14:paraId="01FB6F26" w14:textId="60B7413F" w:rsidR="00933C85" w:rsidRDefault="00BB3013" w:rsidP="00BB3013">
      <w:pPr>
        <w:pStyle w:val="Caption"/>
        <w:rPr>
          <w:i w:val="0"/>
          <w:color w:val="124191" w:themeColor="background1"/>
        </w:rPr>
      </w:pPr>
      <w:bookmarkStart w:id="68" w:name="_Toc462410695"/>
      <w:r w:rsidRPr="00BB3013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12</w:t>
      </w:r>
      <w:r w:rsidR="009646F8">
        <w:rPr>
          <w:i w:val="0"/>
          <w:color w:val="124191" w:themeColor="background1"/>
        </w:rPr>
        <w:fldChar w:fldCharType="end"/>
      </w:r>
      <w:r w:rsidRPr="00BB3013">
        <w:rPr>
          <w:i w:val="0"/>
          <w:color w:val="124191" w:themeColor="background1"/>
        </w:rPr>
        <w:t xml:space="preserve"> </w:t>
      </w:r>
      <w:proofErr w:type="spellStart"/>
      <w:r w:rsidRPr="00BB3013">
        <w:rPr>
          <w:i w:val="0"/>
          <w:color w:val="124191" w:themeColor="background1"/>
        </w:rPr>
        <w:t>Uknown</w:t>
      </w:r>
      <w:proofErr w:type="spellEnd"/>
      <w:r w:rsidRPr="00BB3013">
        <w:rPr>
          <w:i w:val="0"/>
          <w:color w:val="124191" w:themeColor="background1"/>
        </w:rPr>
        <w:t xml:space="preserve"> Recipient</w:t>
      </w:r>
      <w:bookmarkEnd w:id="68"/>
    </w:p>
    <w:p w14:paraId="31374C0F" w14:textId="5238419A" w:rsidR="009A236D" w:rsidRDefault="009A236D" w:rsidP="009A236D">
      <w:r>
        <w:t xml:space="preserve">The </w:t>
      </w:r>
      <w:hyperlink w:anchor="_Unknown_Recipient" w:history="1">
        <w:r w:rsidRPr="009A236D">
          <w:rPr>
            <w:rStyle w:val="Hyperlink"/>
          </w:rPr>
          <w:t>Unknown Recipient</w:t>
        </w:r>
      </w:hyperlink>
      <w:r>
        <w:t xml:space="preserve"> message indicates that BTS does not know the recipient, the recipient UE is unknown.</w:t>
      </w:r>
    </w:p>
    <w:p w14:paraId="5EDFFEA1" w14:textId="71279409" w:rsidR="009A236D" w:rsidRPr="009A236D" w:rsidRDefault="009A236D" w:rsidP="009A236D">
      <w:r>
        <w:t>This is sometimes expected case, when, e.g., UE sends SMS to peer UE and that UE is not connected to BTS.</w:t>
      </w:r>
    </w:p>
    <w:p w14:paraId="10EF3BA0" w14:textId="6C40D288" w:rsidR="00933C85" w:rsidRDefault="00933C85" w:rsidP="00933C85">
      <w:pPr>
        <w:pStyle w:val="Heading3"/>
        <w:rPr>
          <w:lang w:val="en-GB"/>
        </w:rPr>
      </w:pPr>
      <w:bookmarkStart w:id="69" w:name="_Unknown_Sender"/>
      <w:bookmarkStart w:id="70" w:name="_Ref459652540"/>
      <w:bookmarkStart w:id="71" w:name="_Toc459738665"/>
      <w:bookmarkEnd w:id="69"/>
      <w:r>
        <w:rPr>
          <w:lang w:val="en-GB"/>
        </w:rPr>
        <w:t xml:space="preserve">Unknown </w:t>
      </w:r>
      <w:r w:rsidR="00BB3013">
        <w:rPr>
          <w:lang w:val="en-GB"/>
        </w:rPr>
        <w:t>S</w:t>
      </w:r>
      <w:r>
        <w:rPr>
          <w:lang w:val="en-GB"/>
        </w:rPr>
        <w:t>ender</w:t>
      </w:r>
      <w:bookmarkEnd w:id="70"/>
      <w:bookmarkEnd w:id="71"/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09"/>
        <w:gridCol w:w="1352"/>
        <w:gridCol w:w="2020"/>
        <w:gridCol w:w="3482"/>
        <w:gridCol w:w="1830"/>
      </w:tblGrid>
      <w:tr w:rsidR="00BB3013" w14:paraId="3410A322" w14:textId="77777777" w:rsidTr="00AE7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1" w:type="dxa"/>
            <w:gridSpan w:val="2"/>
            <w:shd w:val="clear" w:color="auto" w:fill="C1D5F7" w:themeFill="background1" w:themeFillTint="33"/>
          </w:tcPr>
          <w:p w14:paraId="35A81633" w14:textId="77777777" w:rsidR="00BB3013" w:rsidRPr="00F441B9" w:rsidRDefault="00BB3013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Field</w:t>
            </w:r>
          </w:p>
        </w:tc>
        <w:tc>
          <w:tcPr>
            <w:tcW w:w="2020" w:type="dxa"/>
            <w:shd w:val="clear" w:color="auto" w:fill="C1D5F7" w:themeFill="background1" w:themeFillTint="33"/>
          </w:tcPr>
          <w:p w14:paraId="0C687421" w14:textId="77777777" w:rsidR="00BB3013" w:rsidRPr="00F441B9" w:rsidRDefault="00BB3013" w:rsidP="00AE78E3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3482" w:type="dxa"/>
            <w:shd w:val="clear" w:color="auto" w:fill="C1D5F7" w:themeFill="background1" w:themeFillTint="33"/>
          </w:tcPr>
          <w:p w14:paraId="1E3BC20C" w14:textId="77777777" w:rsidR="00BB3013" w:rsidRPr="00F441B9" w:rsidRDefault="00BB3013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Value</w:t>
            </w:r>
          </w:p>
        </w:tc>
        <w:tc>
          <w:tcPr>
            <w:tcW w:w="1830" w:type="dxa"/>
            <w:shd w:val="clear" w:color="auto" w:fill="C1D5F7" w:themeFill="background1" w:themeFillTint="33"/>
          </w:tcPr>
          <w:p w14:paraId="759018B4" w14:textId="77777777" w:rsidR="00BB3013" w:rsidRPr="00F441B9" w:rsidRDefault="00BB3013" w:rsidP="00AE78E3">
            <w:pPr>
              <w:keepNext/>
              <w:keepLines/>
              <w:rPr>
                <w:b w:val="0"/>
              </w:rPr>
            </w:pPr>
            <w:r w:rsidRPr="00F441B9">
              <w:rPr>
                <w:b w:val="0"/>
              </w:rPr>
              <w:t>Comment</w:t>
            </w:r>
          </w:p>
        </w:tc>
      </w:tr>
      <w:tr w:rsidR="00BB3013" w14:paraId="02782880" w14:textId="77777777" w:rsidTr="00AE78E3">
        <w:tc>
          <w:tcPr>
            <w:tcW w:w="1109" w:type="dxa"/>
            <w:vMerge w:val="restart"/>
          </w:tcPr>
          <w:p w14:paraId="7D4F1EFF" w14:textId="77777777" w:rsidR="00BB3013" w:rsidRDefault="00BB3013" w:rsidP="00AE78E3">
            <w:pPr>
              <w:keepNext/>
              <w:keepLines/>
              <w:jc w:val="center"/>
            </w:pPr>
            <w:r>
              <w:t>Header</w:t>
            </w:r>
          </w:p>
        </w:tc>
        <w:tc>
          <w:tcPr>
            <w:tcW w:w="1352" w:type="dxa"/>
            <w:shd w:val="clear" w:color="auto" w:fill="CCF4FF" w:themeFill="accent1" w:themeFillTint="33"/>
          </w:tcPr>
          <w:p w14:paraId="5F65200F" w14:textId="77777777" w:rsidR="00BB3013" w:rsidRDefault="00BB3013" w:rsidP="00AE78E3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020" w:type="dxa"/>
          </w:tcPr>
          <w:p w14:paraId="458BD05E" w14:textId="77777777" w:rsidR="00BB3013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3482" w:type="dxa"/>
          </w:tcPr>
          <w:p w14:paraId="1FC575B9" w14:textId="53D1A632" w:rsidR="00BB3013" w:rsidRPr="004B5D2F" w:rsidRDefault="00BB3013" w:rsidP="00BB301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 w:rsidRPr="004B5D2F"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  <w:r w:rsidRPr="004B5D2F">
              <w:rPr>
                <w:rFonts w:ascii="Consolas" w:hAnsi="Consolas" w:cs="Consolas"/>
                <w:color w:val="124191" w:themeColor="background1"/>
              </w:rPr>
              <w:t>::</w:t>
            </w: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UnknownSender</w:t>
            </w:r>
            <w:proofErr w:type="spellEnd"/>
          </w:p>
        </w:tc>
        <w:tc>
          <w:tcPr>
            <w:tcW w:w="1830" w:type="dxa"/>
          </w:tcPr>
          <w:p w14:paraId="7542104C" w14:textId="77777777" w:rsidR="00BB3013" w:rsidRDefault="00BB3013" w:rsidP="00AE78E3">
            <w:pPr>
              <w:keepNext/>
              <w:keepLines/>
            </w:pPr>
          </w:p>
        </w:tc>
      </w:tr>
      <w:tr w:rsidR="00BB3013" w14:paraId="19FFEEA3" w14:textId="77777777" w:rsidTr="00AE78E3">
        <w:tc>
          <w:tcPr>
            <w:tcW w:w="1109" w:type="dxa"/>
            <w:vMerge/>
          </w:tcPr>
          <w:p w14:paraId="56B677C3" w14:textId="77777777" w:rsidR="00BB3013" w:rsidRDefault="00BB3013" w:rsidP="00AE78E3">
            <w:pPr>
              <w:keepNext/>
              <w:keepLines/>
              <w:jc w:val="center"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311D55B3" w14:textId="77777777" w:rsidR="00BB3013" w:rsidRDefault="00BB3013" w:rsidP="00AE78E3">
            <w:pPr>
              <w:keepNext/>
              <w:keepLines/>
            </w:pPr>
            <w:r>
              <w:t>from</w:t>
            </w:r>
          </w:p>
        </w:tc>
        <w:tc>
          <w:tcPr>
            <w:tcW w:w="2020" w:type="dxa"/>
          </w:tcPr>
          <w:p w14:paraId="4D6D870C" w14:textId="77777777" w:rsidR="00BB3013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482" w:type="dxa"/>
          </w:tcPr>
          <w:p w14:paraId="7DE2BB16" w14:textId="77777777" w:rsidR="00BB3013" w:rsidRPr="004B5D2F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</w:p>
        </w:tc>
        <w:tc>
          <w:tcPr>
            <w:tcW w:w="1830" w:type="dxa"/>
          </w:tcPr>
          <w:p w14:paraId="7E303220" w14:textId="77777777" w:rsidR="00BB3013" w:rsidRDefault="00BB3013" w:rsidP="00AE78E3">
            <w:pPr>
              <w:keepNext/>
              <w:keepLines/>
            </w:pPr>
            <w:r>
              <w:t>value not used</w:t>
            </w:r>
          </w:p>
        </w:tc>
      </w:tr>
      <w:tr w:rsidR="00BB3013" w14:paraId="6396E7EB" w14:textId="77777777" w:rsidTr="00AE78E3">
        <w:tc>
          <w:tcPr>
            <w:tcW w:w="1109" w:type="dxa"/>
            <w:vMerge/>
          </w:tcPr>
          <w:p w14:paraId="0A72A42E" w14:textId="77777777" w:rsidR="00BB3013" w:rsidRDefault="00BB3013" w:rsidP="00AE78E3">
            <w:pPr>
              <w:keepNext/>
              <w:keepLines/>
              <w:jc w:val="center"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6B113EB1" w14:textId="77777777" w:rsidR="00BB3013" w:rsidRDefault="00BB3013" w:rsidP="00AE78E3">
            <w:pPr>
              <w:keepNext/>
              <w:keepLines/>
            </w:pPr>
            <w:r>
              <w:t>to</w:t>
            </w:r>
          </w:p>
        </w:tc>
        <w:tc>
          <w:tcPr>
            <w:tcW w:w="2020" w:type="dxa"/>
          </w:tcPr>
          <w:p w14:paraId="0F9EFF2B" w14:textId="77777777" w:rsidR="00BB3013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3482" w:type="dxa"/>
          </w:tcPr>
          <w:p w14:paraId="61AFD9A1" w14:textId="77777777" w:rsidR="00BB3013" w:rsidRPr="004B5D2F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r>
              <w:t>UE Number</w:t>
            </w:r>
          </w:p>
        </w:tc>
        <w:tc>
          <w:tcPr>
            <w:tcW w:w="1830" w:type="dxa"/>
          </w:tcPr>
          <w:p w14:paraId="323CDA7E" w14:textId="77777777" w:rsidR="00BB3013" w:rsidRDefault="00BB3013" w:rsidP="00AE78E3">
            <w:pPr>
              <w:keepNext/>
              <w:keepLines/>
            </w:pPr>
          </w:p>
        </w:tc>
      </w:tr>
      <w:tr w:rsidR="00BB3013" w14:paraId="45EF5E8A" w14:textId="77777777" w:rsidTr="00AE78E3">
        <w:tc>
          <w:tcPr>
            <w:tcW w:w="1109" w:type="dxa"/>
            <w:vMerge w:val="restart"/>
          </w:tcPr>
          <w:p w14:paraId="2F4BFB89" w14:textId="77777777" w:rsidR="00BB3013" w:rsidRDefault="00BB3013" w:rsidP="00AE78E3">
            <w:pPr>
              <w:keepNext/>
              <w:keepLines/>
              <w:jc w:val="center"/>
            </w:pPr>
            <w:r>
              <w:t>Header of failing message</w:t>
            </w:r>
          </w:p>
        </w:tc>
        <w:tc>
          <w:tcPr>
            <w:tcW w:w="1352" w:type="dxa"/>
            <w:shd w:val="clear" w:color="auto" w:fill="CCF4FF" w:themeFill="accent1" w:themeFillTint="33"/>
          </w:tcPr>
          <w:p w14:paraId="10FD9675" w14:textId="77777777" w:rsidR="00BB3013" w:rsidRDefault="00BB3013" w:rsidP="00AE78E3">
            <w:pPr>
              <w:keepNext/>
              <w:keepLines/>
            </w:pPr>
            <w:proofErr w:type="spellStart"/>
            <w:r>
              <w:t>messageId</w:t>
            </w:r>
            <w:proofErr w:type="spellEnd"/>
          </w:p>
        </w:tc>
        <w:tc>
          <w:tcPr>
            <w:tcW w:w="2020" w:type="dxa"/>
          </w:tcPr>
          <w:p w14:paraId="6B81B841" w14:textId="77777777" w:rsidR="00BB3013" w:rsidRPr="004B5D2F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MessageId</w:t>
            </w:r>
            <w:proofErr w:type="spellEnd"/>
          </w:p>
        </w:tc>
        <w:tc>
          <w:tcPr>
            <w:tcW w:w="5312" w:type="dxa"/>
            <w:gridSpan w:val="2"/>
            <w:vMerge w:val="restart"/>
          </w:tcPr>
          <w:p w14:paraId="3A54869D" w14:textId="77777777" w:rsidR="00BB3013" w:rsidRDefault="00BB3013" w:rsidP="00AE78E3">
            <w:pPr>
              <w:keepNext/>
              <w:keepLines/>
            </w:pPr>
          </w:p>
          <w:p w14:paraId="6A8686D4" w14:textId="57BD0DC0" w:rsidR="00BB3013" w:rsidRDefault="00BB3013" w:rsidP="00BB3013">
            <w:pPr>
              <w:keepNext/>
              <w:keepLines/>
              <w:jc w:val="center"/>
            </w:pPr>
            <w:r>
              <w:t>Copied from failed message</w:t>
            </w:r>
          </w:p>
        </w:tc>
      </w:tr>
      <w:tr w:rsidR="00BB3013" w14:paraId="6E769DAB" w14:textId="77777777" w:rsidTr="00AE78E3">
        <w:tc>
          <w:tcPr>
            <w:tcW w:w="1109" w:type="dxa"/>
            <w:vMerge/>
          </w:tcPr>
          <w:p w14:paraId="0B0AA0B7" w14:textId="77777777" w:rsidR="00BB3013" w:rsidRDefault="00BB3013" w:rsidP="00AE78E3">
            <w:pPr>
              <w:keepNext/>
              <w:keepLines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31C43205" w14:textId="77777777" w:rsidR="00BB3013" w:rsidRDefault="00BB3013" w:rsidP="00AE78E3">
            <w:pPr>
              <w:keepNext/>
              <w:keepLines/>
            </w:pPr>
            <w:r>
              <w:t>from</w:t>
            </w:r>
          </w:p>
        </w:tc>
        <w:tc>
          <w:tcPr>
            <w:tcW w:w="2020" w:type="dxa"/>
          </w:tcPr>
          <w:p w14:paraId="4EBFC3BB" w14:textId="77777777" w:rsidR="00BB3013" w:rsidRPr="004B5D2F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5312" w:type="dxa"/>
            <w:gridSpan w:val="2"/>
            <w:vMerge/>
          </w:tcPr>
          <w:p w14:paraId="2DC4B593" w14:textId="77777777" w:rsidR="00BB3013" w:rsidRDefault="00BB3013" w:rsidP="00AE78E3">
            <w:pPr>
              <w:keepNext/>
              <w:keepLines/>
            </w:pPr>
          </w:p>
        </w:tc>
      </w:tr>
      <w:tr w:rsidR="00BB3013" w14:paraId="07680F51" w14:textId="77777777" w:rsidTr="00AE78E3">
        <w:tc>
          <w:tcPr>
            <w:tcW w:w="1109" w:type="dxa"/>
            <w:vMerge/>
          </w:tcPr>
          <w:p w14:paraId="578B9E15" w14:textId="77777777" w:rsidR="00BB3013" w:rsidRDefault="00BB3013" w:rsidP="00AE78E3">
            <w:pPr>
              <w:keepNext/>
              <w:keepLines/>
            </w:pPr>
          </w:p>
        </w:tc>
        <w:tc>
          <w:tcPr>
            <w:tcW w:w="1352" w:type="dxa"/>
            <w:shd w:val="clear" w:color="auto" w:fill="CCF4FF" w:themeFill="accent1" w:themeFillTint="33"/>
          </w:tcPr>
          <w:p w14:paraId="223C7A4D" w14:textId="77777777" w:rsidR="00BB3013" w:rsidRDefault="00BB3013" w:rsidP="00AE78E3">
            <w:pPr>
              <w:keepNext/>
              <w:keepLines/>
            </w:pPr>
            <w:r>
              <w:t>to</w:t>
            </w:r>
          </w:p>
        </w:tc>
        <w:tc>
          <w:tcPr>
            <w:tcW w:w="2020" w:type="dxa"/>
          </w:tcPr>
          <w:p w14:paraId="052C9A51" w14:textId="77777777" w:rsidR="00BB3013" w:rsidRPr="004B5D2F" w:rsidRDefault="00BB3013" w:rsidP="00AE78E3">
            <w:pPr>
              <w:keepNext/>
              <w:keepLines/>
              <w:rPr>
                <w:rFonts w:ascii="Consolas" w:hAnsi="Consolas" w:cs="Consolas"/>
                <w:color w:val="124191" w:themeColor="background1"/>
              </w:rPr>
            </w:pPr>
            <w:proofErr w:type="spellStart"/>
            <w:r>
              <w:rPr>
                <w:rFonts w:ascii="Consolas" w:hAnsi="Consolas" w:cs="Consolas"/>
                <w:color w:val="124191" w:themeColor="background1"/>
              </w:rPr>
              <w:t>PhoneNumber</w:t>
            </w:r>
            <w:proofErr w:type="spellEnd"/>
          </w:p>
        </w:tc>
        <w:tc>
          <w:tcPr>
            <w:tcW w:w="5312" w:type="dxa"/>
            <w:gridSpan w:val="2"/>
            <w:vMerge/>
          </w:tcPr>
          <w:p w14:paraId="1B28CDB3" w14:textId="77777777" w:rsidR="00BB3013" w:rsidRDefault="00BB3013" w:rsidP="00BB3013">
            <w:pPr>
              <w:keepNext/>
              <w:keepLines/>
            </w:pPr>
          </w:p>
        </w:tc>
      </w:tr>
    </w:tbl>
    <w:p w14:paraId="2BA42C7A" w14:textId="5DEC5650" w:rsidR="002B36ED" w:rsidRDefault="00BB3013" w:rsidP="00BB3013">
      <w:pPr>
        <w:pStyle w:val="Caption"/>
        <w:rPr>
          <w:i w:val="0"/>
          <w:color w:val="124191" w:themeColor="background1"/>
        </w:rPr>
      </w:pPr>
      <w:bookmarkStart w:id="72" w:name="_Toc462410696"/>
      <w:r w:rsidRPr="00BB3013">
        <w:rPr>
          <w:i w:val="0"/>
          <w:color w:val="124191" w:themeColor="background1"/>
        </w:rPr>
        <w:t xml:space="preserve">Table </w:t>
      </w:r>
      <w:r w:rsidR="009646F8">
        <w:rPr>
          <w:i w:val="0"/>
          <w:color w:val="124191" w:themeColor="background1"/>
        </w:rPr>
        <w:fldChar w:fldCharType="begin"/>
      </w:r>
      <w:r w:rsidR="009646F8">
        <w:rPr>
          <w:i w:val="0"/>
          <w:color w:val="124191" w:themeColor="background1"/>
        </w:rPr>
        <w:instrText xml:space="preserve"> SEQ Table \* ARABIC </w:instrText>
      </w:r>
      <w:r w:rsidR="009646F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13</w:t>
      </w:r>
      <w:r w:rsidR="009646F8">
        <w:rPr>
          <w:i w:val="0"/>
          <w:color w:val="124191" w:themeColor="background1"/>
        </w:rPr>
        <w:fldChar w:fldCharType="end"/>
      </w:r>
      <w:r w:rsidRPr="00BB3013">
        <w:rPr>
          <w:i w:val="0"/>
          <w:color w:val="124191" w:themeColor="background1"/>
        </w:rPr>
        <w:t xml:space="preserve"> Unknown Sender</w:t>
      </w:r>
      <w:bookmarkEnd w:id="72"/>
    </w:p>
    <w:p w14:paraId="753AA86E" w14:textId="72BD4BDE" w:rsidR="00FC1219" w:rsidRDefault="00FC1219" w:rsidP="00FC1219">
      <w:r>
        <w:t xml:space="preserve">The </w:t>
      </w:r>
      <w:hyperlink w:anchor="_Unknown_Sender" w:history="1">
        <w:r w:rsidRPr="00FC1219">
          <w:rPr>
            <w:rStyle w:val="Hyperlink"/>
          </w:rPr>
          <w:t>Unknown Sender</w:t>
        </w:r>
      </w:hyperlink>
      <w:r>
        <w:t xml:space="preserve"> message shall not be received, it indicates implementation (logic) error.</w:t>
      </w:r>
    </w:p>
    <w:p w14:paraId="4C25A75F" w14:textId="6E73E4B2" w:rsidR="00FC1219" w:rsidRDefault="00FC1219" w:rsidP="00FC1219">
      <w:r>
        <w:t xml:space="preserve">The only requirement is to log this message </w:t>
      </w:r>
      <w:r w:rsidR="009A236D">
        <w:t xml:space="preserve">(when received) </w:t>
      </w:r>
      <w:r>
        <w:t xml:space="preserve">as error in </w:t>
      </w:r>
      <w:proofErr w:type="spellStart"/>
      <w:r>
        <w:t>ApplicationEnvironment</w:t>
      </w:r>
      <w:proofErr w:type="spellEnd"/>
      <w:r>
        <w:t>/Logger object.</w:t>
      </w:r>
    </w:p>
    <w:p w14:paraId="2BA42C7B" w14:textId="77777777" w:rsidR="0003025E" w:rsidRDefault="0003025E" w:rsidP="0003025E">
      <w:pPr>
        <w:pStyle w:val="Heading1"/>
      </w:pPr>
      <w:bookmarkStart w:id="73" w:name="_Toc459738666"/>
      <w:r>
        <w:t>UE features (to implement)</w:t>
      </w:r>
      <w:bookmarkEnd w:id="73"/>
    </w:p>
    <w:p w14:paraId="2BA42C7C" w14:textId="77777777" w:rsidR="00F93F88" w:rsidRDefault="00F93F88" w:rsidP="00F93F88">
      <w:pPr>
        <w:rPr>
          <w:lang w:val="en-GB"/>
        </w:rPr>
      </w:pPr>
      <w:r>
        <w:rPr>
          <w:lang w:val="en-GB"/>
        </w:rPr>
        <w:t xml:space="preserve">This chapter defines UE behaviour. </w:t>
      </w:r>
    </w:p>
    <w:p w14:paraId="2BA42C7D" w14:textId="77777777" w:rsidR="00490DA1" w:rsidRDefault="00C20840" w:rsidP="00F93F88">
      <w:pPr>
        <w:rPr>
          <w:lang w:val="en-GB"/>
        </w:rPr>
      </w:pPr>
      <w:r w:rsidRPr="00B63CA5">
        <w:rPr>
          <w:rFonts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42DE0" wp14:editId="2BA42DE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43930" cy="463550"/>
                <wp:effectExtent l="0" t="0" r="13970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2E23" w14:textId="77777777" w:rsidR="001D47D0" w:rsidRDefault="001D47D0" w:rsidP="00F93F88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any missing features or requirements – if it appears that some UE behaviour is not defined by this chapter – student is free to implement it in “own” way.</w:t>
                            </w:r>
                          </w:p>
                          <w:p w14:paraId="2BA42E24" w14:textId="77777777" w:rsidR="001D47D0" w:rsidRPr="00A56CDB" w:rsidRDefault="001D47D0" w:rsidP="00F93F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DE0" id="_x0000_s1034" type="#_x0000_t202" style="position:absolute;margin-left:0;margin-top:18.2pt;width:475.9pt;height:3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7IJgIAAEs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">
                <v:textbox>
                  <w:txbxContent>
                    <w:p w14:paraId="2BA42E23" w14:textId="77777777" w:rsidR="001D47D0" w:rsidRDefault="001D47D0" w:rsidP="00F93F88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lang w:val="en-GB"/>
                        </w:rPr>
                        <w:t>For any missing features or requirements – if it appears that some UE behaviour is not defined by this chapter – student is free to implement it in “own” way.</w:t>
                      </w:r>
                    </w:p>
                    <w:p w14:paraId="2BA42E24" w14:textId="77777777" w:rsidR="001D47D0" w:rsidRPr="00A56CDB" w:rsidRDefault="001D47D0" w:rsidP="00F93F8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3F88">
        <w:rPr>
          <w:lang w:val="en-GB"/>
        </w:rPr>
        <w:t xml:space="preserve">This behaviour is divided into list </w:t>
      </w:r>
      <w:r w:rsidR="00490DA1">
        <w:rPr>
          <w:lang w:val="en-GB"/>
        </w:rPr>
        <w:t xml:space="preserve">of </w:t>
      </w:r>
      <w:r w:rsidR="00F93F88">
        <w:rPr>
          <w:lang w:val="en-GB"/>
        </w:rPr>
        <w:t>features</w:t>
      </w:r>
      <w:r>
        <w:rPr>
          <w:lang w:val="en-GB"/>
        </w:rPr>
        <w:t xml:space="preserve"> in subsequent subchapters</w:t>
      </w:r>
      <w:r w:rsidR="00490DA1">
        <w:rPr>
          <w:lang w:val="en-GB"/>
        </w:rPr>
        <w:t xml:space="preserve">. </w:t>
      </w:r>
    </w:p>
    <w:p w14:paraId="2BA42C7E" w14:textId="77777777" w:rsidR="00F93F88" w:rsidRDefault="00F93F88" w:rsidP="00F93F88">
      <w:pPr>
        <w:rPr>
          <w:lang w:val="en-GB"/>
        </w:rPr>
      </w:pPr>
    </w:p>
    <w:p w14:paraId="2BA42C7F" w14:textId="77777777" w:rsidR="00F93F88" w:rsidRDefault="00C20840" w:rsidP="00F93F88">
      <w:pPr>
        <w:rPr>
          <w:lang w:val="en-GB"/>
        </w:rPr>
      </w:pPr>
      <w:r>
        <w:rPr>
          <w:lang w:val="en-GB"/>
        </w:rPr>
        <w:t xml:space="preserve"> All requirements specified as either UML Use Case or ULM Sequence Diagrams shall be tested. </w:t>
      </w:r>
    </w:p>
    <w:p w14:paraId="2BA42C80" w14:textId="77777777" w:rsidR="00561893" w:rsidRDefault="00561893" w:rsidP="00561893">
      <w:pPr>
        <w:rPr>
          <w:lang w:val="en-GB"/>
        </w:rPr>
      </w:pPr>
      <w:r w:rsidRPr="00561893">
        <w:rPr>
          <w:lang w:val="en-GB"/>
        </w:rPr>
        <w:t xml:space="preserve">See </w:t>
      </w:r>
      <w:hyperlink w:anchor="_UE_messages_from/to" w:history="1">
        <w:r w:rsidRPr="00561893">
          <w:rPr>
            <w:rStyle w:val="Hyperlink"/>
            <w:lang w:val="en-GB"/>
          </w:rPr>
          <w:t>UE messages from/to BTS</w:t>
        </w:r>
      </w:hyperlink>
      <w:r>
        <w:rPr>
          <w:lang w:val="en-GB"/>
        </w:rPr>
        <w:t xml:space="preserve"> for messages definitions.</w:t>
      </w:r>
    </w:p>
    <w:p w14:paraId="2BA42C81" w14:textId="77777777" w:rsidR="00561893" w:rsidRPr="00561893" w:rsidRDefault="00561893" w:rsidP="00561893">
      <w:pPr>
        <w:rPr>
          <w:lang w:val="en-GB"/>
        </w:rPr>
      </w:pPr>
      <w:r>
        <w:rPr>
          <w:lang w:val="en-GB"/>
        </w:rPr>
        <w:t xml:space="preserve">See </w:t>
      </w:r>
      <w:hyperlink w:anchor="_UE_basic_information" w:history="1">
        <w:r w:rsidRPr="00561893">
          <w:rPr>
            <w:rStyle w:val="Hyperlink"/>
            <w:lang w:val="en-GB"/>
          </w:rPr>
          <w:t>UE basic information</w:t>
        </w:r>
      </w:hyperlink>
      <w:r>
        <w:rPr>
          <w:lang w:val="en-GB"/>
        </w:rPr>
        <w:t xml:space="preserve"> for actors and states definition.</w:t>
      </w:r>
    </w:p>
    <w:p w14:paraId="2BA42C82" w14:textId="77777777" w:rsidR="0003025E" w:rsidRDefault="0003025E" w:rsidP="0003025E">
      <w:pPr>
        <w:pStyle w:val="Heading2"/>
      </w:pPr>
      <w:bookmarkStart w:id="74" w:name="_UE_basic_features"/>
      <w:bookmarkStart w:id="75" w:name="_Toc459738667"/>
      <w:bookmarkEnd w:id="74"/>
      <w:r>
        <w:t>UE basic features</w:t>
      </w:r>
      <w:bookmarkEnd w:id="75"/>
    </w:p>
    <w:p w14:paraId="2BA42C83" w14:textId="77777777" w:rsidR="0003025E" w:rsidRDefault="0003025E" w:rsidP="0003025E">
      <w:pPr>
        <w:pStyle w:val="Heading3"/>
        <w:rPr>
          <w:lang w:val="en-GB"/>
        </w:rPr>
      </w:pPr>
      <w:bookmarkStart w:id="76" w:name="_Attach_to_BTS"/>
      <w:bookmarkStart w:id="77" w:name="_Ref459648223"/>
      <w:bookmarkStart w:id="78" w:name="_Ref459648236"/>
      <w:bookmarkStart w:id="79" w:name="_Toc459738668"/>
      <w:bookmarkEnd w:id="76"/>
      <w:r>
        <w:rPr>
          <w:lang w:val="en-GB"/>
        </w:rPr>
        <w:t>Attach to BTS</w:t>
      </w:r>
      <w:bookmarkEnd w:id="77"/>
      <w:bookmarkEnd w:id="78"/>
      <w:bookmarkEnd w:id="79"/>
    </w:p>
    <w:p w14:paraId="2BA42C84" w14:textId="77777777" w:rsidR="00566E7F" w:rsidRDefault="00566E7F" w:rsidP="00566E7F">
      <w:pPr>
        <w:rPr>
          <w:lang w:val="en-GB"/>
        </w:rPr>
      </w:pPr>
      <w:r>
        <w:rPr>
          <w:lang w:val="en-GB"/>
        </w:rPr>
        <w:t>UE has to perform special attach procedure to connect to BTS.</w:t>
      </w:r>
      <w:r>
        <w:rPr>
          <w:lang w:val="en-GB"/>
        </w:rPr>
        <w:br/>
        <w:t>Main goal is to inform BTS about UE phone number and to inform BTS that UE exists.</w:t>
      </w:r>
      <w:r>
        <w:rPr>
          <w:lang w:val="en-GB"/>
        </w:rPr>
        <w:br/>
        <w:t>Only after being connected, UE can perform other procedures, like receiving/sending SMS.</w:t>
      </w:r>
    </w:p>
    <w:p w14:paraId="2BA42C89" w14:textId="45B95899" w:rsidR="00C20840" w:rsidRDefault="00C20840" w:rsidP="00C20840">
      <w:pPr>
        <w:pStyle w:val="Heading4"/>
        <w:rPr>
          <w:lang w:val="en-GB"/>
        </w:rPr>
      </w:pPr>
      <w:r>
        <w:rPr>
          <w:lang w:val="en-GB"/>
        </w:rPr>
        <w:t xml:space="preserve">Attach to BTS – </w:t>
      </w:r>
      <w:r w:rsidR="00F3404A">
        <w:rPr>
          <w:lang w:val="en-GB"/>
        </w:rPr>
        <w:t>Use Case</w:t>
      </w:r>
    </w:p>
    <w:p w14:paraId="2BA42C8A" w14:textId="77777777" w:rsidR="002513EE" w:rsidRDefault="002513EE" w:rsidP="002513EE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C8B" w14:textId="77777777" w:rsidR="00561893" w:rsidRDefault="00561893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state:</w:t>
      </w:r>
    </w:p>
    <w:p w14:paraId="2BA42C8C" w14:textId="77777777" w:rsidR="00C20840" w:rsidRDefault="00C20840" w:rsidP="00693EE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[main] BTS is on, UE is starting; </w:t>
      </w:r>
    </w:p>
    <w:p w14:paraId="2BA42C8D" w14:textId="77777777" w:rsidR="00C20840" w:rsidRDefault="00C20840" w:rsidP="00693EE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[alternate] UE was already started, when BTS starts</w:t>
      </w:r>
    </w:p>
    <w:p w14:paraId="2BA42C8E" w14:textId="77777777" w:rsidR="00C20840" w:rsidRDefault="00C20840" w:rsidP="00693EE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[alternate] Previous attempt(s) to attach failed</w:t>
      </w:r>
    </w:p>
    <w:p w14:paraId="2BA42C8F" w14:textId="77777777" w:rsidR="00C20840" w:rsidRDefault="002513EE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TCP/IP connection exist (or BTS and UE on the same host)</w:t>
      </w:r>
    </w:p>
    <w:p w14:paraId="2BA42C90" w14:textId="77777777" w:rsidR="002513EE" w:rsidRDefault="002513EE" w:rsidP="00693EE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UE has configured (</w:t>
      </w:r>
      <w:proofErr w:type="spellStart"/>
      <w:r>
        <w:rPr>
          <w:lang w:val="en-GB"/>
        </w:rPr>
        <w:t>server,port</w:t>
      </w:r>
      <w:proofErr w:type="spellEnd"/>
      <w:r>
        <w:rPr>
          <w:lang w:val="en-GB"/>
        </w:rPr>
        <w:t>) proper connection to BTS</w:t>
      </w:r>
    </w:p>
    <w:p w14:paraId="2BA42C91" w14:textId="77777777" w:rsidR="002513EE" w:rsidRDefault="002513EE" w:rsidP="00693EE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Default is server=localhost, port=8181 – and this is ok for localhost</w:t>
      </w:r>
    </w:p>
    <w:p w14:paraId="2BA42C92" w14:textId="77777777" w:rsidR="002513EE" w:rsidRPr="002513EE" w:rsidRDefault="002513EE" w:rsidP="002513EE">
      <w:pPr>
        <w:rPr>
          <w:b/>
          <w:lang w:val="en-GB"/>
        </w:rPr>
      </w:pPr>
      <w:r w:rsidRPr="002513EE">
        <w:rPr>
          <w:b/>
          <w:lang w:val="en-GB"/>
        </w:rPr>
        <w:t>Main success scenario:</w:t>
      </w:r>
    </w:p>
    <w:p w14:paraId="2BA42C93" w14:textId="77777777" w:rsidR="00BB7419" w:rsidRDefault="00BB7419" w:rsidP="00693E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BTS sends </w:t>
      </w:r>
      <w:r w:rsidR="00C20840" w:rsidRPr="00561893">
        <w:rPr>
          <w:rFonts w:ascii="Consolas" w:hAnsi="Consolas" w:cs="Consolas"/>
          <w:color w:val="124191" w:themeColor="background1"/>
          <w:lang w:val="en-GB"/>
        </w:rPr>
        <w:t>SIB(</w:t>
      </w:r>
      <w:proofErr w:type="spellStart"/>
      <w:r w:rsidR="00C20840" w:rsidRPr="00561893">
        <w:rPr>
          <w:rFonts w:ascii="Consolas" w:hAnsi="Consolas" w:cs="Consolas"/>
          <w:color w:val="124191" w:themeColor="background1"/>
          <w:lang w:val="en-GB"/>
        </w:rPr>
        <w:t>btsId</w:t>
      </w:r>
      <w:proofErr w:type="spellEnd"/>
      <w:r w:rsidR="00C20840"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="00C20840" w:rsidRPr="00561893">
        <w:rPr>
          <w:color w:val="124191" w:themeColor="background1"/>
          <w:lang w:val="en-GB"/>
        </w:rPr>
        <w:t xml:space="preserve"> </w:t>
      </w:r>
      <w:r w:rsidR="00C20840">
        <w:rPr>
          <w:lang w:val="en-GB"/>
        </w:rPr>
        <w:t>message</w:t>
      </w:r>
      <w:r>
        <w:rPr>
          <w:lang w:val="en-GB"/>
        </w:rPr>
        <w:t xml:space="preserve"> to UE</w:t>
      </w:r>
    </w:p>
    <w:p w14:paraId="2BA42C94" w14:textId="77777777" w:rsidR="00C20840" w:rsidRDefault="00C20840" w:rsidP="00693E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UE sends 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AttachRequest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 w:rsidR="00561893" w:rsidRPr="00561893">
        <w:rPr>
          <w:rFonts w:ascii="Consolas" w:hAnsi="Consolas" w:cs="Consolas"/>
          <w:color w:val="124191" w:themeColor="background1"/>
          <w:lang w:val="en-GB"/>
        </w:rPr>
        <w:t>itsP</w:t>
      </w:r>
      <w:r w:rsidRPr="00561893">
        <w:rPr>
          <w:rFonts w:ascii="Consolas" w:hAnsi="Consolas" w:cs="Consolas"/>
          <w:color w:val="124191" w:themeColor="background1"/>
          <w:lang w:val="en-GB"/>
        </w:rPr>
        <w:t>honeNumber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="00561893">
        <w:rPr>
          <w:lang w:val="en-GB"/>
        </w:rPr>
        <w:t xml:space="preserve"> </w:t>
      </w:r>
      <w:r w:rsidR="00BB7419">
        <w:rPr>
          <w:lang w:val="en-GB"/>
        </w:rPr>
        <w:t>to BTS</w:t>
      </w:r>
    </w:p>
    <w:p w14:paraId="2BA42C95" w14:textId="77777777" w:rsidR="00561893" w:rsidRDefault="00561893" w:rsidP="00693E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BTS responds with 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AttachResponse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uePhoneNumber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 xml:space="preserve">, 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accepted:true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Pr="00561893">
        <w:rPr>
          <w:color w:val="124191" w:themeColor="background1"/>
          <w:lang w:val="en-GB"/>
        </w:rPr>
        <w:t xml:space="preserve"> </w:t>
      </w:r>
    </w:p>
    <w:p w14:paraId="2BA42C96" w14:textId="77777777" w:rsidR="00561893" w:rsidRDefault="00561893" w:rsidP="00693E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UE signals “I am connected” to the User</w:t>
      </w:r>
    </w:p>
    <w:p w14:paraId="2BA42C97" w14:textId="77777777" w:rsidR="00561893" w:rsidRPr="00D03605" w:rsidRDefault="00561893" w:rsidP="002513EE">
      <w:pPr>
        <w:rPr>
          <w:b/>
          <w:lang w:val="en-GB"/>
        </w:rPr>
      </w:pPr>
      <w:r w:rsidRPr="00D03605">
        <w:rPr>
          <w:b/>
          <w:lang w:val="en-GB"/>
        </w:rPr>
        <w:t>Main failure scenario</w:t>
      </w:r>
      <w:r w:rsidR="00D03605" w:rsidRPr="00D03605">
        <w:rPr>
          <w:b/>
          <w:lang w:val="en-GB"/>
        </w:rPr>
        <w:t>:</w:t>
      </w:r>
    </w:p>
    <w:p w14:paraId="2BA42C98" w14:textId="77777777" w:rsidR="00561893" w:rsidRDefault="00BB7419" w:rsidP="00561893">
      <w:pPr>
        <w:rPr>
          <w:color w:val="124191" w:themeColor="background1"/>
          <w:lang w:val="en-GB"/>
        </w:rPr>
      </w:pPr>
      <w:r>
        <w:rPr>
          <w:lang w:val="en-GB"/>
        </w:rPr>
        <w:t>3</w:t>
      </w:r>
      <w:r w:rsidR="00FA7989">
        <w:rPr>
          <w:lang w:val="en-GB"/>
        </w:rPr>
        <w:t xml:space="preserve">a. </w:t>
      </w:r>
      <w:r w:rsidR="00561893">
        <w:rPr>
          <w:lang w:val="en-GB"/>
        </w:rPr>
        <w:t xml:space="preserve">BTS responds with </w:t>
      </w:r>
      <w:proofErr w:type="spellStart"/>
      <w:r w:rsidR="00561893" w:rsidRPr="00561893">
        <w:rPr>
          <w:rFonts w:ascii="Consolas" w:hAnsi="Consolas" w:cs="Consolas"/>
          <w:color w:val="124191" w:themeColor="background1"/>
          <w:lang w:val="en-GB"/>
        </w:rPr>
        <w:t>AttachResponse</w:t>
      </w:r>
      <w:proofErr w:type="spellEnd"/>
      <w:r w:rsidR="00561893"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 w:rsidR="00561893" w:rsidRPr="00561893">
        <w:rPr>
          <w:rFonts w:ascii="Consolas" w:hAnsi="Consolas" w:cs="Consolas"/>
          <w:color w:val="124191" w:themeColor="background1"/>
          <w:lang w:val="en-GB"/>
        </w:rPr>
        <w:t>uePhoneNumber</w:t>
      </w:r>
      <w:proofErr w:type="spellEnd"/>
      <w:r w:rsidR="00561893" w:rsidRPr="00561893">
        <w:rPr>
          <w:rFonts w:ascii="Consolas" w:hAnsi="Consolas" w:cs="Consolas"/>
          <w:color w:val="124191" w:themeColor="background1"/>
          <w:lang w:val="en-GB"/>
        </w:rPr>
        <w:t xml:space="preserve">, </w:t>
      </w:r>
      <w:proofErr w:type="spellStart"/>
      <w:r w:rsidR="00561893" w:rsidRPr="00561893">
        <w:rPr>
          <w:rFonts w:ascii="Consolas" w:hAnsi="Consolas" w:cs="Consolas"/>
          <w:color w:val="124191" w:themeColor="background1"/>
          <w:lang w:val="en-GB"/>
        </w:rPr>
        <w:t>accepted:</w:t>
      </w:r>
      <w:r w:rsidR="00561893" w:rsidRPr="00561893">
        <w:rPr>
          <w:rFonts w:ascii="Consolas" w:hAnsi="Consolas" w:cs="Consolas"/>
          <w:color w:val="C00000"/>
          <w:lang w:val="en-GB"/>
        </w:rPr>
        <w:t>false</w:t>
      </w:r>
      <w:proofErr w:type="spellEnd"/>
      <w:r w:rsidR="00561893"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="00561893" w:rsidRPr="00561893">
        <w:rPr>
          <w:color w:val="124191" w:themeColor="background1"/>
          <w:lang w:val="en-GB"/>
        </w:rPr>
        <w:t xml:space="preserve"> </w:t>
      </w:r>
    </w:p>
    <w:p w14:paraId="2BA42C99" w14:textId="77777777" w:rsidR="00561893" w:rsidRPr="00D03605" w:rsidRDefault="00561893" w:rsidP="00FA7989">
      <w:pPr>
        <w:rPr>
          <w:b/>
          <w:lang w:val="en-GB"/>
        </w:rPr>
      </w:pPr>
      <w:r w:rsidRPr="00D03605">
        <w:rPr>
          <w:b/>
          <w:lang w:val="en-GB"/>
        </w:rPr>
        <w:t>Alternate failure scenario</w:t>
      </w:r>
      <w:r w:rsidR="00D03605" w:rsidRPr="00D03605">
        <w:rPr>
          <w:b/>
          <w:lang w:val="en-GB"/>
        </w:rPr>
        <w:t>:</w:t>
      </w:r>
    </w:p>
    <w:p w14:paraId="2BA42C9A" w14:textId="77777777" w:rsidR="00561893" w:rsidRDefault="00BB7419" w:rsidP="00561893">
      <w:pPr>
        <w:rPr>
          <w:lang w:val="en-GB"/>
        </w:rPr>
      </w:pPr>
      <w:r>
        <w:rPr>
          <w:lang w:val="en-GB"/>
        </w:rPr>
        <w:t>3</w:t>
      </w:r>
      <w:r w:rsidR="00FA7989">
        <w:rPr>
          <w:lang w:val="en-GB"/>
        </w:rPr>
        <w:t xml:space="preserve">b. </w:t>
      </w:r>
      <w:r w:rsidR="00561893">
        <w:rPr>
          <w:lang w:val="en-GB"/>
        </w:rPr>
        <w:t xml:space="preserve">BTS does not respond within </w:t>
      </w:r>
      <w:r>
        <w:rPr>
          <w:lang w:val="en-GB"/>
        </w:rPr>
        <w:t>500ms</w:t>
      </w:r>
      <w:r w:rsidR="00561893">
        <w:rPr>
          <w:lang w:val="en-GB"/>
        </w:rPr>
        <w:t xml:space="preserve"> timeout</w:t>
      </w:r>
    </w:p>
    <w:p w14:paraId="2BA42C9B" w14:textId="77777777" w:rsidR="00561893" w:rsidRDefault="00561893" w:rsidP="00FA7989">
      <w:pPr>
        <w:rPr>
          <w:lang w:val="en-GB"/>
        </w:rPr>
      </w:pPr>
      <w:r w:rsidRPr="00FA7989">
        <w:rPr>
          <w:b/>
          <w:lang w:val="en-GB"/>
        </w:rPr>
        <w:t>Postconditions</w:t>
      </w:r>
      <w:r w:rsidR="00D03605">
        <w:rPr>
          <w:b/>
          <w:lang w:val="en-GB"/>
        </w:rPr>
        <w:t>:</w:t>
      </w:r>
    </w:p>
    <w:p w14:paraId="2BA42C9C" w14:textId="77777777" w:rsidR="00561893" w:rsidRDefault="00561893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[success] UE is ready for serving User: UE is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C9D" w14:textId="77777777" w:rsidR="00561893" w:rsidRPr="00561893" w:rsidRDefault="00561893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[failure] UE is not ready for serving Use: UE is in </w:t>
      </w:r>
      <w:proofErr w:type="spellStart"/>
      <w:r w:rsidRPr="00561893"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C9E" w14:textId="77777777" w:rsidR="00495A67" w:rsidRDefault="00495A67" w:rsidP="00495A67">
      <w:pPr>
        <w:pStyle w:val="Heading4"/>
        <w:rPr>
          <w:lang w:val="en-GB"/>
        </w:rPr>
      </w:pPr>
      <w:r>
        <w:rPr>
          <w:lang w:val="en-GB"/>
        </w:rPr>
        <w:t xml:space="preserve">Attach to BTS </w:t>
      </w:r>
      <w:r w:rsidR="002513EE">
        <w:rPr>
          <w:lang w:val="en-GB"/>
        </w:rPr>
        <w:t xml:space="preserve">Sequence Diagram </w:t>
      </w:r>
      <w:r>
        <w:rPr>
          <w:lang w:val="en-GB"/>
        </w:rPr>
        <w:t xml:space="preserve">– </w:t>
      </w:r>
      <w:r w:rsidR="00936E51">
        <w:rPr>
          <w:lang w:val="en-GB"/>
        </w:rPr>
        <w:t>Success</w:t>
      </w:r>
    </w:p>
    <w:p w14:paraId="2BA42C9F" w14:textId="77777777" w:rsidR="00936E51" w:rsidRDefault="00936E51" w:rsidP="00936E51">
      <w:pPr>
        <w:keepNext/>
      </w:pPr>
      <w:r w:rsidRPr="00936E51">
        <w:rPr>
          <w:noProof/>
        </w:rPr>
        <w:drawing>
          <wp:inline distT="0" distB="0" distL="0" distR="0" wp14:anchorId="2BA42DE2" wp14:editId="2BA42DE3">
            <wp:extent cx="3962400" cy="45720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A0" w14:textId="77777777" w:rsidR="00561893" w:rsidRPr="00936E51" w:rsidRDefault="00936E51" w:rsidP="00936E51">
      <w:pPr>
        <w:pStyle w:val="Caption"/>
        <w:rPr>
          <w:i w:val="0"/>
          <w:color w:val="124191" w:themeColor="background1"/>
          <w:lang w:val="en-GB"/>
        </w:rPr>
      </w:pPr>
      <w:bookmarkStart w:id="80" w:name="_Toc462410539"/>
      <w:r w:rsidRPr="00936E51">
        <w:rPr>
          <w:i w:val="0"/>
          <w:color w:val="124191" w:themeColor="background1"/>
        </w:rPr>
        <w:t xml:space="preserve">Figure </w:t>
      </w:r>
      <w:r w:rsidRPr="00936E51">
        <w:rPr>
          <w:i w:val="0"/>
          <w:color w:val="124191" w:themeColor="background1"/>
        </w:rPr>
        <w:fldChar w:fldCharType="begin"/>
      </w:r>
      <w:r w:rsidRPr="00936E51">
        <w:rPr>
          <w:i w:val="0"/>
          <w:color w:val="124191" w:themeColor="background1"/>
        </w:rPr>
        <w:instrText xml:space="preserve"> SEQ Figure \* ARABIC </w:instrText>
      </w:r>
      <w:r w:rsidRPr="00936E51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5</w:t>
      </w:r>
      <w:r w:rsidRPr="00936E51">
        <w:rPr>
          <w:i w:val="0"/>
          <w:color w:val="124191" w:themeColor="background1"/>
        </w:rPr>
        <w:fldChar w:fldCharType="end"/>
      </w:r>
      <w:r w:rsidRPr="00936E51">
        <w:rPr>
          <w:i w:val="0"/>
          <w:color w:val="124191" w:themeColor="background1"/>
        </w:rPr>
        <w:t xml:space="preserve"> Attach to BTS - Success</w:t>
      </w:r>
      <w:bookmarkEnd w:id="80"/>
    </w:p>
    <w:p w14:paraId="2BA42CA1" w14:textId="77777777" w:rsidR="00936E51" w:rsidRDefault="00936E51" w:rsidP="00936E51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Attach to BTS </w:t>
      </w:r>
      <w:r w:rsidR="002513EE">
        <w:rPr>
          <w:lang w:val="en-GB"/>
        </w:rPr>
        <w:t xml:space="preserve">Sequence Diagram </w:t>
      </w:r>
      <w:r>
        <w:rPr>
          <w:lang w:val="en-GB"/>
        </w:rPr>
        <w:t>– Failure: BTS rejected</w:t>
      </w:r>
    </w:p>
    <w:p w14:paraId="2BA42CA2" w14:textId="77777777" w:rsidR="00936E51" w:rsidRDefault="00936E51" w:rsidP="00936E51">
      <w:pPr>
        <w:keepNext/>
      </w:pPr>
      <w:r w:rsidRPr="00936E51">
        <w:rPr>
          <w:noProof/>
        </w:rPr>
        <w:drawing>
          <wp:inline distT="0" distB="0" distL="0" distR="0" wp14:anchorId="2BA42DE4" wp14:editId="2BA42DE5">
            <wp:extent cx="4200525" cy="4572000"/>
            <wp:effectExtent l="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A3" w14:textId="77777777" w:rsidR="00936E51" w:rsidRDefault="00936E51" w:rsidP="00936E51">
      <w:pPr>
        <w:pStyle w:val="Caption"/>
        <w:rPr>
          <w:i w:val="0"/>
          <w:color w:val="124191" w:themeColor="background1"/>
        </w:rPr>
      </w:pPr>
      <w:bookmarkStart w:id="81" w:name="_Toc462410540"/>
      <w:r w:rsidRPr="00936E51">
        <w:rPr>
          <w:i w:val="0"/>
          <w:color w:val="124191" w:themeColor="background1"/>
        </w:rPr>
        <w:t xml:space="preserve">Figure </w:t>
      </w:r>
      <w:r w:rsidRPr="00936E51">
        <w:rPr>
          <w:i w:val="0"/>
          <w:color w:val="124191" w:themeColor="background1"/>
        </w:rPr>
        <w:fldChar w:fldCharType="begin"/>
      </w:r>
      <w:r w:rsidRPr="00936E51">
        <w:rPr>
          <w:i w:val="0"/>
          <w:color w:val="124191" w:themeColor="background1"/>
        </w:rPr>
        <w:instrText xml:space="preserve"> SEQ Figure \* ARABIC </w:instrText>
      </w:r>
      <w:r w:rsidRPr="00936E51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6</w:t>
      </w:r>
      <w:r w:rsidRPr="00936E51">
        <w:rPr>
          <w:i w:val="0"/>
          <w:color w:val="124191" w:themeColor="background1"/>
        </w:rPr>
        <w:fldChar w:fldCharType="end"/>
      </w:r>
      <w:r w:rsidRPr="00936E51">
        <w:rPr>
          <w:i w:val="0"/>
          <w:color w:val="124191" w:themeColor="background1"/>
        </w:rPr>
        <w:t xml:space="preserve"> Attach to BTS, BTS reject</w:t>
      </w:r>
      <w:r>
        <w:rPr>
          <w:i w:val="0"/>
          <w:color w:val="124191" w:themeColor="background1"/>
        </w:rPr>
        <w:t>ed</w:t>
      </w:r>
      <w:bookmarkEnd w:id="81"/>
    </w:p>
    <w:p w14:paraId="2BA42CA4" w14:textId="77777777" w:rsidR="00936E51" w:rsidRPr="00936E51" w:rsidRDefault="00936E51" w:rsidP="00936E51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Attach to BTS </w:t>
      </w:r>
      <w:r w:rsidR="002513EE">
        <w:rPr>
          <w:lang w:val="en-GB"/>
        </w:rPr>
        <w:t xml:space="preserve">Sequence Diagram </w:t>
      </w:r>
      <w:r>
        <w:rPr>
          <w:lang w:val="en-GB"/>
        </w:rPr>
        <w:t>– Failure: timeout</w:t>
      </w:r>
    </w:p>
    <w:p w14:paraId="2BA42CA5" w14:textId="77777777" w:rsidR="00936E51" w:rsidRDefault="00936E51" w:rsidP="00936E51">
      <w:pPr>
        <w:keepNext/>
      </w:pPr>
      <w:r w:rsidRPr="00936E51">
        <w:rPr>
          <w:noProof/>
        </w:rPr>
        <w:drawing>
          <wp:inline distT="0" distB="0" distL="0" distR="0" wp14:anchorId="2BA42DE6" wp14:editId="2BA42DE7">
            <wp:extent cx="3409950" cy="428625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A6" w14:textId="77777777" w:rsidR="00C20840" w:rsidRPr="00936E51" w:rsidRDefault="00936E51" w:rsidP="00936E51">
      <w:pPr>
        <w:pStyle w:val="Caption"/>
        <w:rPr>
          <w:i w:val="0"/>
          <w:color w:val="124191" w:themeColor="background1"/>
          <w:lang w:val="en-GB"/>
        </w:rPr>
      </w:pPr>
      <w:bookmarkStart w:id="82" w:name="_Toc462410541"/>
      <w:r w:rsidRPr="00936E51">
        <w:rPr>
          <w:i w:val="0"/>
          <w:color w:val="124191" w:themeColor="background1"/>
        </w:rPr>
        <w:t xml:space="preserve">Figure </w:t>
      </w:r>
      <w:r w:rsidRPr="00936E51">
        <w:rPr>
          <w:i w:val="0"/>
          <w:color w:val="124191" w:themeColor="background1"/>
        </w:rPr>
        <w:fldChar w:fldCharType="begin"/>
      </w:r>
      <w:r w:rsidRPr="00936E51">
        <w:rPr>
          <w:i w:val="0"/>
          <w:color w:val="124191" w:themeColor="background1"/>
        </w:rPr>
        <w:instrText xml:space="preserve"> SEQ Figure \* ARABIC </w:instrText>
      </w:r>
      <w:r w:rsidRPr="00936E51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7</w:t>
      </w:r>
      <w:r w:rsidRPr="00936E51">
        <w:rPr>
          <w:i w:val="0"/>
          <w:color w:val="124191" w:themeColor="background1"/>
        </w:rPr>
        <w:fldChar w:fldCharType="end"/>
      </w:r>
      <w:r w:rsidRPr="00936E51">
        <w:rPr>
          <w:i w:val="0"/>
          <w:color w:val="124191" w:themeColor="background1"/>
        </w:rPr>
        <w:t xml:space="preserve"> Attach to BTS, timeout</w:t>
      </w:r>
      <w:bookmarkEnd w:id="82"/>
    </w:p>
    <w:p w14:paraId="2BA42CA7" w14:textId="77777777" w:rsidR="0003025E" w:rsidRDefault="0003025E" w:rsidP="0003025E">
      <w:pPr>
        <w:pStyle w:val="Heading3"/>
        <w:rPr>
          <w:lang w:val="en-GB"/>
        </w:rPr>
      </w:pPr>
      <w:bookmarkStart w:id="83" w:name="_Ref459651526"/>
      <w:bookmarkStart w:id="84" w:name="_Ref459651534"/>
      <w:bookmarkStart w:id="85" w:name="_Toc459738669"/>
      <w:r>
        <w:rPr>
          <w:lang w:val="en-GB"/>
        </w:rPr>
        <w:t>Re-Attach to BTS</w:t>
      </w:r>
      <w:bookmarkEnd w:id="83"/>
      <w:bookmarkEnd w:id="84"/>
      <w:bookmarkEnd w:id="85"/>
    </w:p>
    <w:p w14:paraId="0FC06D13" w14:textId="092301FD" w:rsidR="00356941" w:rsidRDefault="00356941" w:rsidP="00356941">
      <w:pPr>
        <w:rPr>
          <w:lang w:val="en-GB"/>
        </w:rPr>
      </w:pPr>
      <w:r>
        <w:rPr>
          <w:lang w:val="en-GB"/>
        </w:rPr>
        <w:t>UE has to be able to perform subsequent attach procedure, if disconnected.</w:t>
      </w:r>
      <w:r>
        <w:rPr>
          <w:lang w:val="en-GB"/>
        </w:rPr>
        <w:br/>
        <w:t xml:space="preserve">This procedure consists of two </w:t>
      </w:r>
      <w:r w:rsidR="004E2B09">
        <w:rPr>
          <w:lang w:val="en-GB"/>
        </w:rPr>
        <w:t>sub-procedures</w:t>
      </w:r>
      <w:r>
        <w:rPr>
          <w:lang w:val="en-GB"/>
        </w:rPr>
        <w:t>:</w:t>
      </w:r>
    </w:p>
    <w:p w14:paraId="1B7F94C6" w14:textId="214F7E82" w:rsidR="00356941" w:rsidRDefault="004E2B09" w:rsidP="0035694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Disconnecting</w:t>
      </w:r>
    </w:p>
    <w:p w14:paraId="39C35DD9" w14:textId="7EDE832B" w:rsidR="00356941" w:rsidRDefault="00356941" w:rsidP="0035694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Attaching</w:t>
      </w:r>
    </w:p>
    <w:p w14:paraId="395B02AE" w14:textId="519208D0" w:rsidR="00356941" w:rsidRDefault="00356941" w:rsidP="00356941">
      <w:pPr>
        <w:rPr>
          <w:lang w:val="en-GB"/>
        </w:rPr>
      </w:pPr>
      <w:r>
        <w:rPr>
          <w:lang w:val="en-GB"/>
        </w:rPr>
        <w:t xml:space="preserve">Attaching while reattaching does not differ from initial attaching described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_Ref459648223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4.1.1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_Ref459648236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Attach to BTS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Pr="00356941">
        <w:rPr>
          <w:lang w:val="en-GB"/>
        </w:rPr>
        <w:t xml:space="preserve"> </w:t>
      </w:r>
    </w:p>
    <w:p w14:paraId="17C5DBED" w14:textId="77777777" w:rsidR="004E2B09" w:rsidRDefault="00356941" w:rsidP="00356941">
      <w:pPr>
        <w:rPr>
          <w:lang w:val="en-GB"/>
        </w:rPr>
      </w:pPr>
      <w:r>
        <w:rPr>
          <w:lang w:val="en-GB"/>
        </w:rPr>
        <w:t>Disconnecting is information received from Transport</w:t>
      </w:r>
      <w:r w:rsidR="004E2B09">
        <w:rPr>
          <w:lang w:val="en-GB"/>
        </w:rPr>
        <w:t xml:space="preserve"> object that connection to BTS was drop.</w:t>
      </w:r>
    </w:p>
    <w:p w14:paraId="58B59F94" w14:textId="710B0472" w:rsidR="00356941" w:rsidRPr="00356941" w:rsidRDefault="004E2B09" w:rsidP="00356941">
      <w:pPr>
        <w:rPr>
          <w:lang w:val="en-GB"/>
        </w:rPr>
      </w:pPr>
      <w:r>
        <w:rPr>
          <w:lang w:val="en-GB"/>
        </w:rPr>
        <w:t xml:space="preserve">Transport object </w:t>
      </w:r>
      <w:r w:rsidR="00356941">
        <w:rPr>
          <w:lang w:val="en-GB"/>
        </w:rPr>
        <w:t xml:space="preserve">is part of UE </w:t>
      </w:r>
      <w:proofErr w:type="spellStart"/>
      <w:r w:rsidR="00356941">
        <w:rPr>
          <w:lang w:val="en-GB"/>
        </w:rPr>
        <w:t>ApplicationEnviroment</w:t>
      </w:r>
      <w:proofErr w:type="spellEnd"/>
      <w:r>
        <w:rPr>
          <w:lang w:val="en-GB"/>
        </w:rPr>
        <w:t xml:space="preserve"> (see </w:t>
      </w:r>
      <w:hyperlink w:anchor="_UE_basic_information" w:history="1">
        <w:r w:rsidRPr="00561893">
          <w:rPr>
            <w:rStyle w:val="Hyperlink"/>
            <w:lang w:val="en-GB"/>
          </w:rPr>
          <w:t>UE basic information</w:t>
        </w:r>
      </w:hyperlink>
      <w:r>
        <w:rPr>
          <w:lang w:val="en-GB"/>
        </w:rPr>
        <w:t xml:space="preserve">) – for details refer to Transport object interface definition - see </w:t>
      </w:r>
      <w:hyperlink w:anchor="_UE_basic_information" w:history="1">
        <w:r w:rsidRPr="00561893">
          <w:rPr>
            <w:rStyle w:val="Hyperlink"/>
            <w:lang w:val="en-GB"/>
          </w:rPr>
          <w:t>UE basic information</w:t>
        </w:r>
      </w:hyperlink>
      <w:r>
        <w:rPr>
          <w:lang w:val="en-GB"/>
        </w:rPr>
        <w:t xml:space="preserve"> to find header file location.</w:t>
      </w:r>
    </w:p>
    <w:p w14:paraId="16F418D7" w14:textId="5864F581" w:rsidR="00356941" w:rsidRDefault="00356941" w:rsidP="00356941">
      <w:pPr>
        <w:pStyle w:val="Heading4"/>
        <w:rPr>
          <w:lang w:val="en-GB"/>
        </w:rPr>
      </w:pPr>
      <w:r>
        <w:rPr>
          <w:lang w:val="en-GB"/>
        </w:rPr>
        <w:t>Disco</w:t>
      </w:r>
      <w:r w:rsidR="004E2B09">
        <w:rPr>
          <w:lang w:val="en-GB"/>
        </w:rPr>
        <w:t>nnecting</w:t>
      </w:r>
      <w:r>
        <w:rPr>
          <w:lang w:val="en-GB"/>
        </w:rPr>
        <w:t xml:space="preserve"> – Use Case</w:t>
      </w:r>
    </w:p>
    <w:p w14:paraId="2D699CC4" w14:textId="77777777" w:rsidR="00356941" w:rsidRDefault="00356941" w:rsidP="00356941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47AFC892" w14:textId="78514A5C" w:rsidR="00356941" w:rsidRDefault="00356941" w:rsidP="0035694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UE in </w:t>
      </w:r>
      <w:r w:rsidR="004E2B09">
        <w:rPr>
          <w:rFonts w:ascii="Consolas" w:hAnsi="Consolas" w:cs="Consolas"/>
          <w:color w:val="124191" w:themeColor="background1"/>
          <w:lang w:val="en-GB"/>
        </w:rPr>
        <w:t xml:space="preserve">Connecting </w:t>
      </w:r>
      <w:r w:rsidR="004E2B09">
        <w:rPr>
          <w:lang w:val="en-GB"/>
        </w:rPr>
        <w:t>or</w:t>
      </w:r>
      <w:r w:rsidR="004E2B09">
        <w:rPr>
          <w:rFonts w:ascii="Consolas" w:hAnsi="Consolas" w:cs="Consolas"/>
          <w:color w:val="124191" w:themeColor="background1"/>
          <w:lang w:val="en-GB"/>
        </w:rPr>
        <w:t xml:space="preserve">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>
        <w:rPr>
          <w:lang w:val="en-GB"/>
        </w:rPr>
        <w:t>:</w:t>
      </w:r>
    </w:p>
    <w:p w14:paraId="6047AD87" w14:textId="130F769B" w:rsidR="00356941" w:rsidRPr="002513EE" w:rsidRDefault="004E2B09" w:rsidP="00356941">
      <w:pPr>
        <w:rPr>
          <w:b/>
          <w:lang w:val="en-GB"/>
        </w:rPr>
      </w:pPr>
      <w:r>
        <w:rPr>
          <w:b/>
          <w:lang w:val="en-GB"/>
        </w:rPr>
        <w:t>S</w:t>
      </w:r>
      <w:r w:rsidR="00356941" w:rsidRPr="002513EE">
        <w:rPr>
          <w:b/>
          <w:lang w:val="en-GB"/>
        </w:rPr>
        <w:t>cenario:</w:t>
      </w:r>
    </w:p>
    <w:p w14:paraId="38D8FD2B" w14:textId="1D7EF699" w:rsidR="00356941" w:rsidRDefault="004E2B09" w:rsidP="004E2B09">
      <w:pPr>
        <w:pStyle w:val="ListParagraph"/>
        <w:numPr>
          <w:ilvl w:val="0"/>
          <w:numId w:val="29"/>
        </w:numPr>
        <w:rPr>
          <w:lang w:val="en-GB"/>
        </w:rPr>
      </w:pPr>
      <w:proofErr w:type="spellStart"/>
      <w:r w:rsidRPr="004E2B09">
        <w:rPr>
          <w:color w:val="124191" w:themeColor="background1"/>
          <w:lang w:val="en-GB"/>
        </w:rPr>
        <w:t>ApplicationEnvironment</w:t>
      </w:r>
      <w:proofErr w:type="spellEnd"/>
      <w:r w:rsidRPr="004E2B09">
        <w:rPr>
          <w:color w:val="124191" w:themeColor="background1"/>
          <w:lang w:val="en-GB"/>
        </w:rPr>
        <w:t>/Transport</w:t>
      </w:r>
      <w:r>
        <w:rPr>
          <w:lang w:val="en-GB"/>
        </w:rPr>
        <w:t xml:space="preserve"> informs UE via registered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that connection to BTS was drop</w:t>
      </w:r>
    </w:p>
    <w:p w14:paraId="6977BAFB" w14:textId="77777777" w:rsidR="00356941" w:rsidRDefault="00356941" w:rsidP="00356941">
      <w:pPr>
        <w:rPr>
          <w:lang w:val="en-GB"/>
        </w:rPr>
      </w:pPr>
      <w:r w:rsidRPr="00FA7989">
        <w:rPr>
          <w:b/>
          <w:lang w:val="en-GB"/>
        </w:rPr>
        <w:t>Postconditions</w:t>
      </w:r>
      <w:r>
        <w:rPr>
          <w:b/>
          <w:lang w:val="en-GB"/>
        </w:rPr>
        <w:t>:</w:t>
      </w:r>
    </w:p>
    <w:p w14:paraId="314D1769" w14:textId="2EDA9822" w:rsidR="00356941" w:rsidRDefault="00356941" w:rsidP="0035694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UE is </w:t>
      </w:r>
      <w:r w:rsidR="004E2B09">
        <w:rPr>
          <w:lang w:val="en-GB"/>
        </w:rPr>
        <w:t xml:space="preserve">in </w:t>
      </w:r>
      <w:proofErr w:type="spellStart"/>
      <w:r w:rsidR="004E2B09">
        <w:rPr>
          <w:rFonts w:ascii="Consolas" w:hAnsi="Consolas" w:cs="Consolas"/>
          <w:color w:val="124191" w:themeColor="background1"/>
          <w:lang w:val="en-GB"/>
        </w:rPr>
        <w:t>NotC</w:t>
      </w:r>
      <w:r w:rsidRPr="00561893">
        <w:rPr>
          <w:rFonts w:ascii="Consolas" w:hAnsi="Consolas" w:cs="Consolas"/>
          <w:color w:val="124191" w:themeColor="background1"/>
          <w:lang w:val="en-GB"/>
        </w:rPr>
        <w:t>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D25603F" w14:textId="0DEA1D3E" w:rsidR="004E2B09" w:rsidRDefault="004E2B09" w:rsidP="0035694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UE is ready to received next Sib message to start new Attach procedure</w:t>
      </w:r>
    </w:p>
    <w:p w14:paraId="2BA42CA9" w14:textId="77777777" w:rsidR="0003025E" w:rsidRDefault="0003025E" w:rsidP="0003025E">
      <w:pPr>
        <w:pStyle w:val="Heading3"/>
        <w:rPr>
          <w:lang w:val="en-GB"/>
        </w:rPr>
      </w:pPr>
      <w:bookmarkStart w:id="86" w:name="_Receiving_SMS"/>
      <w:bookmarkStart w:id="87" w:name="_Toc459738670"/>
      <w:bookmarkEnd w:id="86"/>
      <w:r>
        <w:rPr>
          <w:lang w:val="en-GB"/>
        </w:rPr>
        <w:t>Receiving SMS</w:t>
      </w:r>
      <w:bookmarkEnd w:id="87"/>
    </w:p>
    <w:p w14:paraId="2BA42CAA" w14:textId="77777777" w:rsidR="00566E7F" w:rsidRDefault="00566E7F" w:rsidP="00566E7F">
      <w:pPr>
        <w:rPr>
          <w:lang w:val="en-GB"/>
        </w:rPr>
      </w:pPr>
      <w:r>
        <w:rPr>
          <w:lang w:val="en-GB"/>
        </w:rPr>
        <w:t>UE can receive SMS from any other UE connected to the same BTS.</w:t>
      </w:r>
      <w:r>
        <w:rPr>
          <w:lang w:val="en-GB"/>
        </w:rPr>
        <w:br/>
        <w:t>UE has to store these SMS to allow its User to view them.</w:t>
      </w:r>
    </w:p>
    <w:p w14:paraId="2BA42CB1" w14:textId="77777777" w:rsidR="00FA7989" w:rsidRDefault="00FA7989" w:rsidP="00FA7989">
      <w:pPr>
        <w:pStyle w:val="Heading4"/>
        <w:rPr>
          <w:lang w:val="en-GB"/>
        </w:rPr>
      </w:pPr>
      <w:r>
        <w:rPr>
          <w:lang w:val="en-GB"/>
        </w:rPr>
        <w:t>Receiving SMS – Use Case Scenario</w:t>
      </w:r>
    </w:p>
    <w:p w14:paraId="2BA42CB2" w14:textId="77777777" w:rsidR="00FA7989" w:rsidRDefault="00FA7989" w:rsidP="00FA7989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CB3" w14:textId="77777777" w:rsidR="00FA7989" w:rsidRPr="00566E7F" w:rsidRDefault="00FA7989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state:</w:t>
      </w:r>
    </w:p>
    <w:p w14:paraId="2BA42CB4" w14:textId="77777777" w:rsidR="00FA7989" w:rsidRPr="002513EE" w:rsidRDefault="00223F9C" w:rsidP="00FA7989">
      <w:pPr>
        <w:rPr>
          <w:b/>
          <w:lang w:val="en-GB"/>
        </w:rPr>
      </w:pPr>
      <w:r>
        <w:rPr>
          <w:b/>
          <w:lang w:val="en-GB"/>
        </w:rPr>
        <w:t>S</w:t>
      </w:r>
      <w:r w:rsidR="00FA7989" w:rsidRPr="002513EE">
        <w:rPr>
          <w:b/>
          <w:lang w:val="en-GB"/>
        </w:rPr>
        <w:t>cenario:</w:t>
      </w:r>
    </w:p>
    <w:p w14:paraId="2BA42CB5" w14:textId="77777777" w:rsidR="00BB7419" w:rsidRDefault="00BB7419" w:rsidP="00693EE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UE </w:t>
      </w:r>
      <w:r w:rsidR="00FA7989" w:rsidRPr="00223F9C">
        <w:rPr>
          <w:lang w:val="en-GB"/>
        </w:rPr>
        <w:t>receiv</w:t>
      </w:r>
      <w:r>
        <w:rPr>
          <w:lang w:val="en-GB"/>
        </w:rPr>
        <w:t>es</w:t>
      </w:r>
      <w:r w:rsidR="00FA7989" w:rsidRPr="00223F9C">
        <w:rPr>
          <w:lang w:val="en-GB"/>
        </w:rPr>
        <w:t xml:space="preserve"> </w:t>
      </w:r>
      <w:r w:rsidR="00223F9C" w:rsidRPr="00223F9C">
        <w:rPr>
          <w:rFonts w:ascii="Consolas" w:hAnsi="Consolas" w:cs="Consolas"/>
          <w:color w:val="124191" w:themeColor="background1"/>
          <w:lang w:val="en-GB"/>
        </w:rPr>
        <w:t>SMS</w:t>
      </w:r>
      <w:r w:rsidR="00FA7989" w:rsidRPr="00223F9C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 w:rsidR="00223F9C" w:rsidRPr="00223F9C">
        <w:rPr>
          <w:rFonts w:ascii="Consolas" w:hAnsi="Consolas" w:cs="Consolas"/>
          <w:color w:val="124191" w:themeColor="background1"/>
          <w:lang w:val="en-GB"/>
        </w:rPr>
        <w:t>from,text</w:t>
      </w:r>
      <w:proofErr w:type="spellEnd"/>
      <w:r w:rsidR="00FA7989" w:rsidRPr="00223F9C">
        <w:rPr>
          <w:rFonts w:ascii="Consolas" w:hAnsi="Consolas" w:cs="Consolas"/>
          <w:color w:val="124191" w:themeColor="background1"/>
          <w:lang w:val="en-GB"/>
        </w:rPr>
        <w:t>)</w:t>
      </w:r>
      <w:r w:rsidR="00FA7989" w:rsidRPr="00223F9C">
        <w:rPr>
          <w:color w:val="124191" w:themeColor="background1"/>
          <w:lang w:val="en-GB"/>
        </w:rPr>
        <w:t xml:space="preserve"> </w:t>
      </w:r>
      <w:r w:rsidR="00FA7989" w:rsidRPr="00223F9C">
        <w:rPr>
          <w:lang w:val="en-GB"/>
        </w:rPr>
        <w:t>message</w:t>
      </w:r>
      <w:r>
        <w:rPr>
          <w:lang w:val="en-GB"/>
        </w:rPr>
        <w:t xml:space="preserve"> from BTS</w:t>
      </w:r>
    </w:p>
    <w:p w14:paraId="2BA42CB6" w14:textId="77777777" w:rsidR="00223F9C" w:rsidRDefault="00FA7989" w:rsidP="00693EEB">
      <w:pPr>
        <w:pStyle w:val="ListParagraph"/>
        <w:numPr>
          <w:ilvl w:val="0"/>
          <w:numId w:val="10"/>
        </w:numPr>
        <w:rPr>
          <w:lang w:val="en-GB"/>
        </w:rPr>
      </w:pPr>
      <w:r w:rsidRPr="00223F9C">
        <w:rPr>
          <w:lang w:val="en-GB"/>
        </w:rPr>
        <w:t>UE s</w:t>
      </w:r>
      <w:r w:rsidR="00223F9C" w:rsidRPr="00223F9C">
        <w:rPr>
          <w:lang w:val="en-GB"/>
        </w:rPr>
        <w:t>tores it in its SMS DB</w:t>
      </w:r>
      <w:r w:rsidR="00223F9C">
        <w:rPr>
          <w:lang w:val="en-GB"/>
        </w:rPr>
        <w:t xml:space="preserve"> </w:t>
      </w:r>
      <w:r w:rsidR="00A11B2B">
        <w:rPr>
          <w:lang w:val="en-GB"/>
        </w:rPr>
        <w:t>(</w:t>
      </w:r>
      <w:r w:rsidR="00223F9C">
        <w:rPr>
          <w:lang w:val="en-GB"/>
        </w:rPr>
        <w:t>as SMS</w:t>
      </w:r>
      <w:r w:rsidR="00A11B2B">
        <w:rPr>
          <w:lang w:val="en-GB"/>
        </w:rPr>
        <w:t xml:space="preserve"> not yet read)</w:t>
      </w:r>
    </w:p>
    <w:p w14:paraId="2BA42CB7" w14:textId="77777777" w:rsidR="00223F9C" w:rsidRDefault="00223F9C" w:rsidP="00693EE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UE informs User that there is new SMS.</w:t>
      </w:r>
    </w:p>
    <w:p w14:paraId="2BA42CB8" w14:textId="77777777" w:rsidR="00FA7989" w:rsidRDefault="00FA7989" w:rsidP="00FA7989">
      <w:pPr>
        <w:rPr>
          <w:lang w:val="en-GB"/>
        </w:rPr>
      </w:pPr>
      <w:r w:rsidRPr="00FA7989">
        <w:rPr>
          <w:b/>
          <w:lang w:val="en-GB"/>
        </w:rPr>
        <w:t>Postconditions</w:t>
      </w:r>
      <w:r w:rsidR="00D03605">
        <w:rPr>
          <w:b/>
          <w:lang w:val="en-GB"/>
        </w:rPr>
        <w:t>:</w:t>
      </w:r>
    </w:p>
    <w:p w14:paraId="2BA42CB9" w14:textId="77777777" w:rsidR="00FA7989" w:rsidRDefault="00223F9C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Received </w:t>
      </w:r>
      <w:r w:rsidRPr="00223F9C">
        <w:rPr>
          <w:rFonts w:ascii="Consolas" w:hAnsi="Consolas" w:cs="Consolas"/>
          <w:color w:val="124191" w:themeColor="background1"/>
          <w:lang w:val="en-GB"/>
        </w:rPr>
        <w:t>SMS(</w:t>
      </w:r>
      <w:proofErr w:type="spellStart"/>
      <w:r w:rsidRPr="00223F9C">
        <w:rPr>
          <w:rFonts w:ascii="Consolas" w:hAnsi="Consolas" w:cs="Consolas"/>
          <w:color w:val="124191" w:themeColor="background1"/>
          <w:lang w:val="en-GB"/>
        </w:rPr>
        <w:t>from,text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)</w:t>
      </w:r>
      <w:r w:rsidR="00A11B2B">
        <w:rPr>
          <w:lang w:val="en-GB"/>
        </w:rPr>
        <w:t xml:space="preserve"> </w:t>
      </w:r>
      <w:r>
        <w:rPr>
          <w:lang w:val="en-GB"/>
        </w:rPr>
        <w:t>stored in SMS DB</w:t>
      </w:r>
    </w:p>
    <w:p w14:paraId="2BA42CBA" w14:textId="77777777" w:rsidR="00223F9C" w:rsidRDefault="00223F9C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User is informed new SMS arrived</w:t>
      </w:r>
    </w:p>
    <w:p w14:paraId="2BA42CBB" w14:textId="77777777" w:rsidR="00223F9C" w:rsidRPr="00936E51" w:rsidRDefault="00223F9C" w:rsidP="00223F9C">
      <w:pPr>
        <w:pStyle w:val="Heading4"/>
        <w:rPr>
          <w:lang w:val="en-GB"/>
        </w:rPr>
      </w:pPr>
      <w:r>
        <w:rPr>
          <w:lang w:val="en-GB"/>
        </w:rPr>
        <w:lastRenderedPageBreak/>
        <w:t>Receiving SMS Sequence Diagram</w:t>
      </w:r>
    </w:p>
    <w:p w14:paraId="2BA42CBC" w14:textId="77777777" w:rsidR="00223F9C" w:rsidRDefault="00223F9C" w:rsidP="00223F9C">
      <w:pPr>
        <w:keepNext/>
      </w:pPr>
      <w:r w:rsidRPr="00223F9C">
        <w:rPr>
          <w:noProof/>
        </w:rPr>
        <w:drawing>
          <wp:inline distT="0" distB="0" distL="0" distR="0" wp14:anchorId="2BA42DE8" wp14:editId="2BA42DE9">
            <wp:extent cx="24384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BD" w14:textId="77777777" w:rsidR="00FA7989" w:rsidRPr="00A11B2B" w:rsidRDefault="00223F9C" w:rsidP="00223F9C">
      <w:pPr>
        <w:pStyle w:val="Caption"/>
        <w:rPr>
          <w:i w:val="0"/>
          <w:color w:val="124191" w:themeColor="background1"/>
          <w:lang w:val="en-GB"/>
        </w:rPr>
      </w:pPr>
      <w:bookmarkStart w:id="88" w:name="_Toc462410542"/>
      <w:r w:rsidRPr="00A11B2B">
        <w:rPr>
          <w:i w:val="0"/>
          <w:color w:val="124191" w:themeColor="background1"/>
        </w:rPr>
        <w:t xml:space="preserve">Figure </w:t>
      </w:r>
      <w:r w:rsidRPr="00A11B2B">
        <w:rPr>
          <w:i w:val="0"/>
          <w:color w:val="124191" w:themeColor="background1"/>
        </w:rPr>
        <w:fldChar w:fldCharType="begin"/>
      </w:r>
      <w:r w:rsidRPr="00A11B2B">
        <w:rPr>
          <w:i w:val="0"/>
          <w:color w:val="124191" w:themeColor="background1"/>
        </w:rPr>
        <w:instrText xml:space="preserve"> SEQ Figure \* ARABIC </w:instrText>
      </w:r>
      <w:r w:rsidRPr="00A11B2B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8</w:t>
      </w:r>
      <w:r w:rsidRPr="00A11B2B">
        <w:rPr>
          <w:i w:val="0"/>
          <w:color w:val="124191" w:themeColor="background1"/>
        </w:rPr>
        <w:fldChar w:fldCharType="end"/>
      </w:r>
      <w:r w:rsidRPr="00A11B2B">
        <w:rPr>
          <w:i w:val="0"/>
          <w:color w:val="124191" w:themeColor="background1"/>
        </w:rPr>
        <w:t xml:space="preserve"> Receiving SMS</w:t>
      </w:r>
      <w:bookmarkEnd w:id="88"/>
    </w:p>
    <w:p w14:paraId="2BA42CBE" w14:textId="77777777" w:rsidR="00A11B2B" w:rsidRDefault="00A11B2B" w:rsidP="0003025E">
      <w:pPr>
        <w:pStyle w:val="Heading3"/>
        <w:rPr>
          <w:lang w:val="en-GB"/>
        </w:rPr>
      </w:pPr>
      <w:bookmarkStart w:id="89" w:name="_Viewing_SMS"/>
      <w:bookmarkStart w:id="90" w:name="_Toc459738671"/>
      <w:bookmarkEnd w:id="89"/>
      <w:r>
        <w:rPr>
          <w:lang w:val="en-GB"/>
        </w:rPr>
        <w:t>Viewing SMS</w:t>
      </w:r>
      <w:bookmarkEnd w:id="90"/>
    </w:p>
    <w:p w14:paraId="2BA42CBF" w14:textId="77777777" w:rsidR="00566E7F" w:rsidRDefault="00566E7F" w:rsidP="00566E7F">
      <w:pPr>
        <w:rPr>
          <w:lang w:val="en-GB"/>
        </w:rPr>
      </w:pPr>
      <w:r>
        <w:rPr>
          <w:lang w:val="en-GB"/>
        </w:rPr>
        <w:t>User shall be able to view SMS on UE.</w:t>
      </w:r>
      <w:r>
        <w:rPr>
          <w:lang w:val="en-GB"/>
        </w:rPr>
        <w:br/>
        <w:t>UE shall maintain “read/not read” property of received SMS.</w:t>
      </w:r>
    </w:p>
    <w:p w14:paraId="2BA42CC4" w14:textId="05D36500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Viewing SMS – </w:t>
      </w:r>
      <w:r w:rsidR="00F3404A">
        <w:rPr>
          <w:lang w:val="en-GB"/>
        </w:rPr>
        <w:t>Use Case</w:t>
      </w:r>
    </w:p>
    <w:p w14:paraId="2BA42CC5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CC6" w14:textId="77777777" w:rsidR="00250619" w:rsidRDefault="007861DD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UE is presenting main menu actions to the User</w:t>
      </w:r>
    </w:p>
    <w:p w14:paraId="2BA42CC7" w14:textId="77777777" w:rsidR="00A11B2B" w:rsidRDefault="00A11B2B" w:rsidP="007861DD">
      <w:pPr>
        <w:pStyle w:val="ListParagraph"/>
        <w:ind w:left="2160"/>
        <w:rPr>
          <w:lang w:val="en-GB"/>
        </w:rPr>
      </w:pPr>
    </w:p>
    <w:p w14:paraId="2BA42CC8" w14:textId="77777777" w:rsidR="00A11B2B" w:rsidRPr="002513EE" w:rsidRDefault="00A11B2B" w:rsidP="00A11B2B">
      <w:pPr>
        <w:rPr>
          <w:b/>
          <w:lang w:val="en-GB"/>
        </w:rPr>
      </w:pPr>
      <w:r w:rsidRPr="002513EE">
        <w:rPr>
          <w:b/>
          <w:lang w:val="en-GB"/>
        </w:rPr>
        <w:t>Main success scenario:</w:t>
      </w:r>
    </w:p>
    <w:p w14:paraId="2BA42CC9" w14:textId="77777777" w:rsidR="007861DD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selects on UE: view SMS action (might be implement as menu/selection item)</w:t>
      </w:r>
    </w:p>
    <w:p w14:paraId="2BA42CCA" w14:textId="77777777" w:rsidR="007861DD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UE shows SMS List to User (might be implemented as selection items)</w:t>
      </w:r>
    </w:p>
    <w:p w14:paraId="2BA42CCB" w14:textId="77777777" w:rsidR="00A11B2B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selects one SMS</w:t>
      </w:r>
    </w:p>
    <w:p w14:paraId="2BA42CCC" w14:textId="77777777" w:rsidR="007861DD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UE shows selected SMS to User</w:t>
      </w:r>
    </w:p>
    <w:p w14:paraId="2BA42CCD" w14:textId="77777777" w:rsidR="007861DD" w:rsidRDefault="007861DD" w:rsidP="00693EEB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UE for “not read” SMS changes this SMS property to “read”</w:t>
      </w:r>
    </w:p>
    <w:p w14:paraId="2BA42CCE" w14:textId="77777777" w:rsidR="007861DD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closes the SMS view</w:t>
      </w:r>
    </w:p>
    <w:p w14:paraId="2BA42CCF" w14:textId="77777777" w:rsidR="007861DD" w:rsidRDefault="007861DD" w:rsidP="00693E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closes the SMS List view</w:t>
      </w:r>
    </w:p>
    <w:p w14:paraId="2BA42CD0" w14:textId="77777777" w:rsidR="00A11B2B" w:rsidRDefault="007861DD" w:rsidP="00A11B2B">
      <w:pPr>
        <w:rPr>
          <w:lang w:val="en-GB"/>
        </w:rPr>
      </w:pPr>
      <w:r>
        <w:rPr>
          <w:b/>
          <w:lang w:val="en-GB"/>
        </w:rPr>
        <w:t>Alternative success</w:t>
      </w:r>
      <w:r w:rsidR="00A11B2B">
        <w:rPr>
          <w:lang w:val="en-GB"/>
        </w:rPr>
        <w:t xml:space="preserve"> scenario</w:t>
      </w:r>
    </w:p>
    <w:p w14:paraId="2BA42CD1" w14:textId="77777777" w:rsidR="007861DD" w:rsidRDefault="007861DD" w:rsidP="00A11B2B">
      <w:pPr>
        <w:rPr>
          <w:lang w:val="en-GB"/>
        </w:rPr>
      </w:pPr>
      <w:r>
        <w:rPr>
          <w:lang w:val="en-GB"/>
        </w:rPr>
        <w:t>6</w:t>
      </w:r>
      <w:r w:rsidR="00A11B2B">
        <w:rPr>
          <w:lang w:val="en-GB"/>
        </w:rPr>
        <w:t xml:space="preserve">a. </w:t>
      </w:r>
      <w:r>
        <w:rPr>
          <w:lang w:val="en-GB"/>
        </w:rPr>
        <w:t>User selects another SMS to view – i.e. go to p4</w:t>
      </w:r>
    </w:p>
    <w:p w14:paraId="2BA42CD2" w14:textId="77777777" w:rsidR="00A11B2B" w:rsidRDefault="007861DD" w:rsidP="00A11B2B">
      <w:pPr>
        <w:rPr>
          <w:b/>
          <w:lang w:val="en-GB"/>
        </w:rPr>
      </w:pPr>
      <w:r>
        <w:rPr>
          <w:b/>
          <w:lang w:val="en-GB"/>
        </w:rPr>
        <w:t>Alternative success scenario</w:t>
      </w:r>
    </w:p>
    <w:p w14:paraId="2BA42CD3" w14:textId="77777777" w:rsidR="007861DD" w:rsidRPr="007861DD" w:rsidRDefault="007861DD" w:rsidP="00A11B2B">
      <w:pPr>
        <w:rPr>
          <w:lang w:val="en-GB"/>
        </w:rPr>
      </w:pPr>
      <w:r w:rsidRPr="007861DD">
        <w:rPr>
          <w:lang w:val="en-GB"/>
        </w:rPr>
        <w:t xml:space="preserve">2a </w:t>
      </w:r>
      <w:r>
        <w:rPr>
          <w:lang w:val="en-GB"/>
        </w:rPr>
        <w:t>SMS List is empty – i.e. go to p6</w:t>
      </w:r>
    </w:p>
    <w:p w14:paraId="2BA42CD4" w14:textId="77777777" w:rsidR="00A11B2B" w:rsidRDefault="00A11B2B" w:rsidP="00A11B2B">
      <w:pPr>
        <w:rPr>
          <w:lang w:val="en-GB"/>
        </w:rPr>
      </w:pPr>
      <w:r w:rsidRPr="00FA7989">
        <w:rPr>
          <w:b/>
          <w:lang w:val="en-GB"/>
        </w:rPr>
        <w:lastRenderedPageBreak/>
        <w:t>Postconditions</w:t>
      </w:r>
      <w:r w:rsidR="00D03605">
        <w:rPr>
          <w:b/>
          <w:lang w:val="en-GB"/>
        </w:rPr>
        <w:t>:</w:t>
      </w:r>
    </w:p>
    <w:p w14:paraId="2BA42CD5" w14:textId="77777777" w:rsidR="00A11B2B" w:rsidRDefault="007861DD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All viewed SMS marked as “read” in SMS DB</w:t>
      </w:r>
    </w:p>
    <w:p w14:paraId="2BA42CD6" w14:textId="77777777" w:rsidR="007861DD" w:rsidRDefault="007861DD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UE is presenting main menu actions to the User</w:t>
      </w:r>
    </w:p>
    <w:p w14:paraId="2BA42CD7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>Viewing SMS Sequence Diagram – Success</w:t>
      </w:r>
    </w:p>
    <w:p w14:paraId="2BA42CD8" w14:textId="77777777" w:rsidR="00DA7DB0" w:rsidRDefault="00DA7DB0" w:rsidP="00DA7DB0">
      <w:pPr>
        <w:keepNext/>
      </w:pPr>
      <w:r w:rsidRPr="00DA7DB0">
        <w:rPr>
          <w:noProof/>
        </w:rPr>
        <w:drawing>
          <wp:inline distT="0" distB="0" distL="0" distR="0" wp14:anchorId="2BA42DEA" wp14:editId="2BA42DEB">
            <wp:extent cx="3019425" cy="3305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D9" w14:textId="77777777" w:rsidR="00A11B2B" w:rsidRPr="00DA7DB0" w:rsidRDefault="00DA7DB0" w:rsidP="00DA7DB0">
      <w:pPr>
        <w:pStyle w:val="Caption"/>
        <w:rPr>
          <w:i w:val="0"/>
          <w:color w:val="124191" w:themeColor="background1"/>
          <w:lang w:val="en-GB"/>
        </w:rPr>
      </w:pPr>
      <w:bookmarkStart w:id="91" w:name="_Toc462410543"/>
      <w:r w:rsidRPr="00DA7DB0">
        <w:rPr>
          <w:i w:val="0"/>
          <w:color w:val="124191" w:themeColor="background1"/>
        </w:rPr>
        <w:t xml:space="preserve">Figure </w:t>
      </w:r>
      <w:r w:rsidRPr="00DA7DB0">
        <w:rPr>
          <w:i w:val="0"/>
          <w:color w:val="124191" w:themeColor="background1"/>
        </w:rPr>
        <w:fldChar w:fldCharType="begin"/>
      </w:r>
      <w:r w:rsidRPr="00DA7DB0">
        <w:rPr>
          <w:i w:val="0"/>
          <w:color w:val="124191" w:themeColor="background1"/>
        </w:rPr>
        <w:instrText xml:space="preserve"> SEQ Figure \* ARABIC </w:instrText>
      </w:r>
      <w:r w:rsidRPr="00DA7DB0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9</w:t>
      </w:r>
      <w:r w:rsidRPr="00DA7DB0">
        <w:rPr>
          <w:i w:val="0"/>
          <w:color w:val="124191" w:themeColor="background1"/>
        </w:rPr>
        <w:fldChar w:fldCharType="end"/>
      </w:r>
      <w:r w:rsidRPr="00DA7DB0">
        <w:rPr>
          <w:i w:val="0"/>
          <w:color w:val="124191" w:themeColor="background1"/>
        </w:rPr>
        <w:t xml:space="preserve"> Viewing SMS</w:t>
      </w:r>
      <w:bookmarkEnd w:id="91"/>
    </w:p>
    <w:p w14:paraId="2BA42CDA" w14:textId="77777777" w:rsidR="0003025E" w:rsidRDefault="0003025E" w:rsidP="0003025E">
      <w:pPr>
        <w:pStyle w:val="Heading3"/>
        <w:rPr>
          <w:lang w:val="en-GB"/>
        </w:rPr>
      </w:pPr>
      <w:bookmarkStart w:id="92" w:name="_Sending_SMS"/>
      <w:bookmarkStart w:id="93" w:name="_Toc459738672"/>
      <w:bookmarkEnd w:id="92"/>
      <w:r>
        <w:rPr>
          <w:lang w:val="en-GB"/>
        </w:rPr>
        <w:t>Sending SMS</w:t>
      </w:r>
      <w:bookmarkEnd w:id="93"/>
    </w:p>
    <w:p w14:paraId="2BA42CDB" w14:textId="77777777" w:rsidR="000D0668" w:rsidRDefault="000D0668" w:rsidP="000D0668">
      <w:pPr>
        <w:rPr>
          <w:lang w:val="en-GB"/>
        </w:rPr>
      </w:pPr>
      <w:r>
        <w:rPr>
          <w:lang w:val="en-GB"/>
        </w:rPr>
        <w:t xml:space="preserve">UE, when connected, shall be able to allow User to send SMS to other UE (via BTS). </w:t>
      </w:r>
    </w:p>
    <w:p w14:paraId="2BA42CE0" w14:textId="52AB190A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Sending SMS – </w:t>
      </w:r>
      <w:r w:rsidR="00F3404A">
        <w:rPr>
          <w:lang w:val="en-GB"/>
        </w:rPr>
        <w:t>Use Case</w:t>
      </w:r>
    </w:p>
    <w:p w14:paraId="2BA42CE1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CE2" w14:textId="77777777" w:rsidR="00A11B2B" w:rsidRPr="000D0668" w:rsidRDefault="00A11B2B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 w:rsidR="000D0668">
        <w:rPr>
          <w:lang w:val="en-GB"/>
        </w:rPr>
        <w:t>state</w:t>
      </w:r>
    </w:p>
    <w:p w14:paraId="2BA42CE3" w14:textId="77777777" w:rsidR="00A11B2B" w:rsidRPr="002513EE" w:rsidRDefault="00157AD3" w:rsidP="00A11B2B">
      <w:pPr>
        <w:rPr>
          <w:b/>
          <w:lang w:val="en-GB"/>
        </w:rPr>
      </w:pPr>
      <w:r>
        <w:rPr>
          <w:b/>
          <w:lang w:val="en-GB"/>
        </w:rPr>
        <w:t>S</w:t>
      </w:r>
      <w:r w:rsidR="00A11B2B" w:rsidRPr="002513EE">
        <w:rPr>
          <w:b/>
          <w:lang w:val="en-GB"/>
        </w:rPr>
        <w:t>uccess scenario:</w:t>
      </w:r>
    </w:p>
    <w:p w14:paraId="2BA42CE4" w14:textId="77777777" w:rsidR="005C1417" w:rsidRDefault="005C1417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User selects on UE: send SMS action (might be implement as menu/selection item)</w:t>
      </w:r>
    </w:p>
    <w:p w14:paraId="2BA42CE5" w14:textId="77777777" w:rsidR="00A11B2B" w:rsidRDefault="005C1417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UE switches to edit SMS mode</w:t>
      </w:r>
    </w:p>
    <w:p w14:paraId="2BA42CE6" w14:textId="77777777" w:rsidR="00A11B2B" w:rsidRDefault="005C1417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User types other UE Phone Number and text of SMS</w:t>
      </w:r>
      <w:r w:rsidR="00A11B2B" w:rsidRPr="00561893">
        <w:rPr>
          <w:color w:val="124191" w:themeColor="background1"/>
          <w:lang w:val="en-GB"/>
        </w:rPr>
        <w:t xml:space="preserve"> </w:t>
      </w:r>
    </w:p>
    <w:p w14:paraId="2BA42CE7" w14:textId="77777777" w:rsidR="00A11B2B" w:rsidRDefault="005C1417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User click</w:t>
      </w:r>
      <w:r w:rsidR="00157AD3">
        <w:rPr>
          <w:lang w:val="en-GB"/>
        </w:rPr>
        <w:t>s</w:t>
      </w:r>
      <w:r>
        <w:rPr>
          <w:lang w:val="en-GB"/>
        </w:rPr>
        <w:t xml:space="preserve"> </w:t>
      </w:r>
      <w:r w:rsidR="00157AD3">
        <w:rPr>
          <w:lang w:val="en-GB"/>
        </w:rPr>
        <w:t>Accept (green “pick up handset” button)</w:t>
      </w:r>
    </w:p>
    <w:p w14:paraId="2BA42CE8" w14:textId="77777777" w:rsidR="00157AD3" w:rsidRPr="00157AD3" w:rsidRDefault="00157AD3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UE sends to BTS </w:t>
      </w:r>
      <w:r w:rsidRPr="00223F9C">
        <w:rPr>
          <w:rFonts w:ascii="Consolas" w:hAnsi="Consolas" w:cs="Consolas"/>
          <w:color w:val="124191" w:themeColor="background1"/>
          <w:lang w:val="en-GB"/>
        </w:rPr>
        <w:t>SMS(from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r w:rsidRPr="00223F9C">
        <w:rPr>
          <w:rFonts w:ascii="Consolas" w:hAnsi="Consolas" w:cs="Consolas"/>
          <w:color w:val="124191" w:themeColor="background1"/>
          <w:lang w:val="en-GB"/>
        </w:rPr>
        <w:t>,</w:t>
      </w:r>
      <w:r>
        <w:rPr>
          <w:rFonts w:ascii="Consolas" w:hAnsi="Consolas" w:cs="Consolas"/>
          <w:color w:val="124191" w:themeColor="background1"/>
          <w:lang w:val="en-GB"/>
        </w:rPr>
        <w:t>to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enteredPhoneNumber,</w:t>
      </w:r>
      <w:r w:rsidRPr="00223F9C">
        <w:rPr>
          <w:rFonts w:ascii="Consolas" w:hAnsi="Consolas" w:cs="Consolas"/>
          <w:color w:val="124191" w:themeColor="background1"/>
          <w:lang w:val="en-GB"/>
        </w:rPr>
        <w:t>text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enteredText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)</w:t>
      </w:r>
    </w:p>
    <w:p w14:paraId="2BA42CE9" w14:textId="77777777" w:rsidR="00157AD3" w:rsidRPr="00157AD3" w:rsidRDefault="00157AD3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UE stores SMS as sent SMS</w:t>
      </w:r>
    </w:p>
    <w:p w14:paraId="2BA42CEA" w14:textId="77777777" w:rsidR="00157AD3" w:rsidRDefault="00157AD3" w:rsidP="00693EE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UE switches to main menu mode</w:t>
      </w:r>
    </w:p>
    <w:p w14:paraId="2BA42CEB" w14:textId="77777777" w:rsidR="00A11B2B" w:rsidRPr="00157AD3" w:rsidRDefault="00157AD3" w:rsidP="00A11B2B">
      <w:pPr>
        <w:rPr>
          <w:b/>
          <w:lang w:val="en-GB"/>
        </w:rPr>
      </w:pPr>
      <w:r>
        <w:rPr>
          <w:b/>
          <w:lang w:val="en-GB"/>
        </w:rPr>
        <w:t>F</w:t>
      </w:r>
      <w:r w:rsidR="00A11B2B" w:rsidRPr="00157AD3">
        <w:rPr>
          <w:b/>
          <w:lang w:val="en-GB"/>
        </w:rPr>
        <w:t>ailure scenario</w:t>
      </w:r>
    </w:p>
    <w:p w14:paraId="2BA42CEC" w14:textId="77777777" w:rsidR="00157AD3" w:rsidRDefault="00157AD3" w:rsidP="00A11B2B">
      <w:pPr>
        <w:rPr>
          <w:lang w:val="en-GB"/>
        </w:rPr>
      </w:pPr>
      <w:r>
        <w:rPr>
          <w:lang w:val="en-GB"/>
        </w:rPr>
        <w:t>3</w:t>
      </w:r>
      <w:r w:rsidR="00A11B2B">
        <w:rPr>
          <w:lang w:val="en-GB"/>
        </w:rPr>
        <w:t xml:space="preserve">a. </w:t>
      </w:r>
      <w:r>
        <w:rPr>
          <w:lang w:val="en-GB"/>
        </w:rPr>
        <w:t>User clicks Reject (red “hang up the phone” button)</w:t>
      </w:r>
    </w:p>
    <w:p w14:paraId="2BA42CED" w14:textId="77777777" w:rsidR="00157AD3" w:rsidRPr="00157AD3" w:rsidRDefault="00157AD3" w:rsidP="00157AD3">
      <w:pPr>
        <w:rPr>
          <w:b/>
          <w:lang w:val="en-GB"/>
        </w:rPr>
      </w:pPr>
      <w:r>
        <w:rPr>
          <w:b/>
          <w:lang w:val="en-GB"/>
        </w:rPr>
        <w:t xml:space="preserve">Alternative </w:t>
      </w:r>
      <w:r w:rsidRPr="00157AD3">
        <w:rPr>
          <w:b/>
          <w:lang w:val="en-GB"/>
        </w:rPr>
        <w:t>failure scenario</w:t>
      </w:r>
    </w:p>
    <w:p w14:paraId="2BA42CEE" w14:textId="77777777" w:rsidR="00157AD3" w:rsidRDefault="00157AD3" w:rsidP="00157AD3">
      <w:pPr>
        <w:rPr>
          <w:lang w:val="en-GB"/>
        </w:rPr>
      </w:pPr>
      <w:r>
        <w:rPr>
          <w:lang w:val="en-GB"/>
        </w:rPr>
        <w:t>4a. User clicks Reject (red “hang up the phone” button)</w:t>
      </w:r>
    </w:p>
    <w:p w14:paraId="01896370" w14:textId="51E3E0AE" w:rsidR="009A236D" w:rsidRPr="009A236D" w:rsidRDefault="009A236D" w:rsidP="00157AD3">
      <w:pPr>
        <w:rPr>
          <w:b/>
          <w:lang w:val="en-GB"/>
        </w:rPr>
      </w:pPr>
      <w:r w:rsidRPr="009A236D">
        <w:rPr>
          <w:b/>
          <w:lang w:val="en-GB"/>
        </w:rPr>
        <w:t xml:space="preserve">(Optional) Alternative </w:t>
      </w:r>
      <w:r>
        <w:rPr>
          <w:b/>
          <w:lang w:val="en-GB"/>
        </w:rPr>
        <w:t>partial-success</w:t>
      </w:r>
      <w:r w:rsidRPr="009A236D">
        <w:rPr>
          <w:b/>
          <w:lang w:val="en-GB"/>
        </w:rPr>
        <w:t xml:space="preserve"> scenario</w:t>
      </w:r>
    </w:p>
    <w:p w14:paraId="299CB020" w14:textId="2E2F4C74" w:rsidR="009A236D" w:rsidRDefault="009A236D" w:rsidP="00157AD3">
      <w:pPr>
        <w:rPr>
          <w:lang w:val="en-GB"/>
        </w:rPr>
      </w:pPr>
      <w:r>
        <w:rPr>
          <w:lang w:val="en-GB"/>
        </w:rPr>
        <w:t xml:space="preserve">8a. </w:t>
      </w:r>
      <w:hyperlink w:anchor="_Unknown_Recipient" w:history="1">
        <w:r w:rsidRPr="009A236D">
          <w:rPr>
            <w:rStyle w:val="Hyperlink"/>
          </w:rPr>
          <w:t>Unknown Recipient</w:t>
        </w:r>
      </w:hyperlink>
      <w:r>
        <w:t xml:space="preserve"> message is received with body indicating that SMS sent in p6 was not received. SMS might be marked in SMS DB as sent but not received.</w:t>
      </w:r>
    </w:p>
    <w:p w14:paraId="2BA42CEF" w14:textId="77777777" w:rsidR="00A11B2B" w:rsidRDefault="00A11B2B" w:rsidP="00A11B2B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2BA42CF0" w14:textId="77777777" w:rsidR="00157AD3" w:rsidRPr="000D0668" w:rsidRDefault="00157AD3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2BA42CF1" w14:textId="77777777" w:rsidR="00A11B2B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[success] UE </w:t>
      </w:r>
      <w:r w:rsidR="00157AD3">
        <w:rPr>
          <w:lang w:val="en-GB"/>
        </w:rPr>
        <w:t>sends SMS and stores it in SMS DB</w:t>
      </w:r>
    </w:p>
    <w:p w14:paraId="2BA42CF2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>Sending SMS Sequence Diagram – Success</w:t>
      </w:r>
    </w:p>
    <w:p w14:paraId="2BA42CF3" w14:textId="77777777" w:rsidR="009904AC" w:rsidRDefault="009904AC" w:rsidP="009904AC">
      <w:pPr>
        <w:keepNext/>
      </w:pPr>
      <w:r w:rsidRPr="009904AC">
        <w:rPr>
          <w:noProof/>
        </w:rPr>
        <w:drawing>
          <wp:inline distT="0" distB="0" distL="0" distR="0" wp14:anchorId="2BA42DEC" wp14:editId="2BA42DED">
            <wp:extent cx="3162300" cy="3286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F4" w14:textId="77777777" w:rsidR="00A11B2B" w:rsidRDefault="009904AC" w:rsidP="009904AC">
      <w:pPr>
        <w:pStyle w:val="Caption"/>
        <w:rPr>
          <w:i w:val="0"/>
          <w:color w:val="124191" w:themeColor="background1"/>
        </w:rPr>
      </w:pPr>
      <w:bookmarkStart w:id="94" w:name="_Toc462410544"/>
      <w:r w:rsidRPr="009904AC">
        <w:rPr>
          <w:i w:val="0"/>
          <w:color w:val="124191" w:themeColor="background1"/>
        </w:rPr>
        <w:t xml:space="preserve">Figure </w:t>
      </w:r>
      <w:r w:rsidRPr="009904AC">
        <w:rPr>
          <w:i w:val="0"/>
          <w:color w:val="124191" w:themeColor="background1"/>
        </w:rPr>
        <w:fldChar w:fldCharType="begin"/>
      </w:r>
      <w:r w:rsidRPr="009904AC">
        <w:rPr>
          <w:i w:val="0"/>
          <w:color w:val="124191" w:themeColor="background1"/>
        </w:rPr>
        <w:instrText xml:space="preserve"> SEQ Figure \* ARABIC </w:instrText>
      </w:r>
      <w:r w:rsidRPr="009904A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10</w:t>
      </w:r>
      <w:r w:rsidRPr="009904AC">
        <w:rPr>
          <w:i w:val="0"/>
          <w:color w:val="124191" w:themeColor="background1"/>
        </w:rPr>
        <w:fldChar w:fldCharType="end"/>
      </w:r>
      <w:r w:rsidRPr="009904AC">
        <w:rPr>
          <w:i w:val="0"/>
          <w:color w:val="124191" w:themeColor="background1"/>
        </w:rPr>
        <w:t xml:space="preserve"> Send</w:t>
      </w:r>
      <w:r w:rsidR="00610017">
        <w:rPr>
          <w:i w:val="0"/>
          <w:color w:val="124191" w:themeColor="background1"/>
        </w:rPr>
        <w:t>ing</w:t>
      </w:r>
      <w:r w:rsidRPr="009904AC">
        <w:rPr>
          <w:i w:val="0"/>
          <w:color w:val="124191" w:themeColor="background1"/>
        </w:rPr>
        <w:t xml:space="preserve"> SMS </w:t>
      </w:r>
      <w:r>
        <w:rPr>
          <w:i w:val="0"/>
          <w:color w:val="124191" w:themeColor="background1"/>
        </w:rPr>
        <w:t>–</w:t>
      </w:r>
      <w:r w:rsidRPr="009904AC">
        <w:rPr>
          <w:i w:val="0"/>
          <w:color w:val="124191" w:themeColor="background1"/>
        </w:rPr>
        <w:t xml:space="preserve"> Success</w:t>
      </w:r>
      <w:bookmarkEnd w:id="94"/>
    </w:p>
    <w:p w14:paraId="236A7D8F" w14:textId="3CC34A6B" w:rsidR="00531637" w:rsidRDefault="00531637" w:rsidP="00531637">
      <w:pPr>
        <w:pStyle w:val="Heading4"/>
        <w:rPr>
          <w:lang w:val="en-GB"/>
        </w:rPr>
      </w:pPr>
      <w:r>
        <w:rPr>
          <w:lang w:val="en-GB"/>
        </w:rPr>
        <w:t>Sending SMS Sequence Diagram – SMS sent to unknown recipient</w:t>
      </w:r>
    </w:p>
    <w:p w14:paraId="34A5E7F5" w14:textId="75DC74F0" w:rsidR="00531637" w:rsidRDefault="00531637" w:rsidP="00531637">
      <w:pPr>
        <w:rPr>
          <w:lang w:val="en-GB"/>
        </w:rPr>
      </w:pPr>
      <w:r>
        <w:rPr>
          <w:lang w:val="en-GB"/>
        </w:rPr>
        <w:t xml:space="preserve">This sequence diagram is one of possible many solution to the case when UE application receives </w:t>
      </w:r>
      <w:hyperlink w:anchor="_Unknown_Recipient" w:history="1">
        <w:r w:rsidRPr="009A236D">
          <w:rPr>
            <w:rStyle w:val="Hyperlink"/>
          </w:rPr>
          <w:t>Unknown Recipient</w:t>
        </w:r>
      </w:hyperlink>
      <w:r>
        <w:rPr>
          <w:lang w:val="en-GB"/>
        </w:rPr>
        <w:t xml:space="preserve"> message in response to SMS. It means, that this specification does not force UE Application implementation to behave in this way presented here:</w:t>
      </w:r>
    </w:p>
    <w:p w14:paraId="1D1CAE5C" w14:textId="77777777" w:rsidR="00531637" w:rsidRDefault="00531637" w:rsidP="00531637">
      <w:pPr>
        <w:keepNext/>
      </w:pPr>
      <w:r w:rsidRPr="00531637">
        <w:rPr>
          <w:noProof/>
        </w:rPr>
        <w:lastRenderedPageBreak/>
        <w:drawing>
          <wp:inline distT="0" distB="0" distL="0" distR="0" wp14:anchorId="44DB3446" wp14:editId="287143AA">
            <wp:extent cx="4219575" cy="3857625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0224" w14:textId="31419ABD" w:rsidR="00531637" w:rsidRDefault="00531637" w:rsidP="00531637">
      <w:pPr>
        <w:pStyle w:val="Caption"/>
        <w:rPr>
          <w:lang w:val="en-GB"/>
        </w:rPr>
      </w:pPr>
      <w:bookmarkStart w:id="95" w:name="_Toc462410545"/>
      <w:r w:rsidRPr="00531637">
        <w:rPr>
          <w:i w:val="0"/>
          <w:color w:val="124191" w:themeColor="background1"/>
        </w:rPr>
        <w:t xml:space="preserve">Figure </w:t>
      </w:r>
      <w:r w:rsidRPr="00531637">
        <w:rPr>
          <w:i w:val="0"/>
          <w:color w:val="124191" w:themeColor="background1"/>
        </w:rPr>
        <w:fldChar w:fldCharType="begin"/>
      </w:r>
      <w:r w:rsidRPr="00531637">
        <w:rPr>
          <w:i w:val="0"/>
          <w:color w:val="124191" w:themeColor="background1"/>
        </w:rPr>
        <w:instrText xml:space="preserve"> SEQ Figure \* ARABIC </w:instrText>
      </w:r>
      <w:r w:rsidRPr="00531637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11</w:t>
      </w:r>
      <w:r w:rsidRPr="00531637">
        <w:rPr>
          <w:i w:val="0"/>
          <w:color w:val="124191" w:themeColor="background1"/>
        </w:rPr>
        <w:fldChar w:fldCharType="end"/>
      </w:r>
      <w:r w:rsidRPr="00531637">
        <w:rPr>
          <w:i w:val="0"/>
          <w:color w:val="124191" w:themeColor="background1"/>
        </w:rPr>
        <w:t xml:space="preserve"> </w:t>
      </w:r>
      <w:r w:rsidRPr="009904AC">
        <w:rPr>
          <w:i w:val="0"/>
          <w:color w:val="124191" w:themeColor="background1"/>
        </w:rPr>
        <w:t>Send</w:t>
      </w:r>
      <w:r>
        <w:rPr>
          <w:i w:val="0"/>
          <w:color w:val="124191" w:themeColor="background1"/>
        </w:rPr>
        <w:t>ing</w:t>
      </w:r>
      <w:r w:rsidRPr="009904AC">
        <w:rPr>
          <w:i w:val="0"/>
          <w:color w:val="124191" w:themeColor="background1"/>
        </w:rPr>
        <w:t xml:space="preserve"> SMS </w:t>
      </w:r>
      <w:r>
        <w:rPr>
          <w:i w:val="0"/>
          <w:color w:val="124191" w:themeColor="background1"/>
        </w:rPr>
        <w:t>–</w:t>
      </w:r>
      <w:r w:rsidRPr="009904AC">
        <w:rPr>
          <w:i w:val="0"/>
          <w:color w:val="124191" w:themeColor="background1"/>
        </w:rPr>
        <w:t xml:space="preserve"> </w:t>
      </w:r>
      <w:r>
        <w:rPr>
          <w:i w:val="0"/>
          <w:color w:val="124191" w:themeColor="background1"/>
        </w:rPr>
        <w:t xml:space="preserve">Partial </w:t>
      </w:r>
      <w:r w:rsidRPr="009904AC">
        <w:rPr>
          <w:i w:val="0"/>
          <w:color w:val="124191" w:themeColor="background1"/>
        </w:rPr>
        <w:t>Success</w:t>
      </w:r>
      <w:bookmarkEnd w:id="95"/>
    </w:p>
    <w:p w14:paraId="3795F3C3" w14:textId="77777777" w:rsidR="00531637" w:rsidRPr="00531637" w:rsidRDefault="00531637" w:rsidP="00531637">
      <w:pPr>
        <w:rPr>
          <w:lang w:val="en-GB"/>
        </w:rPr>
      </w:pPr>
    </w:p>
    <w:p w14:paraId="74911600" w14:textId="77777777" w:rsidR="00531637" w:rsidRDefault="00531637" w:rsidP="00531637">
      <w:pPr>
        <w:pStyle w:val="Heading4"/>
        <w:numPr>
          <w:ilvl w:val="0"/>
          <w:numId w:val="0"/>
        </w:numPr>
        <w:rPr>
          <w:lang w:val="en-GB"/>
        </w:rPr>
      </w:pPr>
    </w:p>
    <w:p w14:paraId="2B0ABC52" w14:textId="77777777" w:rsidR="00531637" w:rsidRPr="00531637" w:rsidRDefault="00531637" w:rsidP="00531637">
      <w:pPr>
        <w:rPr>
          <w:lang w:val="en-GB"/>
        </w:rPr>
      </w:pPr>
    </w:p>
    <w:p w14:paraId="2BA42CF5" w14:textId="77777777" w:rsidR="009904AC" w:rsidRDefault="009904AC" w:rsidP="009904AC">
      <w:pPr>
        <w:pStyle w:val="Heading4"/>
        <w:rPr>
          <w:lang w:val="en-GB"/>
        </w:rPr>
      </w:pPr>
      <w:r>
        <w:rPr>
          <w:lang w:val="en-GB"/>
        </w:rPr>
        <w:lastRenderedPageBreak/>
        <w:t>Sending SMS Sequence Diagram – Failure (Abort)</w:t>
      </w:r>
    </w:p>
    <w:p w14:paraId="2BA42CF6" w14:textId="77777777" w:rsidR="00822E69" w:rsidRDefault="00822E69" w:rsidP="00822E69">
      <w:pPr>
        <w:keepNext/>
      </w:pPr>
      <w:r w:rsidRPr="00822E69">
        <w:rPr>
          <w:noProof/>
        </w:rPr>
        <w:drawing>
          <wp:inline distT="0" distB="0" distL="0" distR="0" wp14:anchorId="2BA42DEE" wp14:editId="2BA42DEF">
            <wp:extent cx="1771650" cy="270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CF7" w14:textId="77777777" w:rsidR="009904AC" w:rsidRPr="00822E69" w:rsidRDefault="00822E69" w:rsidP="00822E69">
      <w:pPr>
        <w:pStyle w:val="Caption"/>
        <w:rPr>
          <w:i w:val="0"/>
          <w:color w:val="124191" w:themeColor="background1"/>
        </w:rPr>
      </w:pPr>
      <w:bookmarkStart w:id="96" w:name="_Toc462410546"/>
      <w:r w:rsidRPr="00822E69">
        <w:rPr>
          <w:i w:val="0"/>
          <w:color w:val="124191" w:themeColor="background1"/>
        </w:rPr>
        <w:t xml:space="preserve">Figure </w:t>
      </w:r>
      <w:r w:rsidRPr="00822E69">
        <w:rPr>
          <w:i w:val="0"/>
          <w:color w:val="124191" w:themeColor="background1"/>
        </w:rPr>
        <w:fldChar w:fldCharType="begin"/>
      </w:r>
      <w:r w:rsidRPr="00822E69">
        <w:rPr>
          <w:i w:val="0"/>
          <w:color w:val="124191" w:themeColor="background1"/>
        </w:rPr>
        <w:instrText xml:space="preserve"> SEQ Figure \* ARABIC </w:instrText>
      </w:r>
      <w:r w:rsidRPr="00822E69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12</w:t>
      </w:r>
      <w:r w:rsidRPr="00822E69">
        <w:rPr>
          <w:i w:val="0"/>
          <w:color w:val="124191" w:themeColor="background1"/>
        </w:rPr>
        <w:fldChar w:fldCharType="end"/>
      </w:r>
      <w:r w:rsidRPr="00822E69">
        <w:rPr>
          <w:i w:val="0"/>
          <w:color w:val="124191" w:themeColor="background1"/>
        </w:rPr>
        <w:t xml:space="preserve"> Sending </w:t>
      </w:r>
      <w:r w:rsidR="00610017">
        <w:rPr>
          <w:i w:val="0"/>
          <w:color w:val="124191" w:themeColor="background1"/>
        </w:rPr>
        <w:t>SMS</w:t>
      </w:r>
      <w:r w:rsidRPr="00822E69">
        <w:rPr>
          <w:i w:val="0"/>
          <w:color w:val="124191" w:themeColor="background1"/>
        </w:rPr>
        <w:t xml:space="preserve"> - Abort</w:t>
      </w:r>
      <w:bookmarkEnd w:id="96"/>
    </w:p>
    <w:p w14:paraId="2BA42CF8" w14:textId="77777777" w:rsidR="0003025E" w:rsidRDefault="0003025E" w:rsidP="0003025E">
      <w:pPr>
        <w:pStyle w:val="Heading3"/>
        <w:rPr>
          <w:lang w:val="en-GB"/>
        </w:rPr>
      </w:pPr>
      <w:bookmarkStart w:id="97" w:name="_Receiving_Call_Request"/>
      <w:bookmarkStart w:id="98" w:name="_Toc459738673"/>
      <w:bookmarkEnd w:id="97"/>
      <w:r>
        <w:rPr>
          <w:lang w:val="en-GB"/>
        </w:rPr>
        <w:t>Receiving Call Request</w:t>
      </w:r>
      <w:bookmarkEnd w:id="98"/>
    </w:p>
    <w:p w14:paraId="2BA42CF9" w14:textId="77777777" w:rsidR="008404B9" w:rsidRDefault="008404B9" w:rsidP="008404B9">
      <w:pPr>
        <w:rPr>
          <w:lang w:val="en-GB"/>
        </w:rPr>
      </w:pPr>
      <w:r>
        <w:rPr>
          <w:lang w:val="en-GB"/>
        </w:rPr>
        <w:t>UE shall present to User the incoming call Request from other UE (via BTS).</w:t>
      </w:r>
    </w:p>
    <w:p w14:paraId="2BA42CFA" w14:textId="77777777" w:rsidR="008404B9" w:rsidRDefault="008404B9" w:rsidP="008404B9">
      <w:pPr>
        <w:rPr>
          <w:lang w:val="en-GB"/>
        </w:rPr>
      </w:pPr>
      <w:r>
        <w:rPr>
          <w:lang w:val="en-GB"/>
        </w:rPr>
        <w:t>User shall see incoming phone number and two options:</w:t>
      </w:r>
    </w:p>
    <w:p w14:paraId="2BA42CFB" w14:textId="77777777" w:rsidR="008404B9" w:rsidRDefault="008404B9" w:rsidP="00693EE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Accept call – thus starting conversation</w:t>
      </w:r>
    </w:p>
    <w:p w14:paraId="2BA42CFC" w14:textId="77777777" w:rsidR="008404B9" w:rsidRDefault="008404B9" w:rsidP="00693EE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Reject call</w:t>
      </w:r>
    </w:p>
    <w:p w14:paraId="2BA42CFD" w14:textId="77777777" w:rsidR="008404B9" w:rsidRDefault="008404B9" w:rsidP="008404B9">
      <w:pPr>
        <w:rPr>
          <w:lang w:val="en-GB"/>
        </w:rPr>
      </w:pPr>
      <w:r>
        <w:rPr>
          <w:lang w:val="en-GB"/>
        </w:rPr>
        <w:t>According to the User action – proper response message shall be sent to other UE (via BTS).</w:t>
      </w:r>
    </w:p>
    <w:p w14:paraId="2BA42CFE" w14:textId="77777777" w:rsidR="008404B9" w:rsidRDefault="008404B9" w:rsidP="008404B9">
      <w:pPr>
        <w:rPr>
          <w:lang w:val="en-GB"/>
        </w:rPr>
      </w:pPr>
      <w:r>
        <w:rPr>
          <w:lang w:val="en-GB"/>
        </w:rPr>
        <w:t>UE shall guard User reaction with timeout, i.e. when User does not react in the specified time (see proper sequence diagram) then User Reject action is assumed</w:t>
      </w:r>
      <w:r w:rsidRPr="008404B9">
        <w:rPr>
          <w:lang w:val="en-GB"/>
        </w:rPr>
        <w:t>.</w:t>
      </w:r>
    </w:p>
    <w:p w14:paraId="2BA42CFF" w14:textId="77777777" w:rsidR="009F2B16" w:rsidRDefault="009F2B16" w:rsidP="009F2B16">
      <w:pPr>
        <w:rPr>
          <w:lang w:val="en-GB"/>
        </w:rPr>
      </w:pPr>
      <w:r>
        <w:rPr>
          <w:lang w:val="en-GB"/>
        </w:rPr>
        <w:t xml:space="preserve">This is mirror procedure to </w:t>
      </w:r>
      <w:hyperlink w:anchor="_Sending_Call_Request" w:history="1">
        <w:r w:rsidRPr="009F2B16">
          <w:rPr>
            <w:rStyle w:val="Hyperlink"/>
            <w:lang w:val="en-GB"/>
          </w:rPr>
          <w:t>Sending Call Request</w:t>
        </w:r>
      </w:hyperlink>
      <w:r>
        <w:rPr>
          <w:lang w:val="en-GB"/>
        </w:rPr>
        <w:t>.</w:t>
      </w:r>
    </w:p>
    <w:p w14:paraId="2BA42D06" w14:textId="74B542D4" w:rsidR="00A11B2B" w:rsidRDefault="00A11B2B" w:rsidP="00A11B2B">
      <w:pPr>
        <w:pStyle w:val="Heading4"/>
        <w:rPr>
          <w:lang w:val="en-GB"/>
        </w:rPr>
      </w:pPr>
      <w:bookmarkStart w:id="99" w:name="_Receiving_Call_Request_1"/>
      <w:bookmarkEnd w:id="99"/>
      <w:r>
        <w:rPr>
          <w:lang w:val="en-GB"/>
        </w:rPr>
        <w:t xml:space="preserve">Receiving Call Request – </w:t>
      </w:r>
      <w:r w:rsidR="00F3404A">
        <w:rPr>
          <w:lang w:val="en-GB"/>
        </w:rPr>
        <w:t>Use Case</w:t>
      </w:r>
    </w:p>
    <w:p w14:paraId="2BA42D07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D08" w14:textId="77777777" w:rsidR="00A11B2B" w:rsidRPr="008404B9" w:rsidRDefault="00A11B2B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state:</w:t>
      </w:r>
    </w:p>
    <w:p w14:paraId="2BA42D09" w14:textId="77777777" w:rsidR="00A11B2B" w:rsidRPr="002513EE" w:rsidRDefault="00A11B2B" w:rsidP="00A11B2B">
      <w:pPr>
        <w:rPr>
          <w:b/>
          <w:lang w:val="en-GB"/>
        </w:rPr>
      </w:pPr>
      <w:r w:rsidRPr="002513EE">
        <w:rPr>
          <w:b/>
          <w:lang w:val="en-GB"/>
        </w:rPr>
        <w:t>Main success scenario:</w:t>
      </w:r>
    </w:p>
    <w:p w14:paraId="2BA42D0A" w14:textId="77777777" w:rsidR="008404B9" w:rsidRDefault="008404B9" w:rsidP="00693EE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BTS sends</w:t>
      </w:r>
      <w:r w:rsidR="00A11B2B" w:rsidRPr="008404B9">
        <w:rPr>
          <w:lang w:val="en-GB"/>
        </w:rPr>
        <w:t xml:space="preserve">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="00A11B2B" w:rsidRPr="008404B9">
        <w:rPr>
          <w:rFonts w:ascii="Consolas" w:hAnsi="Consolas" w:cs="Consolas"/>
          <w:color w:val="124191" w:themeColor="background1"/>
          <w:lang w:val="en-GB"/>
        </w:rPr>
        <w:t>(</w:t>
      </w:r>
      <w:r w:rsidRPr="008404B9">
        <w:rPr>
          <w:rFonts w:ascii="Consolas" w:hAnsi="Consolas" w:cs="Consolas"/>
          <w:color w:val="124191" w:themeColor="background1"/>
          <w:lang w:val="en-GB"/>
        </w:rPr>
        <w:t>from</w:t>
      </w:r>
      <w:r w:rsidR="00724DB9"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 w:rsidR="00724DB9"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="00A11B2B" w:rsidRPr="008404B9">
        <w:rPr>
          <w:rFonts w:ascii="Consolas" w:hAnsi="Consolas" w:cs="Consolas"/>
          <w:color w:val="124191" w:themeColor="background1"/>
          <w:lang w:val="en-GB"/>
        </w:rPr>
        <w:t>)</w:t>
      </w:r>
      <w:r w:rsidR="00A11B2B" w:rsidRPr="008404B9">
        <w:rPr>
          <w:color w:val="124191" w:themeColor="background1"/>
          <w:lang w:val="en-GB"/>
        </w:rPr>
        <w:t xml:space="preserve"> </w:t>
      </w:r>
      <w:r w:rsidR="00A11B2B" w:rsidRPr="008404B9">
        <w:rPr>
          <w:lang w:val="en-GB"/>
        </w:rPr>
        <w:t>message</w:t>
      </w:r>
      <w:r>
        <w:rPr>
          <w:lang w:val="en-GB"/>
        </w:rPr>
        <w:t xml:space="preserve"> to </w:t>
      </w:r>
      <w:r w:rsidR="00A11B2B" w:rsidRPr="008404B9">
        <w:rPr>
          <w:lang w:val="en-GB"/>
        </w:rPr>
        <w:t xml:space="preserve">UE </w:t>
      </w:r>
    </w:p>
    <w:p w14:paraId="2BA42D0B" w14:textId="77777777" w:rsidR="008404B9" w:rsidRDefault="008404B9" w:rsidP="00693EE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UE </w:t>
      </w:r>
      <w:r w:rsidRPr="008404B9">
        <w:rPr>
          <w:lang w:val="en-GB"/>
        </w:rPr>
        <w:t>informs User about incoming call</w:t>
      </w:r>
    </w:p>
    <w:p w14:paraId="2BA42D0C" w14:textId="77777777" w:rsidR="00A11B2B" w:rsidRPr="008404B9" w:rsidRDefault="008404B9" w:rsidP="00693EE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selects Accept option (green “pick up handset” button)</w:t>
      </w:r>
      <w:r w:rsidR="00A11B2B" w:rsidRPr="008404B9">
        <w:rPr>
          <w:color w:val="124191" w:themeColor="background1"/>
          <w:lang w:val="en-GB"/>
        </w:rPr>
        <w:t xml:space="preserve"> </w:t>
      </w:r>
    </w:p>
    <w:p w14:paraId="2BA42D0D" w14:textId="77777777" w:rsidR="008404B9" w:rsidRDefault="008404B9" w:rsidP="00693EE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UE changes its mode to conversation mode (</w:t>
      </w:r>
      <w:r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state)</w:t>
      </w:r>
    </w:p>
    <w:p w14:paraId="2BA42D0E" w14:textId="77777777" w:rsidR="00724DB9" w:rsidRPr="008404B9" w:rsidRDefault="00724DB9" w:rsidP="00693EE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UE sends to BTS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</w:t>
      </w:r>
      <w:r>
        <w:rPr>
          <w:rFonts w:ascii="Consolas" w:hAnsi="Consolas" w:cs="Consolas"/>
          <w:color w:val="124191" w:themeColor="background1"/>
          <w:lang w:val="en-GB"/>
        </w:rPr>
        <w:t>Accept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</w:p>
    <w:p w14:paraId="2BA42D0F" w14:textId="77777777" w:rsidR="00A11B2B" w:rsidRPr="008404B9" w:rsidRDefault="00A11B2B" w:rsidP="00A11B2B">
      <w:pPr>
        <w:rPr>
          <w:b/>
          <w:lang w:val="en-GB"/>
        </w:rPr>
      </w:pPr>
      <w:r w:rsidRPr="008404B9">
        <w:rPr>
          <w:b/>
          <w:lang w:val="en-GB"/>
        </w:rPr>
        <w:t>Main failure scenario</w:t>
      </w:r>
      <w:r w:rsidR="008404B9">
        <w:rPr>
          <w:b/>
          <w:lang w:val="en-GB"/>
        </w:rPr>
        <w:t xml:space="preserve"> – Reject</w:t>
      </w:r>
    </w:p>
    <w:p w14:paraId="2BA42D10" w14:textId="77777777" w:rsidR="00724DB9" w:rsidRDefault="008404B9" w:rsidP="00A11B2B">
      <w:pPr>
        <w:rPr>
          <w:lang w:val="en-GB"/>
        </w:rPr>
      </w:pPr>
      <w:r>
        <w:rPr>
          <w:lang w:val="en-GB"/>
        </w:rPr>
        <w:t>3</w:t>
      </w:r>
      <w:r w:rsidR="00A11B2B">
        <w:rPr>
          <w:lang w:val="en-GB"/>
        </w:rPr>
        <w:t xml:space="preserve">a. </w:t>
      </w:r>
      <w:r>
        <w:rPr>
          <w:lang w:val="en-GB"/>
        </w:rPr>
        <w:t>User selects Reject option (</w:t>
      </w:r>
      <w:r w:rsidR="00724DB9">
        <w:rPr>
          <w:lang w:val="en-GB"/>
        </w:rPr>
        <w:t>red “hang up the phone” button)</w:t>
      </w:r>
    </w:p>
    <w:p w14:paraId="2BA42D11" w14:textId="77777777" w:rsidR="00724DB9" w:rsidRDefault="00724DB9" w:rsidP="00A11B2B">
      <w:pPr>
        <w:rPr>
          <w:lang w:val="en-GB"/>
        </w:rPr>
      </w:pPr>
      <w:r>
        <w:rPr>
          <w:lang w:val="en-GB"/>
        </w:rPr>
        <w:t>4a</w:t>
      </w:r>
      <w:r w:rsidR="0023306A">
        <w:rPr>
          <w:lang w:val="en-GB"/>
        </w:rPr>
        <w:t>.</w:t>
      </w:r>
      <w:r>
        <w:rPr>
          <w:lang w:val="en-GB"/>
        </w:rPr>
        <w:t xml:space="preserve"> UE returns to main menu mode</w:t>
      </w:r>
    </w:p>
    <w:p w14:paraId="2BA42D12" w14:textId="5AC8FE34" w:rsidR="00724DB9" w:rsidRDefault="00724DB9" w:rsidP="00A11B2B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5a</w:t>
      </w:r>
      <w:r w:rsidR="0023306A">
        <w:rPr>
          <w:lang w:val="en-GB"/>
        </w:rPr>
        <w:t>.</w:t>
      </w:r>
      <w:r>
        <w:rPr>
          <w:lang w:val="en-GB"/>
        </w:rPr>
        <w:t xml:space="preserve"> UE sends to BTS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</w:t>
      </w:r>
      <w:r w:rsidR="00F91C34">
        <w:rPr>
          <w:rFonts w:ascii="Consolas" w:hAnsi="Consolas" w:cs="Consolas"/>
          <w:color w:val="124191" w:themeColor="background1"/>
          <w:lang w:val="en-GB"/>
        </w:rPr>
        <w:t>Dropped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</w:p>
    <w:p w14:paraId="2BA42D13" w14:textId="77777777" w:rsidR="00A11B2B" w:rsidRPr="00724DB9" w:rsidRDefault="00A11B2B" w:rsidP="00A11B2B">
      <w:pPr>
        <w:rPr>
          <w:b/>
          <w:lang w:val="en-GB"/>
        </w:rPr>
      </w:pPr>
      <w:r w:rsidRPr="00724DB9">
        <w:rPr>
          <w:b/>
          <w:lang w:val="en-GB"/>
        </w:rPr>
        <w:t>Alternate failure scenario</w:t>
      </w:r>
      <w:r w:rsidR="00724DB9">
        <w:rPr>
          <w:b/>
          <w:lang w:val="en-GB"/>
        </w:rPr>
        <w:t xml:space="preserve"> - Timeout</w:t>
      </w:r>
    </w:p>
    <w:p w14:paraId="2BA42D14" w14:textId="77777777" w:rsidR="00724DB9" w:rsidRDefault="00724DB9" w:rsidP="00724DB9">
      <w:pPr>
        <w:rPr>
          <w:lang w:val="en-GB"/>
        </w:rPr>
      </w:pPr>
      <w:r>
        <w:rPr>
          <w:lang w:val="en-GB"/>
        </w:rPr>
        <w:t>3a. User does not perform any action within 30s timeout</w:t>
      </w:r>
    </w:p>
    <w:p w14:paraId="2BA42D15" w14:textId="77777777" w:rsidR="00724DB9" w:rsidRDefault="00724DB9" w:rsidP="00724DB9">
      <w:pPr>
        <w:rPr>
          <w:lang w:val="en-GB"/>
        </w:rPr>
      </w:pPr>
      <w:r>
        <w:rPr>
          <w:lang w:val="en-GB"/>
        </w:rPr>
        <w:t>4a</w:t>
      </w:r>
      <w:r w:rsidR="0023306A">
        <w:rPr>
          <w:lang w:val="en-GB"/>
        </w:rPr>
        <w:t>.</w:t>
      </w:r>
      <w:r>
        <w:rPr>
          <w:lang w:val="en-GB"/>
        </w:rPr>
        <w:t xml:space="preserve"> UE returns to main menu mode</w:t>
      </w:r>
    </w:p>
    <w:p w14:paraId="2BA42D16" w14:textId="35BF8B37" w:rsidR="00724DB9" w:rsidRDefault="00724DB9" w:rsidP="00724DB9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5a</w:t>
      </w:r>
      <w:r w:rsidR="0023306A">
        <w:rPr>
          <w:lang w:val="en-GB"/>
        </w:rPr>
        <w:t>.</w:t>
      </w:r>
      <w:r>
        <w:rPr>
          <w:lang w:val="en-GB"/>
        </w:rPr>
        <w:t xml:space="preserve"> UE sends to BTS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</w:t>
      </w:r>
      <w:r w:rsidR="00F91C34">
        <w:rPr>
          <w:rFonts w:ascii="Consolas" w:hAnsi="Consolas" w:cs="Consolas"/>
          <w:color w:val="124191" w:themeColor="background1"/>
          <w:lang w:val="en-GB"/>
        </w:rPr>
        <w:t>Dropped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</w:p>
    <w:p w14:paraId="49362940" w14:textId="629D3E98" w:rsidR="00966BB4" w:rsidRPr="00724DB9" w:rsidRDefault="00966BB4" w:rsidP="00966BB4">
      <w:pPr>
        <w:rPr>
          <w:b/>
          <w:lang w:val="en-GB"/>
        </w:rPr>
      </w:pPr>
      <w:r w:rsidRPr="00724DB9">
        <w:rPr>
          <w:b/>
          <w:lang w:val="en-GB"/>
        </w:rPr>
        <w:t>Alternate failure scenario</w:t>
      </w:r>
      <w:r>
        <w:rPr>
          <w:b/>
          <w:lang w:val="en-GB"/>
        </w:rPr>
        <w:t xml:space="preserve"> – Peer UE becomes </w:t>
      </w:r>
      <w:r w:rsidR="00ED306C">
        <w:rPr>
          <w:b/>
          <w:lang w:val="en-GB"/>
        </w:rPr>
        <w:t>unknown</w:t>
      </w:r>
      <w:r>
        <w:rPr>
          <w:b/>
          <w:lang w:val="en-GB"/>
        </w:rPr>
        <w:t xml:space="preserve"> </w:t>
      </w:r>
      <w:r w:rsidR="00F91C34">
        <w:rPr>
          <w:b/>
          <w:lang w:val="en-GB"/>
        </w:rPr>
        <w:t xml:space="preserve">after </w:t>
      </w:r>
      <w:proofErr w:type="spellStart"/>
      <w:r w:rsidR="00F91C34">
        <w:rPr>
          <w:b/>
          <w:lang w:val="en-GB"/>
        </w:rPr>
        <w:t>CallAccepted</w:t>
      </w:r>
      <w:proofErr w:type="spellEnd"/>
      <w:r>
        <w:rPr>
          <w:b/>
          <w:lang w:val="en-GB"/>
        </w:rPr>
        <w:t xml:space="preserve"> </w:t>
      </w:r>
    </w:p>
    <w:p w14:paraId="3DD96932" w14:textId="3BAE47FF" w:rsidR="00966BB4" w:rsidRPr="00F177CC" w:rsidRDefault="00F177CC" w:rsidP="00F177CC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 xml:space="preserve">6. </w:t>
      </w:r>
      <w:r w:rsidR="00F91C34" w:rsidRPr="00F177CC">
        <w:rPr>
          <w:lang w:val="en-GB"/>
        </w:rPr>
        <w:t xml:space="preserve">BTS sends </w:t>
      </w:r>
      <w:proofErr w:type="spellStart"/>
      <w:r w:rsidR="00F91C34" w:rsidRPr="00F177CC"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  <w:r w:rsidR="00F91C34" w:rsidRPr="00F177CC">
        <w:rPr>
          <w:rFonts w:ascii="Consolas" w:hAnsi="Consolas" w:cs="Consolas"/>
          <w:color w:val="124191" w:themeColor="background1"/>
          <w:lang w:val="en-GB"/>
        </w:rPr>
        <w:t>(failedHeader.to=</w:t>
      </w:r>
      <w:proofErr w:type="spellStart"/>
      <w:r w:rsidR="00F91C34" w:rsidRPr="00F177CC"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="00F91C34" w:rsidRPr="00F177CC">
        <w:rPr>
          <w:rFonts w:ascii="Consolas" w:hAnsi="Consolas" w:cs="Consolas"/>
          <w:color w:val="124191" w:themeColor="background1"/>
          <w:lang w:val="en-GB"/>
        </w:rPr>
        <w:t>)</w:t>
      </w:r>
    </w:p>
    <w:p w14:paraId="2E4599F2" w14:textId="475CE961" w:rsidR="00F177CC" w:rsidRDefault="00F177CC" w:rsidP="00F177CC">
      <w:pPr>
        <w:rPr>
          <w:lang w:val="en-GB"/>
        </w:rPr>
      </w:pPr>
      <w:r>
        <w:rPr>
          <w:lang w:val="en-GB"/>
        </w:rPr>
        <w:t>7. Inform UE User that Peer User was disconnected from BTS</w:t>
      </w:r>
    </w:p>
    <w:p w14:paraId="240A5507" w14:textId="520DE71E" w:rsidR="00F177CC" w:rsidRPr="00F177CC" w:rsidRDefault="00F177CC" w:rsidP="00F177CC">
      <w:pPr>
        <w:pStyle w:val="ListParagraph"/>
        <w:numPr>
          <w:ilvl w:val="0"/>
          <w:numId w:val="7"/>
        </w:numPr>
        <w:rPr>
          <w:lang w:val="en-GB"/>
        </w:rPr>
      </w:pPr>
      <w:r w:rsidRPr="00F177CC">
        <w:rPr>
          <w:lang w:val="en-GB"/>
        </w:rPr>
        <w:t xml:space="preserve">UE GUI </w:t>
      </w:r>
      <w:proofErr w:type="spellStart"/>
      <w:r w:rsidRPr="00F177CC">
        <w:rPr>
          <w:lang w:val="en-GB"/>
        </w:rPr>
        <w:t>AlertMode</w:t>
      </w:r>
      <w:proofErr w:type="spellEnd"/>
      <w:r w:rsidRPr="00F177CC">
        <w:rPr>
          <w:lang w:val="en-GB"/>
        </w:rPr>
        <w:t xml:space="preserve"> </w:t>
      </w:r>
      <w:r>
        <w:rPr>
          <w:lang w:val="en-GB"/>
        </w:rPr>
        <w:t>can be used for this (</w:t>
      </w:r>
      <w:r w:rsidRPr="00F177CC">
        <w:rPr>
          <w:lang w:val="en-GB"/>
        </w:rPr>
        <w:t>for a short moment</w:t>
      </w:r>
      <w:r>
        <w:rPr>
          <w:lang w:val="en-GB"/>
        </w:rPr>
        <w:t xml:space="preserve"> display some message</w:t>
      </w:r>
      <w:r w:rsidRPr="00F177CC">
        <w:rPr>
          <w:lang w:val="en-GB"/>
        </w:rPr>
        <w:t>)</w:t>
      </w:r>
    </w:p>
    <w:p w14:paraId="5D106E1F" w14:textId="10196AA6" w:rsidR="00F91C34" w:rsidRDefault="00F177CC" w:rsidP="00966BB4">
      <w:pPr>
        <w:rPr>
          <w:lang w:val="en-GB"/>
        </w:rPr>
      </w:pPr>
      <w:r>
        <w:rPr>
          <w:lang w:val="en-GB"/>
        </w:rPr>
        <w:t>8</w:t>
      </w:r>
      <w:r w:rsidR="00F91C34">
        <w:rPr>
          <w:lang w:val="en-GB"/>
        </w:rPr>
        <w:t>.</w:t>
      </w:r>
      <w:r w:rsidR="00966BB4">
        <w:rPr>
          <w:lang w:val="en-GB"/>
        </w:rPr>
        <w:t xml:space="preserve"> UE </w:t>
      </w:r>
      <w:r w:rsidR="00F91C34">
        <w:rPr>
          <w:lang w:val="en-GB"/>
        </w:rPr>
        <w:t>behaves as if Peer User dropped call</w:t>
      </w:r>
    </w:p>
    <w:p w14:paraId="58A5810C" w14:textId="32C21EAB" w:rsidR="00966BB4" w:rsidRPr="00F91C34" w:rsidRDefault="00F91C34" w:rsidP="00F91C34">
      <w:pPr>
        <w:pStyle w:val="ListParagraph"/>
        <w:numPr>
          <w:ilvl w:val="0"/>
          <w:numId w:val="7"/>
        </w:numPr>
        <w:rPr>
          <w:lang w:val="en-GB"/>
        </w:rPr>
      </w:pPr>
      <w:r w:rsidRPr="00F91C34">
        <w:rPr>
          <w:lang w:val="en-GB"/>
        </w:rPr>
        <w:t xml:space="preserve">see </w:t>
      </w:r>
      <w:hyperlink w:anchor="_Dropping_Call_Sequence" w:history="1">
        <w:r w:rsidRPr="00F91C34">
          <w:rPr>
            <w:rStyle w:val="Hyperlink"/>
            <w:lang w:val="en-GB"/>
          </w:rPr>
          <w:t>Dropping Call Sequence Diagram – Initiated by other User</w:t>
        </w:r>
      </w:hyperlink>
    </w:p>
    <w:p w14:paraId="679E0A38" w14:textId="297F1F5B" w:rsidR="00F91C34" w:rsidRPr="00724DB9" w:rsidRDefault="00F91C34" w:rsidP="00F91C34">
      <w:pPr>
        <w:rPr>
          <w:b/>
          <w:lang w:val="en-GB"/>
        </w:rPr>
      </w:pPr>
      <w:r w:rsidRPr="00724DB9">
        <w:rPr>
          <w:b/>
          <w:lang w:val="en-GB"/>
        </w:rPr>
        <w:t>Alternate failure scenario</w:t>
      </w:r>
      <w:r>
        <w:rPr>
          <w:b/>
          <w:lang w:val="en-GB"/>
        </w:rPr>
        <w:t xml:space="preserve"> – Peer UE becomes </w:t>
      </w:r>
      <w:r w:rsidR="00ED306C">
        <w:rPr>
          <w:b/>
          <w:lang w:val="en-GB"/>
        </w:rPr>
        <w:t>unknown</w:t>
      </w:r>
      <w:r>
        <w:rPr>
          <w:b/>
          <w:lang w:val="en-GB"/>
        </w:rPr>
        <w:t xml:space="preserve"> after </w:t>
      </w:r>
      <w:proofErr w:type="spellStart"/>
      <w:r>
        <w:rPr>
          <w:b/>
          <w:lang w:val="en-GB"/>
        </w:rPr>
        <w:t>CallDropped</w:t>
      </w:r>
      <w:proofErr w:type="spellEnd"/>
      <w:r>
        <w:rPr>
          <w:b/>
          <w:lang w:val="en-GB"/>
        </w:rPr>
        <w:t xml:space="preserve"> </w:t>
      </w:r>
    </w:p>
    <w:p w14:paraId="2435DD34" w14:textId="1745DACF" w:rsidR="00F91C34" w:rsidRDefault="00F91C34" w:rsidP="00F91C34">
      <w:pPr>
        <w:rPr>
          <w:lang w:val="en-GB"/>
        </w:rPr>
      </w:pPr>
      <w:r>
        <w:rPr>
          <w:lang w:val="en-GB"/>
        </w:rPr>
        <w:t xml:space="preserve">6a. BTS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failedHeader.to=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</w:p>
    <w:p w14:paraId="7F9ADE60" w14:textId="7089D6B2" w:rsidR="00966BB4" w:rsidRDefault="00ED306C" w:rsidP="00724DB9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 xml:space="preserve">7a. Message is ignored. </w:t>
      </w:r>
    </w:p>
    <w:p w14:paraId="2BA42D17" w14:textId="77777777" w:rsidR="00A11B2B" w:rsidRDefault="00A11B2B" w:rsidP="00A11B2B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2BA42D18" w14:textId="77777777" w:rsidR="00A11B2B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[success] UE is ready for </w:t>
      </w:r>
      <w:r w:rsidR="00724DB9">
        <w:rPr>
          <w:lang w:val="en-GB"/>
        </w:rPr>
        <w:t>talking (</w:t>
      </w:r>
      <w:r w:rsidR="00724DB9">
        <w:rPr>
          <w:rFonts w:ascii="Consolas" w:hAnsi="Consolas" w:cs="Consolas"/>
          <w:color w:val="124191" w:themeColor="background1"/>
          <w:lang w:val="en-GB"/>
        </w:rPr>
        <w:t>Talking</w:t>
      </w:r>
      <w:r w:rsidR="00724DB9" w:rsidRPr="00561893">
        <w:rPr>
          <w:color w:val="124191" w:themeColor="background1"/>
          <w:lang w:val="en-GB"/>
        </w:rPr>
        <w:t xml:space="preserve"> </w:t>
      </w:r>
      <w:r w:rsidR="00724DB9">
        <w:rPr>
          <w:lang w:val="en-GB"/>
        </w:rPr>
        <w:t>state)</w:t>
      </w:r>
    </w:p>
    <w:p w14:paraId="2BA42D19" w14:textId="77777777" w:rsidR="00A11B2B" w:rsidRPr="00561893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[failure] UE </w:t>
      </w:r>
      <w:r w:rsidR="00724DB9">
        <w:rPr>
          <w:lang w:val="en-GB"/>
        </w:rPr>
        <w:t xml:space="preserve">returns to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1A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>Receiving Call Request Sequence Diagram – Success</w:t>
      </w:r>
      <w:r w:rsidR="00724DB9">
        <w:rPr>
          <w:lang w:val="en-GB"/>
        </w:rPr>
        <w:t xml:space="preserve"> (Accept)</w:t>
      </w:r>
    </w:p>
    <w:p w14:paraId="2BA42D1B" w14:textId="77777777" w:rsidR="00813378" w:rsidRDefault="00813378" w:rsidP="00813378">
      <w:pPr>
        <w:keepNext/>
      </w:pPr>
      <w:r w:rsidRPr="00813378">
        <w:rPr>
          <w:noProof/>
        </w:rPr>
        <w:drawing>
          <wp:inline distT="0" distB="0" distL="0" distR="0" wp14:anchorId="2BA42DF0" wp14:editId="2BA42DF1">
            <wp:extent cx="30194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1C" w14:textId="77777777" w:rsidR="0023306A" w:rsidRPr="00813378" w:rsidRDefault="00813378" w:rsidP="00813378">
      <w:pPr>
        <w:pStyle w:val="Caption"/>
        <w:rPr>
          <w:i w:val="0"/>
          <w:color w:val="124191" w:themeColor="background1"/>
          <w:lang w:val="en-GB"/>
        </w:rPr>
      </w:pPr>
      <w:bookmarkStart w:id="100" w:name="_Ref449108206"/>
      <w:bookmarkStart w:id="101" w:name="_Toc462410547"/>
      <w:r w:rsidRPr="00813378">
        <w:rPr>
          <w:i w:val="0"/>
          <w:color w:val="124191" w:themeColor="background1"/>
        </w:rPr>
        <w:t xml:space="preserve">Figure </w:t>
      </w:r>
      <w:r w:rsidRPr="00813378">
        <w:rPr>
          <w:i w:val="0"/>
          <w:color w:val="124191" w:themeColor="background1"/>
        </w:rPr>
        <w:fldChar w:fldCharType="begin"/>
      </w:r>
      <w:r w:rsidRPr="00813378">
        <w:rPr>
          <w:i w:val="0"/>
          <w:color w:val="124191" w:themeColor="background1"/>
        </w:rPr>
        <w:instrText xml:space="preserve"> SEQ Figure \* ARABIC </w:instrText>
      </w:r>
      <w:r w:rsidRPr="0081337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13</w:t>
      </w:r>
      <w:r w:rsidRPr="00813378">
        <w:rPr>
          <w:i w:val="0"/>
          <w:color w:val="124191" w:themeColor="background1"/>
        </w:rPr>
        <w:fldChar w:fldCharType="end"/>
      </w:r>
      <w:r w:rsidRPr="00813378">
        <w:rPr>
          <w:i w:val="0"/>
          <w:color w:val="124191" w:themeColor="background1"/>
        </w:rPr>
        <w:t xml:space="preserve"> Received Call Request Accepted</w:t>
      </w:r>
      <w:bookmarkEnd w:id="100"/>
      <w:bookmarkEnd w:id="101"/>
    </w:p>
    <w:p w14:paraId="2BA42D1D" w14:textId="77777777" w:rsidR="00724DB9" w:rsidRDefault="00724DB9" w:rsidP="00724DB9">
      <w:pPr>
        <w:pStyle w:val="Heading4"/>
        <w:rPr>
          <w:lang w:val="en-GB"/>
        </w:rPr>
      </w:pPr>
      <w:r>
        <w:rPr>
          <w:lang w:val="en-GB"/>
        </w:rPr>
        <w:t>Receiving Call Request Sequence Diagram – Failure (Reject)</w:t>
      </w:r>
    </w:p>
    <w:p w14:paraId="2BA42D1E" w14:textId="77777777" w:rsidR="00813378" w:rsidRDefault="00813378" w:rsidP="00813378">
      <w:pPr>
        <w:keepNext/>
      </w:pPr>
      <w:r w:rsidRPr="00813378">
        <w:rPr>
          <w:noProof/>
        </w:rPr>
        <w:drawing>
          <wp:inline distT="0" distB="0" distL="0" distR="0" wp14:anchorId="2BA42DF2" wp14:editId="2BA42DF3">
            <wp:extent cx="3305175" cy="415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1F" w14:textId="77777777" w:rsidR="0023306A" w:rsidRPr="00813378" w:rsidRDefault="00813378" w:rsidP="00813378">
      <w:pPr>
        <w:pStyle w:val="Caption"/>
        <w:rPr>
          <w:i w:val="0"/>
          <w:color w:val="124191" w:themeColor="background1"/>
          <w:lang w:val="en-GB"/>
        </w:rPr>
      </w:pPr>
      <w:bookmarkStart w:id="102" w:name="_Ref449110651"/>
      <w:bookmarkStart w:id="103" w:name="_Toc462410548"/>
      <w:r w:rsidRPr="00813378">
        <w:rPr>
          <w:i w:val="0"/>
          <w:color w:val="124191" w:themeColor="background1"/>
        </w:rPr>
        <w:t xml:space="preserve">Figure </w:t>
      </w:r>
      <w:r w:rsidRPr="00813378">
        <w:rPr>
          <w:i w:val="0"/>
          <w:color w:val="124191" w:themeColor="background1"/>
        </w:rPr>
        <w:fldChar w:fldCharType="begin"/>
      </w:r>
      <w:r w:rsidRPr="00813378">
        <w:rPr>
          <w:i w:val="0"/>
          <w:color w:val="124191" w:themeColor="background1"/>
        </w:rPr>
        <w:instrText xml:space="preserve"> SEQ Figure \* ARABIC </w:instrText>
      </w:r>
      <w:r w:rsidRPr="0081337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14</w:t>
      </w:r>
      <w:r w:rsidRPr="00813378">
        <w:rPr>
          <w:i w:val="0"/>
          <w:color w:val="124191" w:themeColor="background1"/>
        </w:rPr>
        <w:fldChar w:fldCharType="end"/>
      </w:r>
      <w:r w:rsidRPr="00813378">
        <w:rPr>
          <w:i w:val="0"/>
          <w:color w:val="124191" w:themeColor="background1"/>
        </w:rPr>
        <w:t xml:space="preserve"> Received Call Request Rejected</w:t>
      </w:r>
      <w:bookmarkEnd w:id="102"/>
      <w:bookmarkEnd w:id="103"/>
    </w:p>
    <w:p w14:paraId="2BA42D20" w14:textId="77777777" w:rsidR="00724DB9" w:rsidRDefault="00724DB9" w:rsidP="00724DB9">
      <w:pPr>
        <w:pStyle w:val="Heading4"/>
        <w:rPr>
          <w:lang w:val="en-GB"/>
        </w:rPr>
      </w:pPr>
      <w:r>
        <w:rPr>
          <w:lang w:val="en-GB"/>
        </w:rPr>
        <w:t>Receiving Call Request Sequence Diagram – Failure (Timeout)</w:t>
      </w:r>
    </w:p>
    <w:p w14:paraId="2BA42D21" w14:textId="77777777" w:rsidR="00813378" w:rsidRDefault="00813378" w:rsidP="00813378">
      <w:pPr>
        <w:keepNext/>
      </w:pPr>
      <w:r w:rsidRPr="00813378">
        <w:rPr>
          <w:noProof/>
        </w:rPr>
        <w:drawing>
          <wp:inline distT="0" distB="0" distL="0" distR="0" wp14:anchorId="2BA42DF4" wp14:editId="2BA42DF5">
            <wp:extent cx="3305175" cy="3857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22" w14:textId="77777777" w:rsidR="0023306A" w:rsidRDefault="00813378" w:rsidP="00813378">
      <w:pPr>
        <w:pStyle w:val="Caption"/>
        <w:rPr>
          <w:i w:val="0"/>
          <w:color w:val="124191" w:themeColor="background1"/>
        </w:rPr>
      </w:pPr>
      <w:bookmarkStart w:id="104" w:name="_Toc462410549"/>
      <w:r w:rsidRPr="00813378">
        <w:rPr>
          <w:i w:val="0"/>
          <w:color w:val="124191" w:themeColor="background1"/>
        </w:rPr>
        <w:t xml:space="preserve">Figure </w:t>
      </w:r>
      <w:r w:rsidRPr="00813378">
        <w:rPr>
          <w:i w:val="0"/>
          <w:color w:val="124191" w:themeColor="background1"/>
        </w:rPr>
        <w:fldChar w:fldCharType="begin"/>
      </w:r>
      <w:r w:rsidRPr="00813378">
        <w:rPr>
          <w:i w:val="0"/>
          <w:color w:val="124191" w:themeColor="background1"/>
        </w:rPr>
        <w:instrText xml:space="preserve"> SEQ Figure \* ARABIC </w:instrText>
      </w:r>
      <w:r w:rsidRPr="00813378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15</w:t>
      </w:r>
      <w:r w:rsidRPr="00813378">
        <w:rPr>
          <w:i w:val="0"/>
          <w:color w:val="124191" w:themeColor="background1"/>
        </w:rPr>
        <w:fldChar w:fldCharType="end"/>
      </w:r>
      <w:r w:rsidRPr="00813378">
        <w:rPr>
          <w:i w:val="0"/>
          <w:color w:val="124191" w:themeColor="background1"/>
        </w:rPr>
        <w:t xml:space="preserve"> Received Call Request Expired</w:t>
      </w:r>
      <w:bookmarkEnd w:id="104"/>
    </w:p>
    <w:p w14:paraId="5A03D83B" w14:textId="1A12228F" w:rsidR="00ED306C" w:rsidRDefault="00ED306C" w:rsidP="00ED306C">
      <w:pPr>
        <w:pStyle w:val="Heading4"/>
        <w:rPr>
          <w:lang w:val="en-GB"/>
        </w:rPr>
      </w:pPr>
      <w:r>
        <w:rPr>
          <w:lang w:val="en-GB"/>
        </w:rPr>
        <w:t>Receiving Call Request Sequence Diagram – Failure to Accept: Peer UE Disconnected</w:t>
      </w:r>
    </w:p>
    <w:p w14:paraId="7EC8020E" w14:textId="77777777" w:rsidR="00ED306C" w:rsidRDefault="00ED306C" w:rsidP="00ED306C">
      <w:pPr>
        <w:rPr>
          <w:lang w:val="en-GB"/>
        </w:rPr>
      </w:pPr>
    </w:p>
    <w:p w14:paraId="2A54EB7F" w14:textId="77777777" w:rsidR="00ED306C" w:rsidRDefault="00ED306C" w:rsidP="00ED306C">
      <w:pPr>
        <w:keepNext/>
      </w:pPr>
      <w:r w:rsidRPr="00ED306C">
        <w:rPr>
          <w:noProof/>
        </w:rPr>
        <w:drawing>
          <wp:inline distT="0" distB="0" distL="0" distR="0" wp14:anchorId="0C56753E" wp14:editId="6BDC92A1">
            <wp:extent cx="4086225" cy="617220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8157" w14:textId="3BB22136" w:rsidR="00ED306C" w:rsidRDefault="00ED306C" w:rsidP="00ED306C">
      <w:pPr>
        <w:pStyle w:val="Caption"/>
        <w:rPr>
          <w:lang w:val="en-GB"/>
        </w:rPr>
      </w:pPr>
      <w:bookmarkStart w:id="105" w:name="_Toc462410550"/>
      <w:r w:rsidRPr="00ED306C">
        <w:rPr>
          <w:i w:val="0"/>
          <w:color w:val="124191" w:themeColor="background1"/>
        </w:rPr>
        <w:t xml:space="preserve">Figure </w:t>
      </w:r>
      <w:r w:rsidRPr="00ED306C">
        <w:rPr>
          <w:i w:val="0"/>
          <w:color w:val="124191" w:themeColor="background1"/>
        </w:rPr>
        <w:fldChar w:fldCharType="begin"/>
      </w:r>
      <w:r w:rsidRPr="00ED306C">
        <w:rPr>
          <w:i w:val="0"/>
          <w:color w:val="124191" w:themeColor="background1"/>
        </w:rPr>
        <w:instrText xml:space="preserve"> SEQ Figure \* ARABIC </w:instrText>
      </w:r>
      <w:r w:rsidRPr="00ED306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16</w:t>
      </w:r>
      <w:r w:rsidRPr="00ED306C">
        <w:rPr>
          <w:i w:val="0"/>
          <w:color w:val="124191" w:themeColor="background1"/>
        </w:rPr>
        <w:fldChar w:fldCharType="end"/>
      </w:r>
      <w:r w:rsidRPr="00ED306C">
        <w:rPr>
          <w:i w:val="0"/>
          <w:color w:val="124191" w:themeColor="background1"/>
        </w:rPr>
        <w:t xml:space="preserve"> </w:t>
      </w:r>
      <w:r w:rsidRPr="00813378">
        <w:rPr>
          <w:i w:val="0"/>
          <w:color w:val="124191" w:themeColor="background1"/>
        </w:rPr>
        <w:t xml:space="preserve">Received Call Request </w:t>
      </w:r>
      <w:r>
        <w:rPr>
          <w:i w:val="0"/>
          <w:color w:val="124191" w:themeColor="background1"/>
        </w:rPr>
        <w:t>Accepted, but Peer UE already disconnected</w:t>
      </w:r>
      <w:bookmarkEnd w:id="105"/>
    </w:p>
    <w:p w14:paraId="53165750" w14:textId="77777777" w:rsidR="00ED306C" w:rsidRPr="00ED306C" w:rsidRDefault="00ED306C" w:rsidP="00ED306C">
      <w:pPr>
        <w:rPr>
          <w:lang w:val="en-GB"/>
        </w:rPr>
      </w:pPr>
    </w:p>
    <w:p w14:paraId="2BA42D23" w14:textId="77777777" w:rsidR="00A11B2B" w:rsidRPr="00A11B2B" w:rsidRDefault="00A11B2B" w:rsidP="00A11B2B">
      <w:pPr>
        <w:rPr>
          <w:lang w:val="en-GB"/>
        </w:rPr>
      </w:pPr>
    </w:p>
    <w:p w14:paraId="2BA42D24" w14:textId="77777777" w:rsidR="0003025E" w:rsidRDefault="0003025E" w:rsidP="0003025E">
      <w:pPr>
        <w:pStyle w:val="Heading3"/>
        <w:rPr>
          <w:lang w:val="en-GB"/>
        </w:rPr>
      </w:pPr>
      <w:bookmarkStart w:id="106" w:name="_Sending_Call_Request"/>
      <w:bookmarkStart w:id="107" w:name="_Toc459738674"/>
      <w:bookmarkEnd w:id="106"/>
      <w:r>
        <w:rPr>
          <w:lang w:val="en-GB"/>
        </w:rPr>
        <w:t>Sending Call Request</w:t>
      </w:r>
      <w:bookmarkEnd w:id="107"/>
    </w:p>
    <w:p w14:paraId="2BA42D25" w14:textId="77777777" w:rsidR="009F2B16" w:rsidRDefault="009F2B16" w:rsidP="009F2B16">
      <w:pPr>
        <w:rPr>
          <w:lang w:val="en-GB"/>
        </w:rPr>
      </w:pPr>
      <w:r>
        <w:rPr>
          <w:lang w:val="en-GB"/>
        </w:rPr>
        <w:t>UE shall allow User to initiate call to other User, via BTS, then other User UE.</w:t>
      </w:r>
    </w:p>
    <w:p w14:paraId="2BA42D26" w14:textId="77777777" w:rsidR="009F2B16" w:rsidRDefault="009F2B16" w:rsidP="009F2B16">
      <w:pPr>
        <w:rPr>
          <w:lang w:val="en-GB"/>
        </w:rPr>
      </w:pPr>
      <w:r>
        <w:rPr>
          <w:lang w:val="en-GB"/>
        </w:rPr>
        <w:t>While waiting for other User accepting the call, User shall be able to reject own request.</w:t>
      </w:r>
    </w:p>
    <w:p w14:paraId="2BA42D27" w14:textId="77777777" w:rsidR="009F2B16" w:rsidRDefault="009F2B16" w:rsidP="009F2B16">
      <w:pPr>
        <w:rPr>
          <w:lang w:val="en-GB"/>
        </w:rPr>
      </w:pPr>
      <w:r>
        <w:rPr>
          <w:lang w:val="en-GB"/>
        </w:rPr>
        <w:t>After successfully connected both User can talk.</w:t>
      </w:r>
    </w:p>
    <w:p w14:paraId="2BA42D28" w14:textId="77777777" w:rsidR="009F2B16" w:rsidRDefault="009F2B16" w:rsidP="009F2B16">
      <w:pPr>
        <w:rPr>
          <w:lang w:val="en-GB"/>
        </w:rPr>
      </w:pPr>
      <w:r>
        <w:rPr>
          <w:lang w:val="en-GB"/>
        </w:rPr>
        <w:t xml:space="preserve">This is mirror procedure to </w:t>
      </w:r>
      <w:hyperlink w:anchor="_Receiving_Call_Request" w:history="1">
        <w:r w:rsidRPr="009F2B16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>.</w:t>
      </w:r>
    </w:p>
    <w:p w14:paraId="05C0AAB2" w14:textId="01B8BB33" w:rsidR="00ED306C" w:rsidRDefault="00ED306C" w:rsidP="00ED306C">
      <w:pPr>
        <w:rPr>
          <w:lang w:val="en-GB"/>
        </w:rPr>
      </w:pPr>
      <w:r>
        <w:rPr>
          <w:lang w:val="en-GB"/>
        </w:rPr>
        <w:t xml:space="preserve">Similarly to </w:t>
      </w:r>
      <w:hyperlink w:anchor="_Receiving_Call_Request" w:history="1">
        <w:r w:rsidRPr="009F2B16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 xml:space="preserve">, on every message sent to Peer UE - </w:t>
      </w:r>
      <w:hyperlink w:anchor="_Unknown_Recipient" w:history="1">
        <w:r w:rsidRPr="00ED306C">
          <w:rPr>
            <w:rStyle w:val="Hyperlink"/>
            <w:lang w:val="en-GB"/>
          </w:rPr>
          <w:t>Unknown Recipient</w:t>
        </w:r>
      </w:hyperlink>
      <w:r>
        <w:rPr>
          <w:lang w:val="en-GB"/>
        </w:rPr>
        <w:t xml:space="preserve"> message can be received in response.</w:t>
      </w:r>
    </w:p>
    <w:p w14:paraId="45773A77" w14:textId="32227A7F" w:rsidR="00ED306C" w:rsidRDefault="00ED306C" w:rsidP="009F2B16">
      <w:pPr>
        <w:rPr>
          <w:lang w:val="en-GB"/>
        </w:rPr>
      </w:pPr>
    </w:p>
    <w:p w14:paraId="2BA42D2F" w14:textId="5042E8DE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Sending Call Request – </w:t>
      </w:r>
      <w:r w:rsidR="00F3404A">
        <w:rPr>
          <w:lang w:val="en-GB"/>
        </w:rPr>
        <w:t>Use Case</w:t>
      </w:r>
    </w:p>
    <w:p w14:paraId="2BA42D30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D31" w14:textId="77777777" w:rsidR="00A11B2B" w:rsidRDefault="00A11B2B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2BA42D32" w14:textId="77777777" w:rsidR="00A11B2B" w:rsidRPr="002513EE" w:rsidRDefault="00A11B2B" w:rsidP="00A11B2B">
      <w:pPr>
        <w:rPr>
          <w:b/>
          <w:lang w:val="en-GB"/>
        </w:rPr>
      </w:pPr>
      <w:r w:rsidRPr="002513EE">
        <w:rPr>
          <w:b/>
          <w:lang w:val="en-GB"/>
        </w:rPr>
        <w:t>Main success scenario:</w:t>
      </w:r>
    </w:p>
    <w:p w14:paraId="2BA42D33" w14:textId="77777777" w:rsidR="009F2B16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selects on UE: dial action (might be implement as menu/selection item)</w:t>
      </w:r>
    </w:p>
    <w:p w14:paraId="2BA42D34" w14:textId="77777777" w:rsidR="009F2B16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UE switches to dialling mode</w:t>
      </w:r>
    </w:p>
    <w:p w14:paraId="2BA42D35" w14:textId="77777777" w:rsidR="009F2B16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types other UE Phone Number</w:t>
      </w:r>
      <w:r w:rsidRPr="00561893">
        <w:rPr>
          <w:color w:val="124191" w:themeColor="background1"/>
          <w:lang w:val="en-GB"/>
        </w:rPr>
        <w:t xml:space="preserve"> </w:t>
      </w:r>
    </w:p>
    <w:p w14:paraId="2BA42D36" w14:textId="77777777" w:rsidR="009F2B16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clicks Accept (green “pick up handset” button)</w:t>
      </w:r>
    </w:p>
    <w:p w14:paraId="2BA42D37" w14:textId="77777777" w:rsidR="009F2B16" w:rsidRPr="00157AD3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UE sends to BTS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r w:rsidRPr="00223F9C">
        <w:rPr>
          <w:rFonts w:ascii="Consolas" w:hAnsi="Consolas" w:cs="Consolas"/>
          <w:color w:val="124191" w:themeColor="background1"/>
          <w:lang w:val="en-GB"/>
        </w:rPr>
        <w:t>,</w:t>
      </w:r>
      <w:r>
        <w:rPr>
          <w:rFonts w:ascii="Consolas" w:hAnsi="Consolas" w:cs="Consolas"/>
          <w:color w:val="124191" w:themeColor="background1"/>
          <w:lang w:val="en-GB"/>
        </w:rPr>
        <w:t>to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enteredPhoneNumber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)</w:t>
      </w:r>
    </w:p>
    <w:p w14:paraId="2BA42D38" w14:textId="77777777" w:rsidR="009F2B16" w:rsidRPr="009F2B16" w:rsidRDefault="009F2B16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BTS responds with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CallAccepted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enteredPhoneNumber</w:t>
      </w:r>
      <w:r w:rsidRPr="00223F9C">
        <w:rPr>
          <w:rFonts w:ascii="Consolas" w:hAnsi="Consolas" w:cs="Consolas"/>
          <w:color w:val="124191" w:themeColor="background1"/>
          <w:lang w:val="en-GB"/>
        </w:rPr>
        <w:t>,</w:t>
      </w:r>
      <w:r>
        <w:rPr>
          <w:rFonts w:ascii="Consolas" w:hAnsi="Consolas" w:cs="Consolas"/>
          <w:color w:val="124191" w:themeColor="background1"/>
          <w:lang w:val="en-GB"/>
        </w:rPr>
        <w:t>to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=</w:t>
      </w:r>
      <w:r w:rsidRPr="009F2B16">
        <w:rPr>
          <w:rFonts w:ascii="Consolas" w:hAnsi="Consolas" w:cs="Consolas"/>
          <w:color w:val="124191" w:themeColor="background1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proofErr w:type="spellEnd"/>
      <w:r w:rsidRPr="00223F9C">
        <w:rPr>
          <w:rFonts w:ascii="Consolas" w:hAnsi="Consolas" w:cs="Consolas"/>
          <w:color w:val="124191" w:themeColor="background1"/>
          <w:lang w:val="en-GB"/>
        </w:rPr>
        <w:t>)</w:t>
      </w:r>
    </w:p>
    <w:p w14:paraId="2BA42D39" w14:textId="77777777" w:rsidR="00A11B2B" w:rsidRDefault="00666631" w:rsidP="00693EE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UE changes its mode to conversation mode (</w:t>
      </w:r>
      <w:r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state)</w:t>
      </w:r>
    </w:p>
    <w:p w14:paraId="2BA42D3A" w14:textId="77777777" w:rsidR="00A11B2B" w:rsidRPr="00666631" w:rsidRDefault="00A11B2B" w:rsidP="00A11B2B">
      <w:pPr>
        <w:rPr>
          <w:b/>
          <w:lang w:val="en-GB"/>
        </w:rPr>
      </w:pPr>
      <w:r w:rsidRPr="00666631">
        <w:rPr>
          <w:b/>
          <w:lang w:val="en-GB"/>
        </w:rPr>
        <w:t>Main failure scenario</w:t>
      </w:r>
    </w:p>
    <w:p w14:paraId="2BA42D3B" w14:textId="77777777" w:rsidR="00666631" w:rsidRDefault="00666631" w:rsidP="00A11B2B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6</w:t>
      </w:r>
      <w:r w:rsidR="00A11B2B">
        <w:rPr>
          <w:lang w:val="en-GB"/>
        </w:rPr>
        <w:t xml:space="preserve">a. BTS responds with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</w:p>
    <w:p w14:paraId="2BA42D3C" w14:textId="77777777" w:rsidR="00666631" w:rsidRDefault="00666631" w:rsidP="00A11B2B">
      <w:pPr>
        <w:rPr>
          <w:lang w:val="en-GB"/>
        </w:rPr>
      </w:pPr>
      <w:r>
        <w:rPr>
          <w:lang w:val="en-GB"/>
        </w:rPr>
        <w:t>7a. UE informs User call dropped</w:t>
      </w:r>
    </w:p>
    <w:p w14:paraId="2BA42D3D" w14:textId="77777777" w:rsidR="00A11B2B" w:rsidRDefault="00666631" w:rsidP="00A11B2B">
      <w:pPr>
        <w:rPr>
          <w:color w:val="124191" w:themeColor="background1"/>
          <w:lang w:val="en-GB"/>
        </w:rPr>
      </w:pPr>
      <w:r>
        <w:rPr>
          <w:lang w:val="en-GB"/>
        </w:rPr>
        <w:t>7b  UE returns to main menu mode</w:t>
      </w:r>
    </w:p>
    <w:p w14:paraId="041EC522" w14:textId="0964147F" w:rsidR="00F136FC" w:rsidRPr="00666631" w:rsidRDefault="00F136FC" w:rsidP="00F136FC">
      <w:pPr>
        <w:rPr>
          <w:b/>
          <w:lang w:val="en-GB"/>
        </w:rPr>
      </w:pPr>
      <w:r>
        <w:rPr>
          <w:b/>
          <w:lang w:val="en-GB"/>
        </w:rPr>
        <w:t xml:space="preserve">Alternative </w:t>
      </w:r>
      <w:r w:rsidRPr="00666631">
        <w:rPr>
          <w:b/>
          <w:lang w:val="en-GB"/>
        </w:rPr>
        <w:t>failure scenario</w:t>
      </w:r>
      <w:r>
        <w:rPr>
          <w:b/>
          <w:lang w:val="en-GB"/>
        </w:rPr>
        <w:t xml:space="preserve"> – Peer User not connected</w:t>
      </w:r>
    </w:p>
    <w:p w14:paraId="2B7D64FF" w14:textId="571B8B02" w:rsidR="00F136FC" w:rsidRDefault="00F136FC" w:rsidP="00F136FC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 xml:space="preserve">6a. BTS responds with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</w:p>
    <w:p w14:paraId="04985498" w14:textId="54226272" w:rsidR="00F136FC" w:rsidRDefault="00F136FC" w:rsidP="00F136FC">
      <w:pPr>
        <w:rPr>
          <w:lang w:val="en-GB"/>
        </w:rPr>
      </w:pPr>
      <w:r>
        <w:rPr>
          <w:lang w:val="en-GB"/>
        </w:rPr>
        <w:t>7a. UE informs User that peer UE is not connected</w:t>
      </w:r>
    </w:p>
    <w:p w14:paraId="62F20968" w14:textId="77777777" w:rsidR="00F136FC" w:rsidRDefault="00F136FC" w:rsidP="00F136FC">
      <w:pPr>
        <w:rPr>
          <w:color w:val="124191" w:themeColor="background1"/>
          <w:lang w:val="en-GB"/>
        </w:rPr>
      </w:pPr>
      <w:r>
        <w:rPr>
          <w:lang w:val="en-GB"/>
        </w:rPr>
        <w:t>7b  UE returns to main menu mode</w:t>
      </w:r>
    </w:p>
    <w:p w14:paraId="2BA42D3E" w14:textId="77777777" w:rsidR="00A11B2B" w:rsidRPr="00666631" w:rsidRDefault="00A11B2B" w:rsidP="00A11B2B">
      <w:pPr>
        <w:rPr>
          <w:b/>
          <w:lang w:val="en-GB"/>
        </w:rPr>
      </w:pPr>
      <w:r w:rsidRPr="00666631">
        <w:rPr>
          <w:b/>
          <w:lang w:val="en-GB"/>
        </w:rPr>
        <w:t>Alternate failure scenario</w:t>
      </w:r>
      <w:r w:rsidR="000C6A54">
        <w:rPr>
          <w:b/>
          <w:lang w:val="en-GB"/>
        </w:rPr>
        <w:t xml:space="preserve"> - T</w:t>
      </w:r>
      <w:r w:rsidR="00666631">
        <w:rPr>
          <w:b/>
          <w:lang w:val="en-GB"/>
        </w:rPr>
        <w:t>imeout</w:t>
      </w:r>
    </w:p>
    <w:p w14:paraId="2BA42D3F" w14:textId="77777777" w:rsidR="00666631" w:rsidRDefault="00666631" w:rsidP="00666631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6a. BTS does not respond within</w:t>
      </w:r>
      <w:r w:rsidR="000C6A54">
        <w:rPr>
          <w:lang w:val="en-GB"/>
        </w:rPr>
        <w:t xml:space="preserve"> 60s timeout</w:t>
      </w:r>
    </w:p>
    <w:p w14:paraId="2BA42D40" w14:textId="77777777" w:rsidR="00666631" w:rsidRDefault="00666631" w:rsidP="00666631">
      <w:pPr>
        <w:rPr>
          <w:lang w:val="en-GB"/>
        </w:rPr>
      </w:pPr>
      <w:r>
        <w:rPr>
          <w:lang w:val="en-GB"/>
        </w:rPr>
        <w:t>7a. UE informs User call dropped</w:t>
      </w:r>
    </w:p>
    <w:p w14:paraId="2BA42D41" w14:textId="77777777" w:rsidR="00666631" w:rsidRDefault="00666631" w:rsidP="00666631">
      <w:pPr>
        <w:rPr>
          <w:color w:val="124191" w:themeColor="background1"/>
          <w:lang w:val="en-GB"/>
        </w:rPr>
      </w:pPr>
      <w:r>
        <w:rPr>
          <w:lang w:val="en-GB"/>
        </w:rPr>
        <w:t>7b  UE returns to main menu mode</w:t>
      </w:r>
    </w:p>
    <w:p w14:paraId="2BA42D42" w14:textId="77777777" w:rsidR="000C6A54" w:rsidRPr="00666631" w:rsidRDefault="000C6A54" w:rsidP="000C6A54">
      <w:pPr>
        <w:rPr>
          <w:b/>
          <w:lang w:val="en-GB"/>
        </w:rPr>
      </w:pPr>
      <w:r w:rsidRPr="00666631">
        <w:rPr>
          <w:b/>
          <w:lang w:val="en-GB"/>
        </w:rPr>
        <w:t>Alternate failure scenario</w:t>
      </w:r>
      <w:r>
        <w:rPr>
          <w:b/>
          <w:lang w:val="en-GB"/>
        </w:rPr>
        <w:t xml:space="preserve"> - Resignation</w:t>
      </w:r>
    </w:p>
    <w:p w14:paraId="2BA42D43" w14:textId="77777777" w:rsidR="000C6A54" w:rsidRDefault="000C6A54" w:rsidP="000C6A54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6a. BTS is not responding, User click Reject (red “hang up the phone” button)</w:t>
      </w:r>
    </w:p>
    <w:p w14:paraId="2BA42D44" w14:textId="77777777" w:rsidR="000C6A54" w:rsidRDefault="000C6A54" w:rsidP="000C6A54">
      <w:pPr>
        <w:rPr>
          <w:lang w:val="en-GB"/>
        </w:rPr>
      </w:pPr>
      <w:r>
        <w:rPr>
          <w:lang w:val="en-GB"/>
        </w:rPr>
        <w:t xml:space="preserve">7a. UE sends to BTS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>
        <w:rPr>
          <w:lang w:val="en-GB"/>
        </w:rPr>
        <w:t xml:space="preserve"> </w:t>
      </w:r>
    </w:p>
    <w:p w14:paraId="2BA42D45" w14:textId="1E0B8613" w:rsidR="000C6A54" w:rsidRDefault="00F136FC" w:rsidP="000C6A54">
      <w:pPr>
        <w:rPr>
          <w:color w:val="124191" w:themeColor="background1"/>
          <w:lang w:val="en-GB"/>
        </w:rPr>
      </w:pPr>
      <w:r>
        <w:rPr>
          <w:lang w:val="en-GB"/>
        </w:rPr>
        <w:t>7b.</w:t>
      </w:r>
      <w:r w:rsidR="000C6A54">
        <w:rPr>
          <w:lang w:val="en-GB"/>
        </w:rPr>
        <w:t xml:space="preserve"> UE returns to main menu mode</w:t>
      </w:r>
    </w:p>
    <w:p w14:paraId="3ACD037B" w14:textId="32C5729E" w:rsidR="00F136FC" w:rsidRPr="00666631" w:rsidRDefault="00F136FC" w:rsidP="00F136FC">
      <w:pPr>
        <w:rPr>
          <w:b/>
          <w:lang w:val="en-GB"/>
        </w:rPr>
      </w:pPr>
      <w:r w:rsidRPr="00666631">
        <w:rPr>
          <w:b/>
          <w:lang w:val="en-GB"/>
        </w:rPr>
        <w:t>Alternate failure scenario</w:t>
      </w:r>
      <w:r>
        <w:rPr>
          <w:b/>
          <w:lang w:val="en-GB"/>
        </w:rPr>
        <w:t xml:space="preserve"> – Resignation and Peer UE was disconnected in meantime</w:t>
      </w:r>
    </w:p>
    <w:p w14:paraId="660B4B11" w14:textId="77777777" w:rsidR="00F136FC" w:rsidRDefault="00F136FC" w:rsidP="00F136FC">
      <w:pPr>
        <w:rPr>
          <w:rFonts w:ascii="Consolas" w:hAnsi="Consolas" w:cs="Consolas"/>
          <w:color w:val="124191" w:themeColor="background1"/>
          <w:lang w:val="en-GB"/>
        </w:rPr>
      </w:pPr>
      <w:r>
        <w:rPr>
          <w:lang w:val="en-GB"/>
        </w:rPr>
        <w:t>6a. BTS is not responding, User click Reject (red “hang up the phone” button)</w:t>
      </w:r>
    </w:p>
    <w:p w14:paraId="5A4BACA8" w14:textId="77777777" w:rsidR="00F136FC" w:rsidRDefault="00F136FC" w:rsidP="00F136FC">
      <w:pPr>
        <w:rPr>
          <w:lang w:val="en-GB"/>
        </w:rPr>
      </w:pPr>
      <w:r>
        <w:rPr>
          <w:lang w:val="en-GB"/>
        </w:rPr>
        <w:t xml:space="preserve">7a. UE sends to BTS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>
        <w:rPr>
          <w:lang w:val="en-GB"/>
        </w:rPr>
        <w:t xml:space="preserve"> </w:t>
      </w:r>
    </w:p>
    <w:p w14:paraId="5BCAF429" w14:textId="562C573D" w:rsidR="00F136FC" w:rsidRDefault="00F136FC" w:rsidP="00F136FC">
      <w:pPr>
        <w:rPr>
          <w:lang w:val="en-GB"/>
        </w:rPr>
      </w:pPr>
      <w:r>
        <w:rPr>
          <w:lang w:val="en-GB"/>
        </w:rPr>
        <w:t xml:space="preserve">7b. BTS responds with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</w:p>
    <w:p w14:paraId="242B8EF0" w14:textId="36D24B89" w:rsidR="00F136FC" w:rsidRDefault="00F136FC" w:rsidP="00F136FC">
      <w:pPr>
        <w:rPr>
          <w:color w:val="124191" w:themeColor="background1"/>
          <w:lang w:val="en-GB"/>
        </w:rPr>
      </w:pPr>
      <w:r>
        <w:rPr>
          <w:lang w:val="en-GB"/>
        </w:rPr>
        <w:t>7c. UE returns to main menu mode</w:t>
      </w:r>
    </w:p>
    <w:p w14:paraId="2BA42D46" w14:textId="77777777" w:rsidR="000C6A54" w:rsidRDefault="000C6A54" w:rsidP="000C6A54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2BA42D47" w14:textId="77777777" w:rsidR="000C6A54" w:rsidRDefault="000C6A54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[success] UE is ready for talking (</w:t>
      </w:r>
      <w:r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state)</w:t>
      </w:r>
    </w:p>
    <w:p w14:paraId="2BA42D48" w14:textId="77777777" w:rsidR="00A11B2B" w:rsidRPr="000C6A54" w:rsidRDefault="000C6A54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[failure] UE returns to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49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>Sending Call Request Sequence Diagram – Success</w:t>
      </w:r>
    </w:p>
    <w:p w14:paraId="2BA42D4A" w14:textId="77777777" w:rsidR="00216D6C" w:rsidRDefault="00216D6C" w:rsidP="00216D6C">
      <w:pPr>
        <w:keepNext/>
      </w:pPr>
      <w:r w:rsidRPr="00216D6C">
        <w:rPr>
          <w:noProof/>
        </w:rPr>
        <w:drawing>
          <wp:inline distT="0" distB="0" distL="0" distR="0" wp14:anchorId="2BA42DF6" wp14:editId="2BA42DF7">
            <wp:extent cx="3476625" cy="4724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4B" w14:textId="77777777" w:rsidR="000C6A54" w:rsidRPr="00216D6C" w:rsidRDefault="00216D6C" w:rsidP="00216D6C">
      <w:pPr>
        <w:pStyle w:val="Caption"/>
        <w:rPr>
          <w:i w:val="0"/>
          <w:color w:val="124191" w:themeColor="background1"/>
          <w:lang w:val="en-GB"/>
        </w:rPr>
      </w:pPr>
      <w:bookmarkStart w:id="108" w:name="_Toc462410551"/>
      <w:r w:rsidRPr="00216D6C">
        <w:rPr>
          <w:i w:val="0"/>
          <w:color w:val="124191" w:themeColor="background1"/>
        </w:rPr>
        <w:t xml:space="preserve">Figure </w:t>
      </w:r>
      <w:r w:rsidRPr="00216D6C">
        <w:rPr>
          <w:i w:val="0"/>
          <w:color w:val="124191" w:themeColor="background1"/>
        </w:rPr>
        <w:fldChar w:fldCharType="begin"/>
      </w:r>
      <w:r w:rsidRPr="00216D6C">
        <w:rPr>
          <w:i w:val="0"/>
          <w:color w:val="124191" w:themeColor="background1"/>
        </w:rPr>
        <w:instrText xml:space="preserve"> SEQ Figure \* ARABIC </w:instrText>
      </w:r>
      <w:r w:rsidRPr="00216D6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17</w:t>
      </w:r>
      <w:r w:rsidRPr="00216D6C">
        <w:rPr>
          <w:i w:val="0"/>
          <w:color w:val="124191" w:themeColor="background1"/>
        </w:rPr>
        <w:fldChar w:fldCharType="end"/>
      </w:r>
      <w:r w:rsidRPr="00216D6C">
        <w:rPr>
          <w:i w:val="0"/>
          <w:color w:val="124191" w:themeColor="background1"/>
        </w:rPr>
        <w:t xml:space="preserve"> Call Initiated - Success</w:t>
      </w:r>
      <w:bookmarkEnd w:id="108"/>
    </w:p>
    <w:p w14:paraId="2BA42D4C" w14:textId="3CA8A960" w:rsidR="000C6A54" w:rsidRDefault="000C6A54" w:rsidP="000C6A54">
      <w:pPr>
        <w:pStyle w:val="Heading4"/>
        <w:rPr>
          <w:lang w:val="en-GB"/>
        </w:rPr>
      </w:pPr>
      <w:r>
        <w:rPr>
          <w:lang w:val="en-GB"/>
        </w:rPr>
        <w:t>Sending Call Request Sequence Diagram – Failure</w:t>
      </w:r>
      <w:r w:rsidR="00F136FC">
        <w:rPr>
          <w:lang w:val="en-GB"/>
        </w:rPr>
        <w:t>: Peer User dropped call</w:t>
      </w:r>
    </w:p>
    <w:p w14:paraId="2BA42D4D" w14:textId="77777777" w:rsidR="00216D6C" w:rsidRDefault="00216D6C" w:rsidP="00216D6C">
      <w:pPr>
        <w:keepNext/>
      </w:pPr>
      <w:r w:rsidRPr="00216D6C">
        <w:rPr>
          <w:noProof/>
        </w:rPr>
        <w:drawing>
          <wp:inline distT="0" distB="0" distL="0" distR="0" wp14:anchorId="2BA42DF8" wp14:editId="2BA42DF9">
            <wp:extent cx="3476625" cy="430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4E" w14:textId="07A0A03C" w:rsidR="00216D6C" w:rsidRDefault="00216D6C" w:rsidP="00216D6C">
      <w:pPr>
        <w:pStyle w:val="Caption"/>
        <w:rPr>
          <w:i w:val="0"/>
          <w:color w:val="124191" w:themeColor="background1"/>
        </w:rPr>
      </w:pPr>
      <w:bookmarkStart w:id="109" w:name="_Toc462410552"/>
      <w:r w:rsidRPr="00D44010">
        <w:rPr>
          <w:i w:val="0"/>
          <w:color w:val="124191" w:themeColor="background1"/>
        </w:rPr>
        <w:t xml:space="preserve">Figure </w:t>
      </w:r>
      <w:r w:rsidRPr="00D44010">
        <w:rPr>
          <w:i w:val="0"/>
          <w:color w:val="124191" w:themeColor="background1"/>
        </w:rPr>
        <w:fldChar w:fldCharType="begin"/>
      </w:r>
      <w:r w:rsidRPr="00D44010">
        <w:rPr>
          <w:i w:val="0"/>
          <w:color w:val="124191" w:themeColor="background1"/>
        </w:rPr>
        <w:instrText xml:space="preserve"> SEQ Figure \* ARABIC </w:instrText>
      </w:r>
      <w:r w:rsidRPr="00D44010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18</w:t>
      </w:r>
      <w:r w:rsidRPr="00D44010">
        <w:rPr>
          <w:i w:val="0"/>
          <w:color w:val="124191" w:themeColor="background1"/>
        </w:rPr>
        <w:fldChar w:fldCharType="end"/>
      </w:r>
      <w:r w:rsidRPr="00D44010">
        <w:rPr>
          <w:i w:val="0"/>
          <w:color w:val="124191" w:themeColor="background1"/>
        </w:rPr>
        <w:t xml:space="preserve"> Call Initiated </w:t>
      </w:r>
      <w:r w:rsidR="00F136FC">
        <w:rPr>
          <w:i w:val="0"/>
          <w:color w:val="124191" w:themeColor="background1"/>
        </w:rPr>
        <w:t>–</w:t>
      </w:r>
      <w:r w:rsidRPr="00D44010">
        <w:rPr>
          <w:i w:val="0"/>
          <w:color w:val="124191" w:themeColor="background1"/>
        </w:rPr>
        <w:t xml:space="preserve"> Rejected</w:t>
      </w:r>
      <w:bookmarkEnd w:id="109"/>
    </w:p>
    <w:p w14:paraId="382FC97B" w14:textId="7900378D" w:rsidR="00F136FC" w:rsidRDefault="00F136FC" w:rsidP="00F136FC">
      <w:pPr>
        <w:pStyle w:val="Heading4"/>
        <w:rPr>
          <w:lang w:val="en-GB"/>
        </w:rPr>
      </w:pPr>
      <w:r>
        <w:rPr>
          <w:lang w:val="en-GB"/>
        </w:rPr>
        <w:t xml:space="preserve">Sending Call Request Sequence Diagram – Failure: Peer User not </w:t>
      </w:r>
      <w:proofErr w:type="spellStart"/>
      <w:r>
        <w:rPr>
          <w:lang w:val="en-GB"/>
        </w:rPr>
        <w:t>connectedl</w:t>
      </w:r>
      <w:proofErr w:type="spellEnd"/>
    </w:p>
    <w:p w14:paraId="3C6CF6EB" w14:textId="77777777" w:rsidR="00F136FC" w:rsidRDefault="00F136FC" w:rsidP="00F136FC">
      <w:pPr>
        <w:keepNext/>
      </w:pPr>
      <w:r w:rsidRPr="00F136FC">
        <w:rPr>
          <w:noProof/>
        </w:rPr>
        <w:drawing>
          <wp:inline distT="0" distB="0" distL="0" distR="0" wp14:anchorId="66CED7F6" wp14:editId="283FE71D">
            <wp:extent cx="4086225" cy="459105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891" w14:textId="170E21D6" w:rsidR="00F136FC" w:rsidRPr="00F136FC" w:rsidRDefault="00F136FC" w:rsidP="00F136FC">
      <w:pPr>
        <w:pStyle w:val="Caption"/>
        <w:rPr>
          <w:i w:val="0"/>
          <w:color w:val="124191" w:themeColor="background1"/>
          <w:lang w:val="en-GB"/>
        </w:rPr>
      </w:pPr>
      <w:bookmarkStart w:id="110" w:name="_Toc462410553"/>
      <w:r w:rsidRPr="00F136FC">
        <w:rPr>
          <w:i w:val="0"/>
          <w:color w:val="124191" w:themeColor="background1"/>
        </w:rPr>
        <w:t xml:space="preserve">Figure </w:t>
      </w:r>
      <w:r w:rsidRPr="00F136FC">
        <w:rPr>
          <w:i w:val="0"/>
          <w:color w:val="124191" w:themeColor="background1"/>
        </w:rPr>
        <w:fldChar w:fldCharType="begin"/>
      </w:r>
      <w:r w:rsidRPr="00F136FC">
        <w:rPr>
          <w:i w:val="0"/>
          <w:color w:val="124191" w:themeColor="background1"/>
        </w:rPr>
        <w:instrText xml:space="preserve"> SEQ Figure \* ARABIC </w:instrText>
      </w:r>
      <w:r w:rsidRPr="00F136F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19</w:t>
      </w:r>
      <w:r w:rsidRPr="00F136FC">
        <w:rPr>
          <w:i w:val="0"/>
          <w:color w:val="124191" w:themeColor="background1"/>
        </w:rPr>
        <w:fldChar w:fldCharType="end"/>
      </w:r>
      <w:r w:rsidRPr="00F136FC">
        <w:rPr>
          <w:i w:val="0"/>
          <w:color w:val="124191" w:themeColor="background1"/>
        </w:rPr>
        <w:t xml:space="preserve"> Call Initiated to not connected UE</w:t>
      </w:r>
      <w:bookmarkEnd w:id="110"/>
    </w:p>
    <w:p w14:paraId="2BA42D4F" w14:textId="77777777" w:rsidR="000C6A54" w:rsidRDefault="000C6A54" w:rsidP="000C6A54">
      <w:pPr>
        <w:pStyle w:val="Heading4"/>
        <w:rPr>
          <w:lang w:val="en-GB"/>
        </w:rPr>
      </w:pPr>
      <w:r>
        <w:rPr>
          <w:lang w:val="en-GB"/>
        </w:rPr>
        <w:t>Sending Call Request Sequence Diagram – Timeout</w:t>
      </w:r>
    </w:p>
    <w:p w14:paraId="2BA42D50" w14:textId="77777777" w:rsidR="00D44010" w:rsidRDefault="00D44010" w:rsidP="00D44010">
      <w:pPr>
        <w:keepNext/>
      </w:pPr>
      <w:r w:rsidRPr="00D44010">
        <w:rPr>
          <w:noProof/>
        </w:rPr>
        <w:drawing>
          <wp:inline distT="0" distB="0" distL="0" distR="0" wp14:anchorId="2BA42DFA" wp14:editId="2BA42DFB">
            <wp:extent cx="3476625" cy="430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51" w14:textId="77777777" w:rsidR="00D44010" w:rsidRPr="00D44010" w:rsidRDefault="00D44010" w:rsidP="00D44010">
      <w:pPr>
        <w:pStyle w:val="Caption"/>
        <w:rPr>
          <w:i w:val="0"/>
          <w:color w:val="124191" w:themeColor="background1"/>
          <w:lang w:val="en-GB"/>
        </w:rPr>
      </w:pPr>
      <w:bookmarkStart w:id="111" w:name="_Toc462410554"/>
      <w:r w:rsidRPr="00D44010">
        <w:rPr>
          <w:i w:val="0"/>
          <w:color w:val="124191" w:themeColor="background1"/>
        </w:rPr>
        <w:t xml:space="preserve">Figure </w:t>
      </w:r>
      <w:r w:rsidRPr="00D44010">
        <w:rPr>
          <w:i w:val="0"/>
          <w:color w:val="124191" w:themeColor="background1"/>
        </w:rPr>
        <w:fldChar w:fldCharType="begin"/>
      </w:r>
      <w:r w:rsidRPr="00D44010">
        <w:rPr>
          <w:i w:val="0"/>
          <w:color w:val="124191" w:themeColor="background1"/>
        </w:rPr>
        <w:instrText xml:space="preserve"> SEQ Figure \* ARABIC </w:instrText>
      </w:r>
      <w:r w:rsidRPr="00D44010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20</w:t>
      </w:r>
      <w:r w:rsidRPr="00D44010">
        <w:rPr>
          <w:i w:val="0"/>
          <w:color w:val="124191" w:themeColor="background1"/>
        </w:rPr>
        <w:fldChar w:fldCharType="end"/>
      </w:r>
      <w:r w:rsidRPr="00D44010">
        <w:rPr>
          <w:i w:val="0"/>
          <w:color w:val="124191" w:themeColor="background1"/>
        </w:rPr>
        <w:t xml:space="preserve"> Call Initiated - Timeout</w:t>
      </w:r>
      <w:bookmarkEnd w:id="111"/>
    </w:p>
    <w:p w14:paraId="2BA42D52" w14:textId="77777777" w:rsidR="000C6A54" w:rsidRDefault="000C6A54" w:rsidP="000C6A54">
      <w:pPr>
        <w:pStyle w:val="Heading4"/>
        <w:rPr>
          <w:lang w:val="en-GB"/>
        </w:rPr>
      </w:pPr>
      <w:r>
        <w:rPr>
          <w:lang w:val="en-GB"/>
        </w:rPr>
        <w:t>Sending Call Request Sequence Diagram – Resignation</w:t>
      </w:r>
    </w:p>
    <w:p w14:paraId="2BA42D53" w14:textId="2AB9CC56" w:rsidR="00D44010" w:rsidRDefault="00D44010" w:rsidP="00D44010">
      <w:pPr>
        <w:keepNext/>
      </w:pPr>
      <w:r w:rsidRPr="00D44010">
        <w:rPr>
          <w:noProof/>
        </w:rPr>
        <w:drawing>
          <wp:inline distT="0" distB="0" distL="0" distR="0" wp14:anchorId="2BA42DFC" wp14:editId="1EA095A8">
            <wp:extent cx="3260237" cy="430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37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54" w14:textId="77777777" w:rsidR="00A11B2B" w:rsidRPr="00D44010" w:rsidRDefault="00D44010" w:rsidP="00D44010">
      <w:pPr>
        <w:pStyle w:val="Caption"/>
        <w:rPr>
          <w:i w:val="0"/>
          <w:color w:val="124191" w:themeColor="background1"/>
          <w:lang w:val="en-GB"/>
        </w:rPr>
      </w:pPr>
      <w:bookmarkStart w:id="112" w:name="_Ref449110745"/>
      <w:bookmarkStart w:id="113" w:name="_Toc462410555"/>
      <w:r w:rsidRPr="00D44010">
        <w:rPr>
          <w:i w:val="0"/>
          <w:color w:val="124191" w:themeColor="background1"/>
        </w:rPr>
        <w:t xml:space="preserve">Figure </w:t>
      </w:r>
      <w:r w:rsidRPr="00D44010">
        <w:rPr>
          <w:i w:val="0"/>
          <w:color w:val="124191" w:themeColor="background1"/>
        </w:rPr>
        <w:fldChar w:fldCharType="begin"/>
      </w:r>
      <w:r w:rsidRPr="00D44010">
        <w:rPr>
          <w:i w:val="0"/>
          <w:color w:val="124191" w:themeColor="background1"/>
        </w:rPr>
        <w:instrText xml:space="preserve"> SEQ Figure \* ARABIC </w:instrText>
      </w:r>
      <w:r w:rsidRPr="00D44010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21</w:t>
      </w:r>
      <w:r w:rsidRPr="00D44010">
        <w:rPr>
          <w:i w:val="0"/>
          <w:color w:val="124191" w:themeColor="background1"/>
        </w:rPr>
        <w:fldChar w:fldCharType="end"/>
      </w:r>
      <w:r w:rsidRPr="00D44010">
        <w:rPr>
          <w:i w:val="0"/>
          <w:color w:val="124191" w:themeColor="background1"/>
        </w:rPr>
        <w:t xml:space="preserve"> Call Initiated - Resignation</w:t>
      </w:r>
      <w:bookmarkEnd w:id="112"/>
      <w:bookmarkEnd w:id="113"/>
    </w:p>
    <w:p w14:paraId="2BA42D55" w14:textId="77777777" w:rsidR="0003025E" w:rsidRDefault="0003025E" w:rsidP="0003025E">
      <w:pPr>
        <w:pStyle w:val="Heading3"/>
        <w:rPr>
          <w:lang w:val="en-GB"/>
        </w:rPr>
      </w:pPr>
      <w:bookmarkStart w:id="114" w:name="_Dropping_Call"/>
      <w:bookmarkStart w:id="115" w:name="_Toc459738675"/>
      <w:bookmarkEnd w:id="114"/>
      <w:r>
        <w:rPr>
          <w:lang w:val="en-GB"/>
        </w:rPr>
        <w:t>Dropping Call</w:t>
      </w:r>
      <w:bookmarkEnd w:id="115"/>
    </w:p>
    <w:p w14:paraId="2BA42D56" w14:textId="77777777" w:rsidR="00D44010" w:rsidRDefault="00D44010" w:rsidP="00D44010">
      <w:pPr>
        <w:rPr>
          <w:lang w:val="en-GB"/>
        </w:rPr>
      </w:pPr>
      <w:r>
        <w:rPr>
          <w:lang w:val="en-GB"/>
        </w:rPr>
        <w:t xml:space="preserve">User, when UE is in </w:t>
      </w:r>
      <w:r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state, shall be able to drop the call.</w:t>
      </w:r>
    </w:p>
    <w:p w14:paraId="2BA42D5C" w14:textId="5270AE81" w:rsidR="00D44010" w:rsidRDefault="00AB00A0" w:rsidP="00D44010">
      <w:pPr>
        <w:rPr>
          <w:lang w:val="en-GB"/>
        </w:rPr>
      </w:pPr>
      <w:r>
        <w:rPr>
          <w:lang w:val="en-GB"/>
        </w:rPr>
        <w:t xml:space="preserve">Similarly, </w:t>
      </w:r>
      <w:r w:rsidR="00D44010">
        <w:rPr>
          <w:lang w:val="en-GB"/>
        </w:rPr>
        <w:t xml:space="preserve">when UE is in </w:t>
      </w:r>
      <w:r w:rsidR="00D44010">
        <w:rPr>
          <w:rFonts w:ascii="Consolas" w:hAnsi="Consolas" w:cs="Consolas"/>
          <w:color w:val="124191" w:themeColor="background1"/>
          <w:lang w:val="en-GB"/>
        </w:rPr>
        <w:t>Talking</w:t>
      </w:r>
      <w:r w:rsidR="00D44010" w:rsidRPr="00561893">
        <w:rPr>
          <w:color w:val="124191" w:themeColor="background1"/>
          <w:lang w:val="en-GB"/>
        </w:rPr>
        <w:t xml:space="preserve"> </w:t>
      </w:r>
      <w:r w:rsidR="00D44010">
        <w:rPr>
          <w:lang w:val="en-GB"/>
        </w:rPr>
        <w:t xml:space="preserve">state, on receiving </w:t>
      </w:r>
      <w:proofErr w:type="spellStart"/>
      <w:r w:rsidR="00D44010"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 w:rsidR="00D44010">
        <w:rPr>
          <w:lang w:val="en-GB"/>
        </w:rPr>
        <w:t xml:space="preserve"> from other User shall end the current call.</w:t>
      </w:r>
    </w:p>
    <w:p w14:paraId="6B0E0595" w14:textId="1430C324" w:rsidR="009B0DE6" w:rsidRPr="00D44010" w:rsidRDefault="009B0DE6" w:rsidP="00D44010">
      <w:pPr>
        <w:rPr>
          <w:lang w:val="en-GB"/>
        </w:rPr>
      </w:pPr>
      <w:r>
        <w:rPr>
          <w:lang w:val="en-GB"/>
        </w:rPr>
        <w:t xml:space="preserve">Every </w:t>
      </w:r>
      <w:hyperlink w:anchor="_Unknown_Recipient" w:history="1">
        <w:r w:rsidRPr="00ED306C">
          <w:rPr>
            <w:rStyle w:val="Hyperlink"/>
            <w:lang w:val="en-GB"/>
          </w:rPr>
          <w:t>Unknown Recipient</w:t>
        </w:r>
      </w:hyperlink>
      <w:r>
        <w:rPr>
          <w:lang w:val="en-GB"/>
        </w:rPr>
        <w:t xml:space="preserve"> message that is received on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>
        <w:rPr>
          <w:lang w:val="en-GB"/>
        </w:rPr>
        <w:t xml:space="preserve"> message shall be ignored. </w:t>
      </w:r>
      <w:r>
        <w:rPr>
          <w:lang w:val="en-GB"/>
        </w:rPr>
        <w:br/>
        <w:t xml:space="preserve">To keep this procedure simple – alternative scenarios where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  <w:r>
        <w:rPr>
          <w:lang w:val="en-GB"/>
        </w:rPr>
        <w:t xml:space="preserve"> is received are not present in Sequence Diagrams.</w:t>
      </w:r>
    </w:p>
    <w:p w14:paraId="2BA42D5D" w14:textId="56B9E8D9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Dropping Call – </w:t>
      </w:r>
      <w:r w:rsidR="00F3404A">
        <w:rPr>
          <w:lang w:val="en-GB"/>
        </w:rPr>
        <w:t>Use Case</w:t>
      </w:r>
    </w:p>
    <w:p w14:paraId="2BA42D5E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D5F" w14:textId="77777777" w:rsidR="00A11B2B" w:rsidRDefault="00A11B2B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="00D44010">
        <w:rPr>
          <w:rFonts w:ascii="Consolas" w:hAnsi="Consolas" w:cs="Consolas"/>
          <w:color w:val="124191" w:themeColor="background1"/>
          <w:lang w:val="en-GB"/>
        </w:rPr>
        <w:t xml:space="preserve">Talking </w:t>
      </w:r>
      <w:r w:rsidR="00D44010">
        <w:rPr>
          <w:lang w:val="en-GB"/>
        </w:rPr>
        <w:t>state</w:t>
      </w:r>
    </w:p>
    <w:p w14:paraId="2BA42D60" w14:textId="77777777" w:rsidR="00A11B2B" w:rsidRPr="002513EE" w:rsidRDefault="00D44010" w:rsidP="00A11B2B">
      <w:pPr>
        <w:rPr>
          <w:b/>
          <w:lang w:val="en-GB"/>
        </w:rPr>
      </w:pPr>
      <w:r>
        <w:rPr>
          <w:b/>
          <w:lang w:val="en-GB"/>
        </w:rPr>
        <w:t xml:space="preserve">Main </w:t>
      </w:r>
      <w:r w:rsidR="00A11B2B" w:rsidRPr="002513EE">
        <w:rPr>
          <w:b/>
          <w:lang w:val="en-GB"/>
        </w:rPr>
        <w:t>scenario:</w:t>
      </w:r>
    </w:p>
    <w:p w14:paraId="2BA42D61" w14:textId="77777777" w:rsidR="00D44010" w:rsidRDefault="00D44010" w:rsidP="00693EE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User clicks Reject (red “hang up the phone” button)</w:t>
      </w:r>
    </w:p>
    <w:p w14:paraId="2BA42D62" w14:textId="77777777" w:rsidR="00A11B2B" w:rsidRDefault="00D44010" w:rsidP="00693EE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UE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 w:rsidR="00A11B2B" w:rsidRPr="00561893">
        <w:rPr>
          <w:rFonts w:ascii="Consolas" w:hAnsi="Consolas" w:cs="Consolas"/>
          <w:color w:val="124191" w:themeColor="background1"/>
          <w:lang w:val="en-GB"/>
        </w:rPr>
        <w:t>(</w:t>
      </w:r>
      <w:r w:rsidR="00415B07">
        <w:rPr>
          <w:rFonts w:ascii="Consolas" w:hAnsi="Consolas" w:cs="Consolas"/>
          <w:color w:val="124191" w:themeColor="background1"/>
          <w:lang w:val="en-GB"/>
        </w:rPr>
        <w:t>from=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 xml:space="preserve">, </w:t>
      </w:r>
      <w:r w:rsidR="00415B07">
        <w:rPr>
          <w:rFonts w:ascii="Consolas" w:hAnsi="Consolas" w:cs="Consolas"/>
          <w:color w:val="124191" w:themeColor="background1"/>
          <w:lang w:val="en-GB"/>
        </w:rPr>
        <w:t>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="00A11B2B"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 w:rsidR="00A11B2B"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="00A11B2B">
        <w:rPr>
          <w:lang w:val="en-GB"/>
        </w:rPr>
        <w:t xml:space="preserve"> </w:t>
      </w:r>
      <w:r>
        <w:rPr>
          <w:lang w:val="en-GB"/>
        </w:rPr>
        <w:t>to BTS</w:t>
      </w:r>
    </w:p>
    <w:p w14:paraId="2DBAF6E6" w14:textId="28CEC9B1" w:rsidR="009B0DE6" w:rsidRDefault="009B0DE6" w:rsidP="009B0DE6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[Optional]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  <w:r>
        <w:rPr>
          <w:lang w:val="en-GB"/>
        </w:rPr>
        <w:t xml:space="preserve"> is ignored.</w:t>
      </w:r>
    </w:p>
    <w:p w14:paraId="2BA42D63" w14:textId="77777777" w:rsidR="00A11B2B" w:rsidRPr="00415B07" w:rsidRDefault="00D44010" w:rsidP="00693EEB">
      <w:pPr>
        <w:pStyle w:val="ListParagraph"/>
        <w:numPr>
          <w:ilvl w:val="0"/>
          <w:numId w:val="15"/>
        </w:numPr>
        <w:rPr>
          <w:lang w:val="en-GB"/>
        </w:rPr>
      </w:pPr>
      <w:r w:rsidRPr="00415B07">
        <w:rPr>
          <w:lang w:val="en-GB"/>
        </w:rPr>
        <w:t xml:space="preserve">UE shows </w:t>
      </w:r>
      <w:r w:rsidR="00415B07" w:rsidRPr="00415B07">
        <w:rPr>
          <w:lang w:val="en-GB"/>
        </w:rPr>
        <w:t>main menu to User</w:t>
      </w:r>
    </w:p>
    <w:p w14:paraId="2BA42D64" w14:textId="77777777" w:rsidR="00A11B2B" w:rsidRDefault="00415B07" w:rsidP="00A11B2B">
      <w:pPr>
        <w:rPr>
          <w:lang w:val="en-GB"/>
        </w:rPr>
      </w:pPr>
      <w:r>
        <w:rPr>
          <w:b/>
          <w:lang w:val="en-GB"/>
        </w:rPr>
        <w:t>Alternative scenario:</w:t>
      </w:r>
    </w:p>
    <w:p w14:paraId="2BA42D65" w14:textId="77777777" w:rsidR="00A11B2B" w:rsidRDefault="00415B07" w:rsidP="00A11B2B">
      <w:pPr>
        <w:rPr>
          <w:lang w:val="en-GB"/>
        </w:rPr>
      </w:pPr>
      <w:r>
        <w:rPr>
          <w:lang w:val="en-GB"/>
        </w:rPr>
        <w:t>1</w:t>
      </w:r>
      <w:r w:rsidR="00A11B2B">
        <w:rPr>
          <w:lang w:val="en-GB"/>
        </w:rPr>
        <w:t xml:space="preserve">a. BTS </w:t>
      </w:r>
      <w:r>
        <w:rPr>
          <w:lang w:val="en-GB"/>
        </w:rPr>
        <w:t>sends</w:t>
      </w:r>
      <w:r w:rsidR="00A11B2B"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from=</w:t>
      </w:r>
      <w:r w:rsidRPr="00415B07">
        <w:rPr>
          <w:rFonts w:ascii="Consolas" w:hAnsi="Consolas" w:cs="Consolas"/>
          <w:color w:val="124191" w:themeColor="background1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, to=</w:t>
      </w:r>
      <w:r w:rsidRPr="00415B07">
        <w:rPr>
          <w:rFonts w:ascii="Consolas" w:hAnsi="Consolas" w:cs="Consolas"/>
          <w:color w:val="124191" w:themeColor="background1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lang w:val="en-GB"/>
        </w:rPr>
        <w:t xml:space="preserve"> to UE</w:t>
      </w:r>
    </w:p>
    <w:p w14:paraId="2BA42D66" w14:textId="77777777" w:rsidR="00415B07" w:rsidRDefault="00415B07" w:rsidP="00A11B2B">
      <w:pPr>
        <w:rPr>
          <w:lang w:val="en-GB"/>
        </w:rPr>
      </w:pPr>
      <w:r>
        <w:rPr>
          <w:lang w:val="en-GB"/>
        </w:rPr>
        <w:t>2a UE informs User that call ended</w:t>
      </w:r>
    </w:p>
    <w:p w14:paraId="2BA42D67" w14:textId="77777777" w:rsidR="00415B07" w:rsidRPr="00415B07" w:rsidRDefault="00415B07" w:rsidP="00415B07">
      <w:pPr>
        <w:rPr>
          <w:lang w:val="en-GB"/>
        </w:rPr>
      </w:pPr>
      <w:r w:rsidRPr="00415B07">
        <w:rPr>
          <w:lang w:val="en-GB"/>
        </w:rPr>
        <w:t>3 UE shows main menu to User</w:t>
      </w:r>
    </w:p>
    <w:p w14:paraId="2BA42D68" w14:textId="77777777" w:rsidR="00A11B2B" w:rsidRDefault="00A11B2B" w:rsidP="00A11B2B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2BA42D69" w14:textId="77777777" w:rsidR="00A11B2B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UE is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6A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Dropping Call Sequence Diagram – </w:t>
      </w:r>
      <w:r w:rsidR="00415B07">
        <w:rPr>
          <w:lang w:val="en-GB"/>
        </w:rPr>
        <w:t>Initiated by User</w:t>
      </w:r>
    </w:p>
    <w:p w14:paraId="2BA42D6B" w14:textId="77777777" w:rsidR="00415B07" w:rsidRDefault="00415B07" w:rsidP="00415B07">
      <w:pPr>
        <w:keepNext/>
      </w:pPr>
      <w:r w:rsidRPr="00415B07">
        <w:rPr>
          <w:noProof/>
        </w:rPr>
        <w:drawing>
          <wp:inline distT="0" distB="0" distL="0" distR="0" wp14:anchorId="2BA42DFE" wp14:editId="2BA42DFF">
            <wp:extent cx="2543175" cy="2838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6C" w14:textId="77777777" w:rsidR="00415B07" w:rsidRPr="00415B07" w:rsidRDefault="00415B07" w:rsidP="00415B07">
      <w:pPr>
        <w:pStyle w:val="Caption"/>
        <w:rPr>
          <w:i w:val="0"/>
          <w:color w:val="124191" w:themeColor="background1"/>
          <w:lang w:val="en-GB"/>
        </w:rPr>
      </w:pPr>
      <w:bookmarkStart w:id="116" w:name="_Ref449110888"/>
      <w:bookmarkStart w:id="117" w:name="_Toc462410556"/>
      <w:r w:rsidRPr="00415B07">
        <w:rPr>
          <w:i w:val="0"/>
          <w:color w:val="124191" w:themeColor="background1"/>
        </w:rPr>
        <w:t xml:space="preserve">Figure </w:t>
      </w:r>
      <w:r w:rsidRPr="00415B07">
        <w:rPr>
          <w:i w:val="0"/>
          <w:color w:val="124191" w:themeColor="background1"/>
        </w:rPr>
        <w:fldChar w:fldCharType="begin"/>
      </w:r>
      <w:r w:rsidRPr="00415B07">
        <w:rPr>
          <w:i w:val="0"/>
          <w:color w:val="124191" w:themeColor="background1"/>
        </w:rPr>
        <w:instrText xml:space="preserve"> SEQ Figure \* ARABIC </w:instrText>
      </w:r>
      <w:r w:rsidRPr="00415B07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22</w:t>
      </w:r>
      <w:r w:rsidRPr="00415B07">
        <w:rPr>
          <w:i w:val="0"/>
          <w:color w:val="124191" w:themeColor="background1"/>
        </w:rPr>
        <w:fldChar w:fldCharType="end"/>
      </w:r>
      <w:r w:rsidRPr="00415B07">
        <w:rPr>
          <w:i w:val="0"/>
          <w:color w:val="124191" w:themeColor="background1"/>
        </w:rPr>
        <w:t xml:space="preserve"> Call Dropped by User</w:t>
      </w:r>
      <w:bookmarkEnd w:id="116"/>
      <w:bookmarkEnd w:id="117"/>
    </w:p>
    <w:p w14:paraId="2BA42D6D" w14:textId="77777777" w:rsidR="00415B07" w:rsidRDefault="00415B07" w:rsidP="00415B07">
      <w:pPr>
        <w:pStyle w:val="Heading4"/>
        <w:rPr>
          <w:lang w:val="en-GB"/>
        </w:rPr>
      </w:pPr>
      <w:bookmarkStart w:id="118" w:name="_Dropping_Call_Sequence"/>
      <w:bookmarkEnd w:id="118"/>
      <w:r>
        <w:rPr>
          <w:lang w:val="en-GB"/>
        </w:rPr>
        <w:t>Dropping Call Sequence Diagram – Initiated by other User</w:t>
      </w:r>
    </w:p>
    <w:p w14:paraId="2BA42D6E" w14:textId="77777777" w:rsidR="008C3FD3" w:rsidRDefault="008C3FD3" w:rsidP="008C3FD3">
      <w:pPr>
        <w:keepNext/>
      </w:pPr>
      <w:r w:rsidRPr="008C3FD3">
        <w:rPr>
          <w:noProof/>
        </w:rPr>
        <w:drawing>
          <wp:inline distT="0" distB="0" distL="0" distR="0" wp14:anchorId="2BA42E00" wp14:editId="2BA42E01">
            <wp:extent cx="1771650" cy="2552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6F" w14:textId="77777777" w:rsidR="00A11B2B" w:rsidRPr="008C3FD3" w:rsidRDefault="008C3FD3" w:rsidP="008C3FD3">
      <w:pPr>
        <w:pStyle w:val="Caption"/>
        <w:rPr>
          <w:i w:val="0"/>
          <w:color w:val="124191" w:themeColor="background1"/>
          <w:lang w:val="en-GB"/>
        </w:rPr>
      </w:pPr>
      <w:bookmarkStart w:id="119" w:name="_Toc462410557"/>
      <w:r w:rsidRPr="008C3FD3">
        <w:rPr>
          <w:i w:val="0"/>
          <w:color w:val="124191" w:themeColor="background1"/>
        </w:rPr>
        <w:t xml:space="preserve">Figure </w:t>
      </w:r>
      <w:r w:rsidRPr="008C3FD3">
        <w:rPr>
          <w:i w:val="0"/>
          <w:color w:val="124191" w:themeColor="background1"/>
        </w:rPr>
        <w:fldChar w:fldCharType="begin"/>
      </w:r>
      <w:r w:rsidRPr="008C3FD3">
        <w:rPr>
          <w:i w:val="0"/>
          <w:color w:val="124191" w:themeColor="background1"/>
        </w:rPr>
        <w:instrText xml:space="preserve"> SEQ Figure \* ARABIC </w:instrText>
      </w:r>
      <w:r w:rsidRPr="008C3FD3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23</w:t>
      </w:r>
      <w:r w:rsidRPr="008C3FD3">
        <w:rPr>
          <w:i w:val="0"/>
          <w:color w:val="124191" w:themeColor="background1"/>
        </w:rPr>
        <w:fldChar w:fldCharType="end"/>
      </w:r>
      <w:r w:rsidRPr="008C3FD3">
        <w:rPr>
          <w:i w:val="0"/>
          <w:color w:val="124191" w:themeColor="background1"/>
        </w:rPr>
        <w:t xml:space="preserve"> Call Dropped by other User</w:t>
      </w:r>
      <w:bookmarkEnd w:id="119"/>
    </w:p>
    <w:p w14:paraId="2BA42D70" w14:textId="77777777" w:rsidR="0003025E" w:rsidRDefault="0003025E" w:rsidP="0003025E">
      <w:pPr>
        <w:pStyle w:val="Heading3"/>
        <w:rPr>
          <w:lang w:val="en-GB"/>
        </w:rPr>
      </w:pPr>
      <w:bookmarkStart w:id="120" w:name="_Call_(talking)"/>
      <w:bookmarkStart w:id="121" w:name="_Toc459738676"/>
      <w:bookmarkEnd w:id="120"/>
      <w:r>
        <w:rPr>
          <w:lang w:val="en-GB"/>
        </w:rPr>
        <w:t>Call (talking)</w:t>
      </w:r>
      <w:bookmarkEnd w:id="121"/>
    </w:p>
    <w:p w14:paraId="2BA42D71" w14:textId="77777777" w:rsidR="00AB00A0" w:rsidRDefault="00AB00A0" w:rsidP="00AB00A0">
      <w:pPr>
        <w:rPr>
          <w:lang w:val="en-GB"/>
        </w:rPr>
      </w:pPr>
      <w:r>
        <w:rPr>
          <w:lang w:val="en-GB"/>
        </w:rPr>
        <w:t xml:space="preserve">UE is in </w:t>
      </w:r>
      <w:r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72" w14:textId="77777777" w:rsidR="00AB00A0" w:rsidRDefault="00AB00A0" w:rsidP="00AB00A0">
      <w:pPr>
        <w:rPr>
          <w:lang w:val="en-GB"/>
        </w:rPr>
      </w:pPr>
      <w:r>
        <w:rPr>
          <w:lang w:val="en-GB"/>
        </w:rPr>
        <w:t>User shall be able to enter message to the other User and UE shall send this message to other UE via BTS.</w:t>
      </w:r>
    </w:p>
    <w:p w14:paraId="2BA42D73" w14:textId="77777777" w:rsidR="00AB00A0" w:rsidRDefault="00AB00A0" w:rsidP="00AB00A0">
      <w:pPr>
        <w:rPr>
          <w:lang w:val="en-GB"/>
        </w:rPr>
      </w:pPr>
      <w:r>
        <w:rPr>
          <w:lang w:val="en-GB"/>
        </w:rPr>
        <w:t xml:space="preserve">In parallel, on receiving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CallTalk</w:t>
      </w:r>
      <w:proofErr w:type="spellEnd"/>
      <w:r>
        <w:rPr>
          <w:lang w:val="en-GB"/>
        </w:rPr>
        <w:t xml:space="preserve"> message from other User, UE shall presents the message to the User.</w:t>
      </w:r>
    </w:p>
    <w:p w14:paraId="2BA42D74" w14:textId="77777777" w:rsidR="00AB00A0" w:rsidRDefault="00AB00A0" w:rsidP="00AB00A0">
      <w:pPr>
        <w:rPr>
          <w:lang w:val="en-GB"/>
        </w:rPr>
      </w:pPr>
      <w:r>
        <w:rPr>
          <w:lang w:val="en-GB"/>
        </w:rPr>
        <w:t>UE shall detect inactivity from both parties of the conversation.</w:t>
      </w:r>
    </w:p>
    <w:p w14:paraId="2BA42D7B" w14:textId="25EC10A2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 xml:space="preserve">Call (talking) – </w:t>
      </w:r>
      <w:r w:rsidR="00F3404A">
        <w:rPr>
          <w:lang w:val="en-GB"/>
        </w:rPr>
        <w:t>Use Case</w:t>
      </w:r>
    </w:p>
    <w:p w14:paraId="2BA42D7C" w14:textId="77777777" w:rsidR="00A11B2B" w:rsidRDefault="00A11B2B" w:rsidP="00A11B2B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2BA42D7D" w14:textId="77777777" w:rsidR="00A11B2B" w:rsidRDefault="00A11B2B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 w:rsidR="00AB00A0">
        <w:rPr>
          <w:rFonts w:ascii="Consolas" w:hAnsi="Consolas" w:cs="Consolas"/>
          <w:color w:val="124191" w:themeColor="background1"/>
          <w:lang w:val="en-GB"/>
        </w:rPr>
        <w:t>Talking</w:t>
      </w:r>
      <w:r w:rsidR="00AB00A0"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state:</w:t>
      </w:r>
    </w:p>
    <w:p w14:paraId="2BA42D7E" w14:textId="77777777" w:rsidR="00A11B2B" w:rsidRPr="002513EE" w:rsidRDefault="00A11B2B" w:rsidP="00A11B2B">
      <w:pPr>
        <w:rPr>
          <w:b/>
          <w:lang w:val="en-GB"/>
        </w:rPr>
      </w:pPr>
      <w:r w:rsidRPr="002513EE">
        <w:rPr>
          <w:b/>
          <w:lang w:val="en-GB"/>
        </w:rPr>
        <w:t>Main success scenario:</w:t>
      </w:r>
    </w:p>
    <w:p w14:paraId="2BA42D7F" w14:textId="77777777" w:rsidR="00AB00A0" w:rsidRDefault="00AB00A0" w:rsidP="00693EE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User enter text message</w:t>
      </w:r>
    </w:p>
    <w:p w14:paraId="2BA42D80" w14:textId="77777777" w:rsidR="00A11B2B" w:rsidRDefault="00AB00A0" w:rsidP="00693EE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UE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CallTalk</w:t>
      </w:r>
      <w:proofErr w:type="spellEnd"/>
      <w:r w:rsidR="00A11B2B"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="00A11B2B"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, text</w:t>
      </w:r>
      <w:r w:rsidR="00A11B2B" w:rsidRPr="00561893">
        <w:rPr>
          <w:rFonts w:ascii="Consolas" w:hAnsi="Consolas" w:cs="Consolas"/>
          <w:color w:val="124191" w:themeColor="background1"/>
          <w:lang w:val="en-GB"/>
        </w:rPr>
        <w:t>)</w:t>
      </w:r>
      <w:r w:rsidR="00A11B2B">
        <w:rPr>
          <w:lang w:val="en-GB"/>
        </w:rPr>
        <w:t xml:space="preserve"> </w:t>
      </w:r>
      <w:r>
        <w:rPr>
          <w:lang w:val="en-GB"/>
        </w:rPr>
        <w:t>to BTS</w:t>
      </w:r>
    </w:p>
    <w:p w14:paraId="2BA42D81" w14:textId="77777777" w:rsidR="00AB00A0" w:rsidRDefault="00AB00A0" w:rsidP="00693EE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UE presents just sent message to User as part of conversation</w:t>
      </w:r>
    </w:p>
    <w:p w14:paraId="2BA42D82" w14:textId="77777777" w:rsidR="00A11B2B" w:rsidRDefault="00AB00A0" w:rsidP="00A11B2B">
      <w:pPr>
        <w:rPr>
          <w:lang w:val="en-GB"/>
        </w:rPr>
      </w:pPr>
      <w:r>
        <w:rPr>
          <w:b/>
          <w:lang w:val="en-GB"/>
        </w:rPr>
        <w:t>Alternate success scenario</w:t>
      </w:r>
    </w:p>
    <w:p w14:paraId="2BA42D83" w14:textId="77777777" w:rsidR="00A11B2B" w:rsidRDefault="00AB00A0" w:rsidP="00A11B2B">
      <w:pPr>
        <w:rPr>
          <w:lang w:val="en-GB"/>
        </w:rPr>
      </w:pPr>
      <w:r>
        <w:rPr>
          <w:lang w:val="en-GB"/>
        </w:rPr>
        <w:t>1</w:t>
      </w:r>
      <w:r w:rsidR="00A11B2B">
        <w:rPr>
          <w:lang w:val="en-GB"/>
        </w:rPr>
        <w:t xml:space="preserve">a. </w:t>
      </w:r>
      <w:r>
        <w:rPr>
          <w:lang w:val="en-GB"/>
        </w:rPr>
        <w:t>no action</w:t>
      </w:r>
    </w:p>
    <w:p w14:paraId="2BA42D84" w14:textId="77777777" w:rsidR="00AB00A0" w:rsidRDefault="00AB00A0" w:rsidP="00A11B2B">
      <w:pPr>
        <w:rPr>
          <w:lang w:val="en-GB"/>
        </w:rPr>
      </w:pPr>
      <w:r>
        <w:rPr>
          <w:lang w:val="en-GB"/>
        </w:rPr>
        <w:t xml:space="preserve">2a. UE receives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CallTalk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 w:rsidR="004E3633">
        <w:rPr>
          <w:rFonts w:ascii="Consolas" w:hAnsi="Consolas" w:cs="Consolas"/>
          <w:color w:val="124191" w:themeColor="background1"/>
          <w:lang w:val="en-GB"/>
        </w:rPr>
        <w:t>its</w:t>
      </w:r>
      <w:r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, text</w:t>
      </w:r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lang w:val="en-GB"/>
        </w:rPr>
        <w:t xml:space="preserve"> </w:t>
      </w:r>
      <w:r w:rsidR="004E3633">
        <w:rPr>
          <w:lang w:val="en-GB"/>
        </w:rPr>
        <w:t>from</w:t>
      </w:r>
      <w:r>
        <w:rPr>
          <w:lang w:val="en-GB"/>
        </w:rPr>
        <w:t xml:space="preserve"> BTS</w:t>
      </w:r>
    </w:p>
    <w:p w14:paraId="2BA42D85" w14:textId="77777777" w:rsidR="004E3633" w:rsidRDefault="004E3633" w:rsidP="00A11B2B">
      <w:pPr>
        <w:rPr>
          <w:color w:val="124191" w:themeColor="background1"/>
          <w:lang w:val="en-GB"/>
        </w:rPr>
      </w:pPr>
      <w:r>
        <w:rPr>
          <w:lang w:val="en-GB"/>
        </w:rPr>
        <w:t>3a. UE presents just received message to User as part of conversation</w:t>
      </w:r>
    </w:p>
    <w:p w14:paraId="2BA42D86" w14:textId="77777777" w:rsidR="00A11B2B" w:rsidRDefault="004E3633" w:rsidP="00A11B2B">
      <w:pPr>
        <w:rPr>
          <w:lang w:val="en-GB"/>
        </w:rPr>
      </w:pPr>
      <w:r>
        <w:rPr>
          <w:b/>
          <w:lang w:val="en-GB"/>
        </w:rPr>
        <w:t>Main failure scenario</w:t>
      </w:r>
    </w:p>
    <w:p w14:paraId="2BA42D87" w14:textId="77777777" w:rsidR="004E3633" w:rsidRDefault="004E3633" w:rsidP="00A11B2B">
      <w:pPr>
        <w:rPr>
          <w:lang w:val="en-GB"/>
        </w:rPr>
      </w:pPr>
      <w:r>
        <w:rPr>
          <w:lang w:val="en-GB"/>
        </w:rPr>
        <w:t>4a.</w:t>
      </w:r>
      <w:r w:rsidR="00A11B2B">
        <w:rPr>
          <w:lang w:val="en-GB"/>
        </w:rPr>
        <w:t xml:space="preserve"> </w:t>
      </w:r>
      <w:r>
        <w:rPr>
          <w:lang w:val="en-GB"/>
        </w:rPr>
        <w:t>Last performed action was sending message to the other User</w:t>
      </w:r>
    </w:p>
    <w:p w14:paraId="2BA42D88" w14:textId="77777777" w:rsidR="004E3633" w:rsidRDefault="004E3633" w:rsidP="00A11B2B">
      <w:pPr>
        <w:rPr>
          <w:lang w:val="en-GB"/>
        </w:rPr>
      </w:pPr>
      <w:r>
        <w:rPr>
          <w:lang w:val="en-GB"/>
        </w:rPr>
        <w:t>5a. No activity</w:t>
      </w:r>
      <w:r w:rsidR="00A430DD">
        <w:rPr>
          <w:lang w:val="en-GB"/>
        </w:rPr>
        <w:t>,</w:t>
      </w:r>
      <w:r w:rsidR="00A430DD" w:rsidRPr="00A430DD">
        <w:rPr>
          <w:lang w:val="en-GB"/>
        </w:rPr>
        <w:t xml:space="preserve"> </w:t>
      </w:r>
      <w:r w:rsidR="00A430DD">
        <w:rPr>
          <w:lang w:val="en-GB"/>
        </w:rPr>
        <w:t>as described in Success Scenarios,</w:t>
      </w:r>
      <w:r>
        <w:rPr>
          <w:lang w:val="en-GB"/>
        </w:rPr>
        <w:t xml:space="preserve"> detected for 2min</w:t>
      </w:r>
    </w:p>
    <w:p w14:paraId="2BA42D89" w14:textId="77777777" w:rsidR="00A11B2B" w:rsidRDefault="004E3633" w:rsidP="00A11B2B">
      <w:pPr>
        <w:rPr>
          <w:lang w:val="en-GB"/>
        </w:rPr>
      </w:pPr>
      <w:r>
        <w:rPr>
          <w:lang w:val="en-GB"/>
        </w:rPr>
        <w:t xml:space="preserve">6a. UE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CallDropped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from=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myPhoneNumber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, 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lang w:val="en-GB"/>
        </w:rPr>
        <w:t xml:space="preserve"> to BTS</w:t>
      </w:r>
    </w:p>
    <w:p w14:paraId="2BA42D8A" w14:textId="77777777" w:rsidR="004E3633" w:rsidRDefault="004E3633" w:rsidP="00A11B2B">
      <w:pPr>
        <w:rPr>
          <w:lang w:val="en-GB"/>
        </w:rPr>
      </w:pPr>
      <w:r>
        <w:rPr>
          <w:lang w:val="en-GB"/>
        </w:rPr>
        <w:t>7a. UE shows main menu to User</w:t>
      </w:r>
    </w:p>
    <w:p w14:paraId="2BA42D8B" w14:textId="77777777" w:rsidR="004E3633" w:rsidRDefault="004E3633" w:rsidP="004E3633">
      <w:pPr>
        <w:rPr>
          <w:lang w:val="en-GB"/>
        </w:rPr>
      </w:pPr>
      <w:r>
        <w:rPr>
          <w:b/>
          <w:lang w:val="en-GB"/>
        </w:rPr>
        <w:t>Alternate failure scenario</w:t>
      </w:r>
    </w:p>
    <w:p w14:paraId="2BA42D8C" w14:textId="77777777" w:rsidR="004E3633" w:rsidRDefault="004E3633" w:rsidP="004E3633">
      <w:pPr>
        <w:rPr>
          <w:lang w:val="en-GB"/>
        </w:rPr>
      </w:pPr>
      <w:r>
        <w:rPr>
          <w:lang w:val="en-GB"/>
        </w:rPr>
        <w:t>4b. Last performed action was receiving message from the other User</w:t>
      </w:r>
    </w:p>
    <w:p w14:paraId="2148DB39" w14:textId="3D61D3A9" w:rsidR="009B0DE6" w:rsidRDefault="009B0DE6" w:rsidP="009B0DE6">
      <w:pPr>
        <w:rPr>
          <w:lang w:val="en-GB"/>
        </w:rPr>
      </w:pPr>
      <w:r>
        <w:rPr>
          <w:b/>
          <w:lang w:val="en-GB"/>
        </w:rPr>
        <w:t>Alternate failure scenario – Peer UE was disconnected in meantime</w:t>
      </w:r>
    </w:p>
    <w:p w14:paraId="015036B0" w14:textId="43E59B53" w:rsidR="009B0DE6" w:rsidRDefault="009B0DE6" w:rsidP="009B0DE6">
      <w:pPr>
        <w:rPr>
          <w:lang w:val="en-GB"/>
        </w:rPr>
      </w:pPr>
      <w:r>
        <w:rPr>
          <w:lang w:val="en-GB"/>
        </w:rPr>
        <w:t xml:space="preserve">2a. UE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CallTalk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, text</w:t>
      </w:r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lang w:val="en-GB"/>
        </w:rPr>
        <w:t xml:space="preserve"> to BTS </w:t>
      </w:r>
    </w:p>
    <w:p w14:paraId="5A84A847" w14:textId="627806B6" w:rsidR="009B0DE6" w:rsidRDefault="009B0DE6" w:rsidP="009B0DE6">
      <w:pPr>
        <w:rPr>
          <w:lang w:val="en-GB"/>
        </w:rPr>
      </w:pPr>
      <w:r>
        <w:rPr>
          <w:lang w:val="en-GB"/>
        </w:rPr>
        <w:t xml:space="preserve">3a. BTS sends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UnknownRecipient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(</w:t>
      </w:r>
      <w:r>
        <w:rPr>
          <w:rFonts w:ascii="Consolas" w:hAnsi="Consolas" w:cs="Consolas"/>
          <w:color w:val="124191" w:themeColor="background1"/>
          <w:lang w:val="en-GB"/>
        </w:rPr>
        <w:t>failedHeader.to=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partner</w:t>
      </w:r>
      <w:r w:rsidRPr="00561893">
        <w:rPr>
          <w:rFonts w:ascii="Consolas" w:hAnsi="Consolas" w:cs="Consolas"/>
          <w:color w:val="124191" w:themeColor="background1"/>
          <w:lang w:val="en-GB"/>
        </w:rPr>
        <w:t>PhoneNumber</w:t>
      </w:r>
      <w:proofErr w:type="spellEnd"/>
      <w:r w:rsidRPr="00561893"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rFonts w:ascii="Consolas" w:hAnsi="Consolas" w:cs="Consolas"/>
          <w:color w:val="124191" w:themeColor="background1"/>
          <w:lang w:val="en-GB"/>
        </w:rPr>
        <w:t xml:space="preserve"> </w:t>
      </w:r>
      <w:r>
        <w:rPr>
          <w:lang w:val="en-GB"/>
        </w:rPr>
        <w:t>to UE</w:t>
      </w:r>
    </w:p>
    <w:p w14:paraId="032C2A21" w14:textId="1DB3F76A" w:rsidR="009B0DE6" w:rsidRDefault="009B0DE6" w:rsidP="009B0DE6">
      <w:pPr>
        <w:rPr>
          <w:lang w:val="en-GB"/>
        </w:rPr>
      </w:pPr>
      <w:r>
        <w:rPr>
          <w:lang w:val="en-GB"/>
        </w:rPr>
        <w:t xml:space="preserve">4a. </w:t>
      </w:r>
      <w:r w:rsidRPr="00415B07">
        <w:rPr>
          <w:lang w:val="en-GB"/>
        </w:rPr>
        <w:t>UE shows to User</w:t>
      </w:r>
      <w:r>
        <w:rPr>
          <w:lang w:val="en-GB"/>
        </w:rPr>
        <w:t xml:space="preserve">, that Peer UE is disconnected </w:t>
      </w:r>
    </w:p>
    <w:p w14:paraId="69D47F80" w14:textId="724AF17B" w:rsidR="009B0DE6" w:rsidRDefault="009B0DE6" w:rsidP="009B0DE6">
      <w:pPr>
        <w:rPr>
          <w:lang w:val="en-GB"/>
        </w:rPr>
      </w:pPr>
      <w:r>
        <w:rPr>
          <w:lang w:val="en-GB"/>
        </w:rPr>
        <w:t xml:space="preserve">5a. </w:t>
      </w:r>
      <w:r w:rsidRPr="00415B07">
        <w:rPr>
          <w:lang w:val="en-GB"/>
        </w:rPr>
        <w:t>UE shows main menu to User</w:t>
      </w:r>
    </w:p>
    <w:p w14:paraId="2BA42D8D" w14:textId="77777777" w:rsidR="00A11B2B" w:rsidRDefault="00A11B2B" w:rsidP="00A11B2B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2BA42D8E" w14:textId="77777777" w:rsidR="00A11B2B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[success] UE is</w:t>
      </w:r>
      <w:r w:rsidR="004A58EC">
        <w:rPr>
          <w:lang w:val="en-GB"/>
        </w:rPr>
        <w:t xml:space="preserve"> in</w:t>
      </w:r>
      <w:r>
        <w:rPr>
          <w:lang w:val="en-GB"/>
        </w:rPr>
        <w:t xml:space="preserve"> </w:t>
      </w:r>
      <w:r w:rsidR="004E3633">
        <w:rPr>
          <w:rFonts w:ascii="Consolas" w:hAnsi="Consolas" w:cs="Consolas"/>
          <w:color w:val="124191" w:themeColor="background1"/>
          <w:lang w:val="en-GB"/>
        </w:rPr>
        <w:t>Talking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8F" w14:textId="77777777" w:rsidR="00A11B2B" w:rsidRPr="00561893" w:rsidRDefault="00A11B2B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[failure] UE is in </w:t>
      </w:r>
      <w:r w:rsidRPr="00561893">
        <w:rPr>
          <w:rFonts w:ascii="Consolas" w:hAnsi="Consolas" w:cs="Consolas"/>
          <w:color w:val="124191" w:themeColor="background1"/>
          <w:lang w:val="en-GB"/>
        </w:rPr>
        <w:t>Connected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state.</w:t>
      </w:r>
    </w:p>
    <w:p w14:paraId="2BA42D90" w14:textId="77777777" w:rsidR="00A11B2B" w:rsidRDefault="00A11B2B" w:rsidP="00A11B2B">
      <w:pPr>
        <w:pStyle w:val="Heading4"/>
        <w:rPr>
          <w:lang w:val="en-GB"/>
        </w:rPr>
      </w:pPr>
      <w:r>
        <w:rPr>
          <w:lang w:val="en-GB"/>
        </w:rPr>
        <w:t>Call (talking) Sequence Diagram – Success</w:t>
      </w:r>
      <w:r w:rsidR="004E3633">
        <w:rPr>
          <w:lang w:val="en-GB"/>
        </w:rPr>
        <w:t xml:space="preserve"> – Sending talk message</w:t>
      </w:r>
    </w:p>
    <w:p w14:paraId="2BA42D91" w14:textId="77777777" w:rsidR="004A58EC" w:rsidRDefault="004A58EC" w:rsidP="004A58EC">
      <w:pPr>
        <w:keepNext/>
      </w:pPr>
      <w:r w:rsidRPr="004A58EC">
        <w:rPr>
          <w:noProof/>
        </w:rPr>
        <w:drawing>
          <wp:inline distT="0" distB="0" distL="0" distR="0" wp14:anchorId="2BA42E02" wp14:editId="2BA42E03">
            <wp:extent cx="2600325" cy="2857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92" w14:textId="77777777" w:rsidR="004A58EC" w:rsidRPr="004A58EC" w:rsidRDefault="004A58EC" w:rsidP="004A58EC">
      <w:pPr>
        <w:pStyle w:val="Caption"/>
        <w:rPr>
          <w:i w:val="0"/>
          <w:color w:val="124191" w:themeColor="background1"/>
          <w:lang w:val="en-GB"/>
        </w:rPr>
      </w:pPr>
      <w:bookmarkStart w:id="122" w:name="_Toc462410558"/>
      <w:r w:rsidRPr="004A58EC">
        <w:rPr>
          <w:i w:val="0"/>
          <w:color w:val="124191" w:themeColor="background1"/>
        </w:rPr>
        <w:t xml:space="preserve">Figure </w:t>
      </w:r>
      <w:r w:rsidRPr="004A58EC">
        <w:rPr>
          <w:i w:val="0"/>
          <w:color w:val="124191" w:themeColor="background1"/>
        </w:rPr>
        <w:fldChar w:fldCharType="begin"/>
      </w:r>
      <w:r w:rsidRPr="004A58EC">
        <w:rPr>
          <w:i w:val="0"/>
          <w:color w:val="124191" w:themeColor="background1"/>
        </w:rPr>
        <w:instrText xml:space="preserve"> SEQ Figure \* ARABIC </w:instrText>
      </w:r>
      <w:r w:rsidRPr="004A58E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24</w:t>
      </w:r>
      <w:r w:rsidRPr="004A58EC">
        <w:rPr>
          <w:i w:val="0"/>
          <w:color w:val="124191" w:themeColor="background1"/>
        </w:rPr>
        <w:fldChar w:fldCharType="end"/>
      </w:r>
      <w:r w:rsidRPr="004A58EC">
        <w:rPr>
          <w:i w:val="0"/>
          <w:color w:val="124191" w:themeColor="background1"/>
        </w:rPr>
        <w:t xml:space="preserve"> Call - Sending talk message</w:t>
      </w:r>
      <w:bookmarkEnd w:id="122"/>
    </w:p>
    <w:p w14:paraId="2BA42D93" w14:textId="77777777" w:rsidR="004E3633" w:rsidRDefault="004E3633" w:rsidP="004E3633">
      <w:pPr>
        <w:pStyle w:val="Heading4"/>
        <w:rPr>
          <w:lang w:val="en-GB"/>
        </w:rPr>
      </w:pPr>
      <w:r>
        <w:rPr>
          <w:lang w:val="en-GB"/>
        </w:rPr>
        <w:t>Call (talking) Sequence Diagram – Success – Receiving talk message</w:t>
      </w:r>
    </w:p>
    <w:p w14:paraId="2BA42D94" w14:textId="77777777" w:rsidR="004A58EC" w:rsidRDefault="004A58EC" w:rsidP="004A58EC">
      <w:pPr>
        <w:keepNext/>
      </w:pPr>
      <w:r w:rsidRPr="004A58EC">
        <w:rPr>
          <w:noProof/>
        </w:rPr>
        <w:drawing>
          <wp:inline distT="0" distB="0" distL="0" distR="0" wp14:anchorId="2BA42E04" wp14:editId="2BA42E05">
            <wp:extent cx="2552700" cy="2857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95" w14:textId="77777777" w:rsidR="004A58EC" w:rsidRPr="004A58EC" w:rsidRDefault="004A58EC" w:rsidP="004A58EC">
      <w:pPr>
        <w:pStyle w:val="Caption"/>
        <w:rPr>
          <w:i w:val="0"/>
          <w:color w:val="124191" w:themeColor="background1"/>
          <w:lang w:val="en-GB"/>
        </w:rPr>
      </w:pPr>
      <w:bookmarkStart w:id="123" w:name="_Toc462410559"/>
      <w:r w:rsidRPr="004A58EC">
        <w:rPr>
          <w:i w:val="0"/>
          <w:color w:val="124191" w:themeColor="background1"/>
        </w:rPr>
        <w:t xml:space="preserve">Figure </w:t>
      </w:r>
      <w:r w:rsidRPr="004A58EC">
        <w:rPr>
          <w:i w:val="0"/>
          <w:color w:val="124191" w:themeColor="background1"/>
        </w:rPr>
        <w:fldChar w:fldCharType="begin"/>
      </w:r>
      <w:r w:rsidRPr="004A58EC">
        <w:rPr>
          <w:i w:val="0"/>
          <w:color w:val="124191" w:themeColor="background1"/>
        </w:rPr>
        <w:instrText xml:space="preserve"> SEQ Figure \* ARABIC </w:instrText>
      </w:r>
      <w:r w:rsidRPr="004A58E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25</w:t>
      </w:r>
      <w:r w:rsidRPr="004A58EC">
        <w:rPr>
          <w:i w:val="0"/>
          <w:color w:val="124191" w:themeColor="background1"/>
        </w:rPr>
        <w:fldChar w:fldCharType="end"/>
      </w:r>
      <w:r w:rsidRPr="004A58EC">
        <w:rPr>
          <w:i w:val="0"/>
          <w:color w:val="124191" w:themeColor="background1"/>
        </w:rPr>
        <w:t xml:space="preserve"> Call - Receiving talk message</w:t>
      </w:r>
      <w:bookmarkEnd w:id="123"/>
    </w:p>
    <w:p w14:paraId="2BA42D96" w14:textId="77777777" w:rsidR="004E3633" w:rsidRDefault="004E3633" w:rsidP="004E3633">
      <w:pPr>
        <w:pStyle w:val="Heading4"/>
        <w:rPr>
          <w:lang w:val="en-GB"/>
        </w:rPr>
      </w:pPr>
      <w:r>
        <w:rPr>
          <w:lang w:val="en-GB"/>
        </w:rPr>
        <w:t>Call (talking) Sequence Diagram – Failure – Timeout after sending message</w:t>
      </w:r>
    </w:p>
    <w:p w14:paraId="2BA42D97" w14:textId="77777777" w:rsidR="004A58EC" w:rsidRDefault="004A58EC" w:rsidP="004A58EC">
      <w:pPr>
        <w:keepNext/>
      </w:pPr>
      <w:r w:rsidRPr="004A58EC">
        <w:rPr>
          <w:noProof/>
        </w:rPr>
        <w:drawing>
          <wp:inline distT="0" distB="0" distL="0" distR="0" wp14:anchorId="2BA42E06" wp14:editId="2BA42E07">
            <wp:extent cx="3162300" cy="415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98" w14:textId="77777777" w:rsidR="004A58EC" w:rsidRPr="004A58EC" w:rsidRDefault="004A58EC" w:rsidP="004A58EC">
      <w:pPr>
        <w:pStyle w:val="Caption"/>
        <w:rPr>
          <w:i w:val="0"/>
          <w:color w:val="124191" w:themeColor="background1"/>
          <w:lang w:val="en-GB"/>
        </w:rPr>
      </w:pPr>
      <w:bookmarkStart w:id="124" w:name="_Toc462410560"/>
      <w:r w:rsidRPr="004A58EC">
        <w:rPr>
          <w:i w:val="0"/>
          <w:color w:val="124191" w:themeColor="background1"/>
        </w:rPr>
        <w:t xml:space="preserve">Figure </w:t>
      </w:r>
      <w:r w:rsidRPr="004A58EC">
        <w:rPr>
          <w:i w:val="0"/>
          <w:color w:val="124191" w:themeColor="background1"/>
        </w:rPr>
        <w:fldChar w:fldCharType="begin"/>
      </w:r>
      <w:r w:rsidRPr="004A58EC">
        <w:rPr>
          <w:i w:val="0"/>
          <w:color w:val="124191" w:themeColor="background1"/>
        </w:rPr>
        <w:instrText xml:space="preserve"> SEQ Figure \* ARABIC </w:instrText>
      </w:r>
      <w:r w:rsidRPr="004A58E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26</w:t>
      </w:r>
      <w:r w:rsidRPr="004A58EC">
        <w:rPr>
          <w:i w:val="0"/>
          <w:color w:val="124191" w:themeColor="background1"/>
        </w:rPr>
        <w:fldChar w:fldCharType="end"/>
      </w:r>
      <w:r w:rsidRPr="004A58EC">
        <w:rPr>
          <w:i w:val="0"/>
          <w:color w:val="124191" w:themeColor="background1"/>
        </w:rPr>
        <w:t xml:space="preserve"> Call - Timeout (send)</w:t>
      </w:r>
      <w:bookmarkEnd w:id="124"/>
    </w:p>
    <w:p w14:paraId="2BA42D99" w14:textId="77777777" w:rsidR="004E3633" w:rsidRDefault="004E3633" w:rsidP="004E3633">
      <w:pPr>
        <w:pStyle w:val="Heading4"/>
        <w:rPr>
          <w:lang w:val="en-GB"/>
        </w:rPr>
      </w:pPr>
      <w:r>
        <w:rPr>
          <w:lang w:val="en-GB"/>
        </w:rPr>
        <w:t>Call (talking) Sequence Diagram – Failure – Timeout after receiving message</w:t>
      </w:r>
    </w:p>
    <w:p w14:paraId="2BA42D9A" w14:textId="77777777" w:rsidR="004A58EC" w:rsidRDefault="004A58EC" w:rsidP="004A58EC">
      <w:pPr>
        <w:keepNext/>
      </w:pPr>
      <w:r w:rsidRPr="004A58EC">
        <w:rPr>
          <w:noProof/>
        </w:rPr>
        <w:drawing>
          <wp:inline distT="0" distB="0" distL="0" distR="0" wp14:anchorId="2BA42E08" wp14:editId="2BA42E09">
            <wp:extent cx="2638425" cy="4152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D9B" w14:textId="77777777" w:rsidR="004E3633" w:rsidRDefault="004A58EC" w:rsidP="004A58EC">
      <w:pPr>
        <w:pStyle w:val="Caption"/>
        <w:rPr>
          <w:i w:val="0"/>
          <w:color w:val="124191" w:themeColor="background1"/>
        </w:rPr>
      </w:pPr>
      <w:bookmarkStart w:id="125" w:name="_Toc462410561"/>
      <w:r w:rsidRPr="004A58EC">
        <w:rPr>
          <w:i w:val="0"/>
          <w:color w:val="124191" w:themeColor="background1"/>
        </w:rPr>
        <w:t xml:space="preserve">Figure </w:t>
      </w:r>
      <w:r w:rsidRPr="004A58EC">
        <w:rPr>
          <w:i w:val="0"/>
          <w:color w:val="124191" w:themeColor="background1"/>
        </w:rPr>
        <w:fldChar w:fldCharType="begin"/>
      </w:r>
      <w:r w:rsidRPr="004A58EC">
        <w:rPr>
          <w:i w:val="0"/>
          <w:color w:val="124191" w:themeColor="background1"/>
        </w:rPr>
        <w:instrText xml:space="preserve"> SEQ Figure \* ARABIC </w:instrText>
      </w:r>
      <w:r w:rsidRPr="004A58EC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27</w:t>
      </w:r>
      <w:r w:rsidRPr="004A58EC">
        <w:rPr>
          <w:i w:val="0"/>
          <w:color w:val="124191" w:themeColor="background1"/>
        </w:rPr>
        <w:fldChar w:fldCharType="end"/>
      </w:r>
      <w:r w:rsidRPr="004A58EC">
        <w:rPr>
          <w:i w:val="0"/>
          <w:color w:val="124191" w:themeColor="background1"/>
        </w:rPr>
        <w:t xml:space="preserve"> Call - Timeout (receive)</w:t>
      </w:r>
      <w:bookmarkEnd w:id="125"/>
    </w:p>
    <w:p w14:paraId="0C400F16" w14:textId="6ACDEFC3" w:rsidR="005248BB" w:rsidRDefault="005248BB" w:rsidP="005248BB">
      <w:pPr>
        <w:pStyle w:val="Heading4"/>
        <w:rPr>
          <w:lang w:val="en-GB"/>
        </w:rPr>
      </w:pPr>
      <w:r>
        <w:rPr>
          <w:lang w:val="en-GB"/>
        </w:rPr>
        <w:t>Call (talking) Sequence Diagram – Failure – Peer UE disconnected</w:t>
      </w:r>
    </w:p>
    <w:p w14:paraId="7650B004" w14:textId="77777777" w:rsidR="005248BB" w:rsidRDefault="005248BB" w:rsidP="005248BB">
      <w:pPr>
        <w:keepNext/>
      </w:pPr>
      <w:r w:rsidRPr="005248BB">
        <w:rPr>
          <w:noProof/>
        </w:rPr>
        <w:drawing>
          <wp:inline distT="0" distB="0" distL="0" distR="0" wp14:anchorId="5730A746" wp14:editId="008E0066">
            <wp:extent cx="3590925" cy="401955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63B" w14:textId="1BB3DCAA" w:rsidR="005248BB" w:rsidRPr="005248BB" w:rsidRDefault="005248BB" w:rsidP="005248BB">
      <w:pPr>
        <w:pStyle w:val="Caption"/>
        <w:rPr>
          <w:i w:val="0"/>
          <w:color w:val="124191" w:themeColor="background1"/>
          <w:lang w:val="en-GB"/>
        </w:rPr>
      </w:pPr>
      <w:bookmarkStart w:id="126" w:name="_Toc462410562"/>
      <w:r w:rsidRPr="005248BB">
        <w:rPr>
          <w:i w:val="0"/>
          <w:color w:val="124191" w:themeColor="background1"/>
        </w:rPr>
        <w:t xml:space="preserve">Figure </w:t>
      </w:r>
      <w:r w:rsidRPr="005248BB">
        <w:rPr>
          <w:i w:val="0"/>
          <w:color w:val="124191" w:themeColor="background1"/>
        </w:rPr>
        <w:fldChar w:fldCharType="begin"/>
      </w:r>
      <w:r w:rsidRPr="005248BB">
        <w:rPr>
          <w:i w:val="0"/>
          <w:color w:val="124191" w:themeColor="background1"/>
        </w:rPr>
        <w:instrText xml:space="preserve"> SEQ Figure \* ARABIC </w:instrText>
      </w:r>
      <w:r w:rsidRPr="005248BB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28</w:t>
      </w:r>
      <w:r w:rsidRPr="005248BB">
        <w:rPr>
          <w:i w:val="0"/>
          <w:color w:val="124191" w:themeColor="background1"/>
        </w:rPr>
        <w:fldChar w:fldCharType="end"/>
      </w:r>
      <w:r w:rsidRPr="005248BB">
        <w:rPr>
          <w:i w:val="0"/>
          <w:color w:val="124191" w:themeColor="background1"/>
        </w:rPr>
        <w:t xml:space="preserve"> Call – Peer UE disconnected</w:t>
      </w:r>
      <w:bookmarkEnd w:id="126"/>
    </w:p>
    <w:p w14:paraId="2BA42D9C" w14:textId="77777777" w:rsidR="0003025E" w:rsidRDefault="0003025E" w:rsidP="0003025E">
      <w:pPr>
        <w:pStyle w:val="Heading2"/>
      </w:pPr>
      <w:bookmarkStart w:id="127" w:name="_Toc459738677"/>
      <w:r>
        <w:t>UE basic interactions</w:t>
      </w:r>
      <w:bookmarkEnd w:id="127"/>
    </w:p>
    <w:p w14:paraId="132D89C2" w14:textId="699EAF05" w:rsidR="00DD60AD" w:rsidRDefault="003C1202" w:rsidP="003C1202">
      <w:pPr>
        <w:rPr>
          <w:lang w:val="en-GB"/>
        </w:rPr>
      </w:pPr>
      <w:r>
        <w:rPr>
          <w:lang w:val="en-GB"/>
        </w:rPr>
        <w:t xml:space="preserve">Interactions between features defined in </w:t>
      </w:r>
      <w:hyperlink w:anchor="_UE_basic_features" w:history="1">
        <w:r w:rsidRPr="003C1202">
          <w:rPr>
            <w:rStyle w:val="Hyperlink"/>
            <w:lang w:val="en-GB"/>
          </w:rPr>
          <w:t>UE basic features</w:t>
        </w:r>
      </w:hyperlink>
      <w:r>
        <w:rPr>
          <w:lang w:val="en-GB"/>
        </w:rPr>
        <w:t>.</w:t>
      </w:r>
    </w:p>
    <w:p w14:paraId="2A7D587A" w14:textId="77777777" w:rsidR="00F0376C" w:rsidRDefault="00F0376C" w:rsidP="003C1202">
      <w:pPr>
        <w:rPr>
          <w:lang w:val="en-GB"/>
        </w:rPr>
      </w:pPr>
      <w:r>
        <w:rPr>
          <w:lang w:val="en-GB"/>
        </w:rPr>
        <w:t>Only selected interactions are fully defined by using Use Cases or Sequence Diagrams.</w:t>
      </w:r>
    </w:p>
    <w:p w14:paraId="65943B80" w14:textId="55765F69" w:rsidR="00F0376C" w:rsidRDefault="00F0376C" w:rsidP="003C1202">
      <w:pPr>
        <w:rPr>
          <w:lang w:val="en-GB"/>
        </w:rPr>
      </w:pPr>
      <w:r>
        <w:rPr>
          <w:lang w:val="en-GB"/>
        </w:rPr>
        <w:t>Most of trivial interactions are only listed and very briefly described</w:t>
      </w:r>
      <w:r w:rsidR="0034261F">
        <w:rPr>
          <w:lang w:val="en-GB"/>
        </w:rPr>
        <w:t>, but they shall be tested too</w:t>
      </w:r>
      <w:r>
        <w:rPr>
          <w:lang w:val="en-GB"/>
        </w:rPr>
        <w:t xml:space="preserve">. </w:t>
      </w:r>
    </w:p>
    <w:p w14:paraId="163EFF94" w14:textId="39EDF785" w:rsidR="00F0376C" w:rsidRPr="003C1202" w:rsidRDefault="00F0376C" w:rsidP="003C1202">
      <w:pPr>
        <w:rPr>
          <w:lang w:val="en-GB"/>
        </w:rPr>
      </w:pPr>
      <w:r>
        <w:rPr>
          <w:lang w:val="en-GB"/>
        </w:rPr>
        <w:t xml:space="preserve">It could be </w:t>
      </w:r>
      <w:r w:rsidR="00537E05">
        <w:rPr>
          <w:lang w:val="en-GB"/>
        </w:rPr>
        <w:t xml:space="preserve">a </w:t>
      </w:r>
      <w:r>
        <w:rPr>
          <w:lang w:val="en-GB"/>
        </w:rPr>
        <w:t>good task for student to write missing UML diagrams…</w:t>
      </w:r>
    </w:p>
    <w:p w14:paraId="2BA42DA2" w14:textId="0D78848C" w:rsidR="007A3914" w:rsidRDefault="007A3914" w:rsidP="007A3914">
      <w:pPr>
        <w:pStyle w:val="Heading3"/>
        <w:rPr>
          <w:lang w:val="en-GB"/>
        </w:rPr>
      </w:pPr>
      <w:bookmarkStart w:id="128" w:name="_Ref459651724"/>
      <w:bookmarkStart w:id="129" w:name="_Ref459651729"/>
      <w:bookmarkStart w:id="130" w:name="_Toc459738678"/>
      <w:r>
        <w:rPr>
          <w:lang w:val="en-GB"/>
        </w:rPr>
        <w:t xml:space="preserve">Interaction with </w:t>
      </w:r>
      <w:r w:rsidR="003C1202">
        <w:rPr>
          <w:lang w:val="en-GB"/>
        </w:rPr>
        <w:t>Attach</w:t>
      </w:r>
      <w:r w:rsidR="00DD60AD">
        <w:rPr>
          <w:lang w:val="en-GB"/>
        </w:rPr>
        <w:t xml:space="preserve"> </w:t>
      </w:r>
      <w:r w:rsidR="003C1202">
        <w:rPr>
          <w:lang w:val="en-GB"/>
        </w:rPr>
        <w:t>to BTS</w:t>
      </w:r>
      <w:r w:rsidR="00DD60AD">
        <w:rPr>
          <w:lang w:val="en-GB"/>
        </w:rPr>
        <w:t xml:space="preserve"> procedure.</w:t>
      </w:r>
      <w:bookmarkEnd w:id="128"/>
      <w:bookmarkEnd w:id="129"/>
      <w:bookmarkEnd w:id="130"/>
    </w:p>
    <w:p w14:paraId="1CEA8DCF" w14:textId="7070AD3F" w:rsidR="003C1202" w:rsidRPr="00AB00A0" w:rsidRDefault="00152DBE" w:rsidP="003C1202">
      <w:pPr>
        <w:rPr>
          <w:lang w:val="en-GB"/>
        </w:rPr>
      </w:pPr>
      <w:r>
        <w:rPr>
          <w:lang w:val="en-GB"/>
        </w:rPr>
        <w:t xml:space="preserve">The only possible interactions with </w:t>
      </w:r>
      <w:hyperlink w:anchor="_Attach_to_BTS" w:history="1">
        <w:r w:rsidRPr="00152DBE">
          <w:rPr>
            <w:rStyle w:val="Hyperlink"/>
            <w:lang w:val="en-GB"/>
          </w:rPr>
          <w:t>Attach to BTS</w:t>
        </w:r>
      </w:hyperlink>
      <w:r>
        <w:rPr>
          <w:lang w:val="en-GB"/>
        </w:rPr>
        <w:t xml:space="preserve"> procedure are</w:t>
      </w:r>
      <w:r w:rsidR="003C1202">
        <w:rPr>
          <w:lang w:val="en-GB"/>
        </w:rPr>
        <w:t xml:space="preserve"> in </w:t>
      </w:r>
      <w:r w:rsidR="003C1202">
        <w:rPr>
          <w:rFonts w:ascii="Consolas" w:hAnsi="Consolas" w:cs="Consolas"/>
          <w:color w:val="124191" w:themeColor="background1"/>
          <w:lang w:val="en-GB"/>
        </w:rPr>
        <w:t>Connecting</w:t>
      </w:r>
      <w:r w:rsidR="003C1202" w:rsidRPr="00561893">
        <w:rPr>
          <w:color w:val="124191" w:themeColor="background1"/>
          <w:lang w:val="en-GB"/>
        </w:rPr>
        <w:t xml:space="preserve"> </w:t>
      </w:r>
      <w:r w:rsidR="003C1202">
        <w:rPr>
          <w:lang w:val="en-GB"/>
        </w:rPr>
        <w:t xml:space="preserve">state, i.e. </w:t>
      </w:r>
      <w:r>
        <w:rPr>
          <w:lang w:val="en-GB"/>
        </w:rPr>
        <w:t xml:space="preserve">while UE is </w:t>
      </w:r>
      <w:r w:rsidR="003C1202">
        <w:rPr>
          <w:lang w:val="en-GB"/>
        </w:rPr>
        <w:t xml:space="preserve">waiting on </w:t>
      </w:r>
      <w:proofErr w:type="spellStart"/>
      <w:r w:rsidR="003C1202">
        <w:rPr>
          <w:rFonts w:ascii="Consolas" w:hAnsi="Consolas" w:cs="Consolas"/>
          <w:color w:val="124191" w:themeColor="background1"/>
          <w:lang w:val="en-GB"/>
        </w:rPr>
        <w:t>AttachResponse</w:t>
      </w:r>
      <w:proofErr w:type="spellEnd"/>
      <w:r w:rsidR="003C1202">
        <w:rPr>
          <w:lang w:val="en-GB"/>
        </w:rPr>
        <w:t>.</w:t>
      </w:r>
    </w:p>
    <w:p w14:paraId="6D4F0F7E" w14:textId="7E437A29" w:rsidR="003C1202" w:rsidRDefault="003C1202" w:rsidP="003C1202">
      <w:pPr>
        <w:pStyle w:val="Heading4"/>
        <w:rPr>
          <w:lang w:val="en-GB"/>
        </w:rPr>
      </w:pPr>
      <w:r>
        <w:rPr>
          <w:lang w:val="en-GB"/>
        </w:rPr>
        <w:t xml:space="preserve">User closes UE while connecting to </w:t>
      </w:r>
      <w:r w:rsidR="00DD60AD">
        <w:rPr>
          <w:lang w:val="en-GB"/>
        </w:rPr>
        <w:t>BTS –</w:t>
      </w:r>
      <w:r>
        <w:rPr>
          <w:lang w:val="en-GB"/>
        </w:rPr>
        <w:t xml:space="preserve"> Use Case</w:t>
      </w:r>
    </w:p>
    <w:p w14:paraId="0D12580D" w14:textId="77777777" w:rsidR="003C1202" w:rsidRDefault="003C1202" w:rsidP="003C1202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13C8A731" w14:textId="5135F830" w:rsidR="003C1202" w:rsidRDefault="003C1202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>
        <w:rPr>
          <w:rFonts w:ascii="Consolas" w:hAnsi="Consolas" w:cs="Consolas"/>
          <w:color w:val="124191" w:themeColor="background1"/>
          <w:lang w:val="en-GB"/>
        </w:rPr>
        <w:t>Connecting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state:</w:t>
      </w:r>
    </w:p>
    <w:p w14:paraId="13C2CCAF" w14:textId="09DEA875" w:rsidR="003C1202" w:rsidRPr="002513EE" w:rsidRDefault="003C1202" w:rsidP="003C1202">
      <w:pPr>
        <w:rPr>
          <w:b/>
          <w:lang w:val="en-GB"/>
        </w:rPr>
      </w:pPr>
      <w:r>
        <w:rPr>
          <w:b/>
          <w:lang w:val="en-GB"/>
        </w:rPr>
        <w:t>S</w:t>
      </w:r>
      <w:r w:rsidRPr="002513EE">
        <w:rPr>
          <w:b/>
          <w:lang w:val="en-GB"/>
        </w:rPr>
        <w:t>cenario:</w:t>
      </w:r>
    </w:p>
    <w:p w14:paraId="33330CCC" w14:textId="0FA203E3" w:rsidR="003C1202" w:rsidRDefault="003C1202" w:rsidP="00693EE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User selects </w:t>
      </w:r>
      <w:r w:rsidR="00E97A67">
        <w:rPr>
          <w:lang w:val="en-GB"/>
        </w:rPr>
        <w:t>“</w:t>
      </w:r>
      <w:r>
        <w:rPr>
          <w:lang w:val="en-GB"/>
        </w:rPr>
        <w:t>close the application</w:t>
      </w:r>
      <w:r w:rsidR="00E97A67">
        <w:rPr>
          <w:lang w:val="en-GB"/>
        </w:rPr>
        <w:t>”</w:t>
      </w:r>
      <w:r>
        <w:rPr>
          <w:lang w:val="en-GB"/>
        </w:rPr>
        <w:t xml:space="preserve"> action.</w:t>
      </w:r>
    </w:p>
    <w:p w14:paraId="487EC2EE" w14:textId="557BD8C1" w:rsidR="003C1202" w:rsidRDefault="003C1202" w:rsidP="00693EE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UE stops running timer</w:t>
      </w:r>
    </w:p>
    <w:p w14:paraId="4208EF9D" w14:textId="350AFD15" w:rsidR="003C1202" w:rsidRDefault="003C1202" w:rsidP="00693EE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UE closes</w:t>
      </w:r>
    </w:p>
    <w:p w14:paraId="2AB03228" w14:textId="77777777" w:rsidR="003C1202" w:rsidRDefault="003C1202" w:rsidP="003C1202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4480F0D6" w14:textId="37B937DC" w:rsidR="003C1202" w:rsidRDefault="003C1202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UE closed.</w:t>
      </w:r>
    </w:p>
    <w:p w14:paraId="710618F3" w14:textId="1A6A5C09" w:rsidR="003C1202" w:rsidRDefault="003C1202" w:rsidP="003C1202">
      <w:pPr>
        <w:pStyle w:val="Heading4"/>
        <w:rPr>
          <w:lang w:val="en-GB"/>
        </w:rPr>
      </w:pPr>
      <w:r>
        <w:rPr>
          <w:lang w:val="en-GB"/>
        </w:rPr>
        <w:t xml:space="preserve">User closes UE while connecting to BTS </w:t>
      </w:r>
      <w:r w:rsidR="00DD60AD">
        <w:rPr>
          <w:lang w:val="en-GB"/>
        </w:rPr>
        <w:t xml:space="preserve">- </w:t>
      </w:r>
      <w:r>
        <w:rPr>
          <w:lang w:val="en-GB"/>
        </w:rPr>
        <w:t>Sequence Diagram</w:t>
      </w:r>
    </w:p>
    <w:p w14:paraId="36F553C0" w14:textId="77777777" w:rsidR="003C1202" w:rsidRDefault="003C1202" w:rsidP="003C1202">
      <w:pPr>
        <w:keepNext/>
      </w:pPr>
      <w:r w:rsidRPr="003C1202">
        <w:rPr>
          <w:noProof/>
        </w:rPr>
        <w:drawing>
          <wp:inline distT="0" distB="0" distL="0" distR="0" wp14:anchorId="197BF249" wp14:editId="430A9F3B">
            <wp:extent cx="2981325" cy="4152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FB68" w14:textId="1AAABC8D" w:rsidR="003C1202" w:rsidRDefault="003C1202" w:rsidP="003C1202">
      <w:pPr>
        <w:pStyle w:val="Caption"/>
        <w:rPr>
          <w:i w:val="0"/>
          <w:color w:val="124191" w:themeColor="background1"/>
        </w:rPr>
      </w:pPr>
      <w:bookmarkStart w:id="131" w:name="_Toc462410563"/>
      <w:r w:rsidRPr="003C1202">
        <w:rPr>
          <w:i w:val="0"/>
          <w:color w:val="124191" w:themeColor="background1"/>
        </w:rPr>
        <w:t xml:space="preserve">Figure </w:t>
      </w:r>
      <w:r w:rsidRPr="003C1202">
        <w:rPr>
          <w:i w:val="0"/>
          <w:color w:val="124191" w:themeColor="background1"/>
        </w:rPr>
        <w:fldChar w:fldCharType="begin"/>
      </w:r>
      <w:r w:rsidRPr="003C1202">
        <w:rPr>
          <w:i w:val="0"/>
          <w:color w:val="124191" w:themeColor="background1"/>
        </w:rPr>
        <w:instrText xml:space="preserve"> SEQ Figure \* ARABIC </w:instrText>
      </w:r>
      <w:r w:rsidRPr="003C1202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29</w:t>
      </w:r>
      <w:r w:rsidRPr="003C1202">
        <w:rPr>
          <w:i w:val="0"/>
          <w:color w:val="124191" w:themeColor="background1"/>
        </w:rPr>
        <w:fldChar w:fldCharType="end"/>
      </w:r>
      <w:r w:rsidRPr="003C1202">
        <w:rPr>
          <w:i w:val="0"/>
          <w:color w:val="124191" w:themeColor="background1"/>
        </w:rPr>
        <w:t xml:space="preserve"> User closes UE while connecting to BTS</w:t>
      </w:r>
      <w:bookmarkEnd w:id="131"/>
    </w:p>
    <w:p w14:paraId="7108951C" w14:textId="79A31F8B" w:rsidR="00DD60AD" w:rsidRDefault="00DD60AD" w:rsidP="00DD60AD">
      <w:pPr>
        <w:pStyle w:val="Heading4"/>
        <w:rPr>
          <w:lang w:val="en-GB"/>
        </w:rPr>
      </w:pPr>
      <w:r>
        <w:rPr>
          <w:lang w:val="en-GB"/>
        </w:rPr>
        <w:t>UE receives SIB while connecting to BTS – Use Case</w:t>
      </w:r>
    </w:p>
    <w:p w14:paraId="714D45D0" w14:textId="77777777" w:rsidR="00DD60AD" w:rsidRDefault="00DD60AD" w:rsidP="00DD60AD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3C7C1E7F" w14:textId="6459C38C" w:rsidR="00DD60AD" w:rsidRDefault="00DD60AD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>
        <w:rPr>
          <w:rFonts w:ascii="Consolas" w:hAnsi="Consolas" w:cs="Consolas"/>
          <w:color w:val="124191" w:themeColor="background1"/>
          <w:lang w:val="en-GB"/>
        </w:rPr>
        <w:t>Connecting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00AAB134" w14:textId="77777777" w:rsidR="00DD60AD" w:rsidRPr="002513EE" w:rsidRDefault="00DD60AD" w:rsidP="00DD60AD">
      <w:pPr>
        <w:rPr>
          <w:b/>
          <w:lang w:val="en-GB"/>
        </w:rPr>
      </w:pPr>
      <w:r>
        <w:rPr>
          <w:b/>
          <w:lang w:val="en-GB"/>
        </w:rPr>
        <w:t>S</w:t>
      </w:r>
      <w:r w:rsidRPr="002513EE">
        <w:rPr>
          <w:b/>
          <w:lang w:val="en-GB"/>
        </w:rPr>
        <w:t>cenario:</w:t>
      </w:r>
    </w:p>
    <w:p w14:paraId="2F5CBACF" w14:textId="68F75586" w:rsidR="00DD60AD" w:rsidRDefault="00DD60AD" w:rsidP="00693EE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UE receives SIB from BTS</w:t>
      </w:r>
    </w:p>
    <w:p w14:paraId="13776368" w14:textId="49B8535E" w:rsidR="00DD60AD" w:rsidRDefault="00DD60AD" w:rsidP="00693EE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UE stores SIB data</w:t>
      </w:r>
    </w:p>
    <w:p w14:paraId="3F631531" w14:textId="7C71D1AC" w:rsidR="00DD60AD" w:rsidRDefault="00DD60AD" w:rsidP="00693EEB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Note that current procedure is not restarted…</w:t>
      </w:r>
    </w:p>
    <w:p w14:paraId="7130A3C5" w14:textId="77777777" w:rsidR="00DD60AD" w:rsidRDefault="00DD60AD" w:rsidP="00DD60AD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7207BA25" w14:textId="424D7698" w:rsidR="00DD60AD" w:rsidRDefault="00DD60AD" w:rsidP="00693E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UE in </w:t>
      </w:r>
      <w:r>
        <w:rPr>
          <w:rFonts w:ascii="Consolas" w:hAnsi="Consolas" w:cs="Consolas"/>
          <w:color w:val="124191" w:themeColor="background1"/>
          <w:lang w:val="en-GB"/>
        </w:rPr>
        <w:t>Connecting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2D7D07C4" w14:textId="0F8E622B" w:rsidR="00DD60AD" w:rsidRDefault="00DD60AD" w:rsidP="00DD60AD">
      <w:pPr>
        <w:pStyle w:val="Heading4"/>
        <w:rPr>
          <w:lang w:val="en-GB"/>
        </w:rPr>
      </w:pPr>
      <w:r>
        <w:rPr>
          <w:lang w:val="en-GB"/>
        </w:rPr>
        <w:t>UE receives SIB while connecting to BTS Sequence Diagram</w:t>
      </w:r>
    </w:p>
    <w:p w14:paraId="371474A3" w14:textId="77777777" w:rsidR="00DD60AD" w:rsidRDefault="00DD60AD" w:rsidP="00DD60AD">
      <w:pPr>
        <w:keepNext/>
      </w:pPr>
      <w:r w:rsidRPr="00DD60AD">
        <w:rPr>
          <w:noProof/>
        </w:rPr>
        <w:drawing>
          <wp:inline distT="0" distB="0" distL="0" distR="0" wp14:anchorId="03033F6C" wp14:editId="2EA4B3E1">
            <wp:extent cx="2981325" cy="385762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4C9" w14:textId="68A7A87C" w:rsidR="00DD60AD" w:rsidRPr="00152DBE" w:rsidRDefault="00DD60AD" w:rsidP="00DD60AD">
      <w:pPr>
        <w:pStyle w:val="Caption"/>
        <w:rPr>
          <w:i w:val="0"/>
          <w:color w:val="124191" w:themeColor="background1"/>
          <w:lang w:val="en-GB"/>
        </w:rPr>
      </w:pPr>
      <w:bookmarkStart w:id="132" w:name="_Toc462410564"/>
      <w:r w:rsidRPr="00152DBE">
        <w:rPr>
          <w:i w:val="0"/>
          <w:color w:val="124191" w:themeColor="background1"/>
        </w:rPr>
        <w:t xml:space="preserve">Figure </w:t>
      </w:r>
      <w:r w:rsidRPr="00152DBE">
        <w:rPr>
          <w:i w:val="0"/>
          <w:color w:val="124191" w:themeColor="background1"/>
        </w:rPr>
        <w:fldChar w:fldCharType="begin"/>
      </w:r>
      <w:r w:rsidRPr="00152DBE">
        <w:rPr>
          <w:i w:val="0"/>
          <w:color w:val="124191" w:themeColor="background1"/>
        </w:rPr>
        <w:instrText xml:space="preserve"> SEQ Figure \* ARABIC </w:instrText>
      </w:r>
      <w:r w:rsidRPr="00152DBE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30</w:t>
      </w:r>
      <w:r w:rsidRPr="00152DBE">
        <w:rPr>
          <w:i w:val="0"/>
          <w:color w:val="124191" w:themeColor="background1"/>
        </w:rPr>
        <w:fldChar w:fldCharType="end"/>
      </w:r>
      <w:r w:rsidRPr="00152DBE">
        <w:rPr>
          <w:i w:val="0"/>
          <w:color w:val="124191" w:themeColor="background1"/>
        </w:rPr>
        <w:t xml:space="preserve"> UE </w:t>
      </w:r>
      <w:r w:rsidR="00152DBE">
        <w:rPr>
          <w:i w:val="0"/>
          <w:color w:val="124191" w:themeColor="background1"/>
        </w:rPr>
        <w:t>r</w:t>
      </w:r>
      <w:r w:rsidRPr="00152DBE">
        <w:rPr>
          <w:i w:val="0"/>
          <w:color w:val="124191" w:themeColor="background1"/>
        </w:rPr>
        <w:t>eceives SIB while connecting to BTS</w:t>
      </w:r>
      <w:bookmarkEnd w:id="132"/>
    </w:p>
    <w:p w14:paraId="68CA273C" w14:textId="223FBDAF" w:rsidR="00AE78E3" w:rsidRDefault="00AE78E3" w:rsidP="00AE78E3">
      <w:pPr>
        <w:pStyle w:val="Heading4"/>
        <w:rPr>
          <w:lang w:val="en-GB"/>
        </w:rPr>
      </w:pPr>
      <w:r>
        <w:rPr>
          <w:lang w:val="en-GB"/>
        </w:rPr>
        <w:t>UE connection to BTS was dropped while connecting to BTS – Use Case</w:t>
      </w:r>
    </w:p>
    <w:p w14:paraId="3D1C1E20" w14:textId="77777777" w:rsidR="00CF68AD" w:rsidRDefault="00CF68AD" w:rsidP="00CF68AD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7ABC9281" w14:textId="77777777" w:rsidR="00CF68AD" w:rsidRDefault="00CF68AD" w:rsidP="00CF68A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r>
        <w:rPr>
          <w:rFonts w:ascii="Consolas" w:hAnsi="Consolas" w:cs="Consolas"/>
          <w:color w:val="124191" w:themeColor="background1"/>
          <w:lang w:val="en-GB"/>
        </w:rPr>
        <w:t>Connecting</w:t>
      </w:r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2F4D59BF" w14:textId="77777777" w:rsidR="00CF68AD" w:rsidRPr="002513EE" w:rsidRDefault="00CF68AD" w:rsidP="00CF68AD">
      <w:pPr>
        <w:rPr>
          <w:b/>
          <w:lang w:val="en-GB"/>
        </w:rPr>
      </w:pPr>
      <w:r>
        <w:rPr>
          <w:b/>
          <w:lang w:val="en-GB"/>
        </w:rPr>
        <w:t>S</w:t>
      </w:r>
      <w:r w:rsidRPr="002513EE">
        <w:rPr>
          <w:b/>
          <w:lang w:val="en-GB"/>
        </w:rPr>
        <w:t>cenario:</w:t>
      </w:r>
    </w:p>
    <w:p w14:paraId="4578CA08" w14:textId="3AA6A455" w:rsidR="00CF68AD" w:rsidRDefault="00CF68AD" w:rsidP="00CF68AD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UE </w:t>
      </w:r>
      <w:proofErr w:type="spellStart"/>
      <w:r>
        <w:rPr>
          <w:lang w:val="en-GB"/>
        </w:rPr>
        <w:t>ApplicationEnvironment</w:t>
      </w:r>
      <w:proofErr w:type="spellEnd"/>
      <w:r>
        <w:rPr>
          <w:lang w:val="en-GB"/>
        </w:rPr>
        <w:t xml:space="preserve"> informs (via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>) that connection to BTS is dropped</w:t>
      </w:r>
    </w:p>
    <w:p w14:paraId="45EB5FFC" w14:textId="25FB143E" w:rsidR="00CF68AD" w:rsidRPr="00CA2A60" w:rsidRDefault="00CF68AD" w:rsidP="00CF68AD">
      <w:pPr>
        <w:pStyle w:val="ListParagraph"/>
        <w:numPr>
          <w:ilvl w:val="0"/>
          <w:numId w:val="30"/>
        </w:numPr>
        <w:rPr>
          <w:lang w:val="en-GB"/>
        </w:rPr>
      </w:pPr>
      <w:r w:rsidRPr="00CA2A60">
        <w:rPr>
          <w:lang w:val="en-GB"/>
        </w:rPr>
        <w:t>UE break</w:t>
      </w:r>
      <w:r w:rsidR="00062AE1">
        <w:rPr>
          <w:lang w:val="en-GB"/>
        </w:rPr>
        <w:t>s</w:t>
      </w:r>
      <w:r w:rsidRPr="00CA2A60">
        <w:rPr>
          <w:lang w:val="en-GB"/>
        </w:rPr>
        <w:t xml:space="preserve"> Attach procedure (by cancelling Timer)</w:t>
      </w:r>
    </w:p>
    <w:p w14:paraId="71CE2088" w14:textId="77777777" w:rsidR="00CF68AD" w:rsidRDefault="00CF68AD" w:rsidP="00CF68AD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0BC30762" w14:textId="77777777" w:rsidR="00CF68AD" w:rsidRDefault="00CF68AD" w:rsidP="00CF68A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UE in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57FA6C5D" w14:textId="77777777" w:rsidR="00CF68AD" w:rsidRPr="00CF68AD" w:rsidRDefault="00CF68AD" w:rsidP="00CF68AD">
      <w:pPr>
        <w:rPr>
          <w:lang w:val="en-GB"/>
        </w:rPr>
      </w:pPr>
    </w:p>
    <w:p w14:paraId="34123432" w14:textId="57302A36" w:rsidR="00AE78E3" w:rsidRDefault="00AE78E3" w:rsidP="00AE78E3">
      <w:pPr>
        <w:pStyle w:val="Heading4"/>
        <w:rPr>
          <w:lang w:val="en-GB"/>
        </w:rPr>
      </w:pPr>
      <w:r>
        <w:rPr>
          <w:lang w:val="en-GB"/>
        </w:rPr>
        <w:t>UE connection to BTS was dropped while connecting to BTS – Sequence Diagram</w:t>
      </w:r>
    </w:p>
    <w:p w14:paraId="4100CAD0" w14:textId="77777777" w:rsidR="00062AE1" w:rsidRDefault="00062AE1" w:rsidP="00062AE1">
      <w:pPr>
        <w:rPr>
          <w:lang w:val="en-GB"/>
        </w:rPr>
      </w:pPr>
    </w:p>
    <w:p w14:paraId="5671617B" w14:textId="77777777" w:rsidR="00062AE1" w:rsidRDefault="00062AE1" w:rsidP="00062AE1">
      <w:pPr>
        <w:keepNext/>
      </w:pPr>
      <w:r w:rsidRPr="00AE78E3">
        <w:rPr>
          <w:noProof/>
        </w:rPr>
        <w:drawing>
          <wp:inline distT="0" distB="0" distL="0" distR="0" wp14:anchorId="0F541A63" wp14:editId="2884F898">
            <wp:extent cx="2981325" cy="415290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964E" w14:textId="77777777" w:rsidR="00062AE1" w:rsidRPr="00AE78E3" w:rsidRDefault="00062AE1" w:rsidP="00062AE1">
      <w:pPr>
        <w:pStyle w:val="Caption"/>
        <w:rPr>
          <w:i w:val="0"/>
          <w:color w:val="124191" w:themeColor="background1"/>
          <w:lang w:val="en-GB"/>
        </w:rPr>
      </w:pPr>
      <w:bookmarkStart w:id="133" w:name="_Toc462410565"/>
      <w:r w:rsidRPr="00AE78E3">
        <w:rPr>
          <w:i w:val="0"/>
          <w:color w:val="124191" w:themeColor="background1"/>
        </w:rPr>
        <w:t xml:space="preserve">Figure </w:t>
      </w:r>
      <w:r w:rsidRPr="00AE78E3">
        <w:rPr>
          <w:i w:val="0"/>
          <w:color w:val="124191" w:themeColor="background1"/>
        </w:rPr>
        <w:fldChar w:fldCharType="begin"/>
      </w:r>
      <w:r w:rsidRPr="00AE78E3">
        <w:rPr>
          <w:i w:val="0"/>
          <w:color w:val="124191" w:themeColor="background1"/>
        </w:rPr>
        <w:instrText xml:space="preserve"> SEQ Figure \* ARABIC </w:instrText>
      </w:r>
      <w:r w:rsidRPr="00AE78E3">
        <w:rPr>
          <w:i w:val="0"/>
          <w:color w:val="124191" w:themeColor="background1"/>
        </w:rPr>
        <w:fldChar w:fldCharType="separate"/>
      </w:r>
      <w:r w:rsidR="009646F8">
        <w:rPr>
          <w:i w:val="0"/>
          <w:noProof/>
          <w:color w:val="124191" w:themeColor="background1"/>
        </w:rPr>
        <w:t>31</w:t>
      </w:r>
      <w:r w:rsidRPr="00AE78E3">
        <w:rPr>
          <w:i w:val="0"/>
          <w:color w:val="124191" w:themeColor="background1"/>
        </w:rPr>
        <w:fldChar w:fldCharType="end"/>
      </w:r>
      <w:r w:rsidRPr="00AE78E3">
        <w:rPr>
          <w:i w:val="0"/>
          <w:noProof/>
          <w:color w:val="124191" w:themeColor="background1"/>
        </w:rPr>
        <w:t xml:space="preserve"> UE </w:t>
      </w:r>
      <w:r>
        <w:rPr>
          <w:i w:val="0"/>
          <w:noProof/>
          <w:color w:val="124191" w:themeColor="background1"/>
        </w:rPr>
        <w:t>connection to BTS was dropped whilst attaching</w:t>
      </w:r>
      <w:bookmarkEnd w:id="133"/>
    </w:p>
    <w:p w14:paraId="025C9455" w14:textId="77777777" w:rsidR="00AE78E3" w:rsidRPr="00AE78E3" w:rsidRDefault="00AE78E3" w:rsidP="00AE78E3">
      <w:pPr>
        <w:rPr>
          <w:lang w:val="en-GB"/>
        </w:rPr>
      </w:pPr>
    </w:p>
    <w:p w14:paraId="2BA42DA3" w14:textId="2EF93B8F" w:rsidR="0003025E" w:rsidRDefault="0003025E" w:rsidP="0003025E">
      <w:pPr>
        <w:pStyle w:val="Heading3"/>
        <w:rPr>
          <w:lang w:val="en-GB"/>
        </w:rPr>
      </w:pPr>
      <w:bookmarkStart w:id="134" w:name="_Toc459738679"/>
      <w:r>
        <w:rPr>
          <w:lang w:val="en-GB"/>
        </w:rPr>
        <w:t xml:space="preserve">Interactions with </w:t>
      </w:r>
      <w:r w:rsidR="00062AE1">
        <w:rPr>
          <w:lang w:val="en-GB"/>
        </w:rPr>
        <w:t>Re-Attach</w:t>
      </w:r>
      <w:bookmarkEnd w:id="134"/>
    </w:p>
    <w:p w14:paraId="52B41676" w14:textId="06C0636D" w:rsidR="00AE78E3" w:rsidRDefault="00062AE1" w:rsidP="00CA2A60">
      <w:pPr>
        <w:rPr>
          <w:lang w:val="en-GB"/>
        </w:rPr>
      </w:pPr>
      <w:r>
        <w:rPr>
          <w:lang w:val="en-GB"/>
        </w:rPr>
        <w:t xml:space="preserve">As described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_Ref459651534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4.1.2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_Ref459651526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Re-Attach to BTS</w:t>
      </w:r>
      <w:r>
        <w:rPr>
          <w:lang w:val="en-GB"/>
        </w:rPr>
        <w:fldChar w:fldCharType="end"/>
      </w:r>
      <w:r>
        <w:rPr>
          <w:lang w:val="en-GB"/>
        </w:rPr>
        <w:t xml:space="preserve"> – this is two steps procedure. </w:t>
      </w:r>
    </w:p>
    <w:p w14:paraId="1DB30851" w14:textId="29C4D971" w:rsidR="00062AE1" w:rsidRDefault="00062AE1" w:rsidP="00CA2A60">
      <w:pPr>
        <w:rPr>
          <w:lang w:val="en-GB"/>
        </w:rPr>
      </w:pPr>
      <w:r>
        <w:rPr>
          <w:lang w:val="en-GB"/>
        </w:rPr>
        <w:t xml:space="preserve">First part - Disconnecting – has no interactions as this is stateless procedure. </w:t>
      </w:r>
    </w:p>
    <w:p w14:paraId="3799D90B" w14:textId="70A7473F" w:rsidR="00062AE1" w:rsidRDefault="00062AE1" w:rsidP="00CA2A60">
      <w:pPr>
        <w:rPr>
          <w:lang w:val="en-GB"/>
        </w:rPr>
      </w:pPr>
      <w:r>
        <w:rPr>
          <w:lang w:val="en-GB"/>
        </w:rPr>
        <w:t xml:space="preserve">Second part – Attaching – has exactly the same interactions as initial attaching – 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_Ref459651724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4.2.1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_Ref459651729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lang w:val="en-GB"/>
        </w:rPr>
        <w:t>Interaction with Attach to BTS procedure.</w:t>
      </w:r>
      <w:r>
        <w:rPr>
          <w:lang w:val="en-GB"/>
        </w:rPr>
        <w:fldChar w:fldCharType="end"/>
      </w:r>
    </w:p>
    <w:p w14:paraId="68466445" w14:textId="77777777" w:rsidR="00062AE1" w:rsidRPr="00CA2A60" w:rsidRDefault="00062AE1" w:rsidP="00CA2A60">
      <w:pPr>
        <w:rPr>
          <w:lang w:val="en-GB"/>
        </w:rPr>
      </w:pPr>
    </w:p>
    <w:p w14:paraId="2BA42DA4" w14:textId="4ECD5BAD" w:rsidR="007A3914" w:rsidRDefault="007A3914" w:rsidP="007A3914">
      <w:pPr>
        <w:pStyle w:val="Heading3"/>
        <w:rPr>
          <w:lang w:val="en-GB"/>
        </w:rPr>
      </w:pPr>
      <w:bookmarkStart w:id="135" w:name="_Toc459738680"/>
      <w:r>
        <w:rPr>
          <w:lang w:val="en-GB"/>
        </w:rPr>
        <w:t xml:space="preserve">Interactions with </w:t>
      </w:r>
      <w:r w:rsidR="00152DBE">
        <w:rPr>
          <w:lang w:val="en-GB"/>
        </w:rPr>
        <w:t>Receiving SMS</w:t>
      </w:r>
      <w:bookmarkEnd w:id="135"/>
    </w:p>
    <w:p w14:paraId="4707D0D8" w14:textId="5847E23A" w:rsidR="00152DBE" w:rsidRDefault="00152DBE" w:rsidP="00152DBE">
      <w:pPr>
        <w:rPr>
          <w:lang w:val="en-GB"/>
        </w:rPr>
      </w:pPr>
      <w:r>
        <w:rPr>
          <w:lang w:val="en-GB"/>
        </w:rPr>
        <w:t xml:space="preserve">There is no interactions with </w:t>
      </w:r>
      <w:hyperlink w:anchor="_Receiving_SMS" w:history="1">
        <w:r w:rsidRPr="00152DBE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scenario, because </w:t>
      </w:r>
      <w:r w:rsidR="00F0376C">
        <w:rPr>
          <w:lang w:val="en-GB"/>
        </w:rPr>
        <w:t>i</w:t>
      </w:r>
      <w:r>
        <w:rPr>
          <w:lang w:val="en-GB"/>
        </w:rPr>
        <w:t xml:space="preserve">t is stateless procedure. </w:t>
      </w:r>
    </w:p>
    <w:p w14:paraId="0C79B58A" w14:textId="41919193" w:rsidR="00152DBE" w:rsidRDefault="00152DBE" w:rsidP="00152DBE">
      <w:pPr>
        <w:pStyle w:val="Heading3"/>
        <w:rPr>
          <w:lang w:val="en-GB"/>
        </w:rPr>
      </w:pPr>
      <w:bookmarkStart w:id="136" w:name="_Interactions_with_Viewing"/>
      <w:bookmarkStart w:id="137" w:name="_Toc459738681"/>
      <w:bookmarkEnd w:id="136"/>
      <w:r>
        <w:rPr>
          <w:lang w:val="en-GB"/>
        </w:rPr>
        <w:t>Interactions with Viewing SMS</w:t>
      </w:r>
      <w:bookmarkEnd w:id="137"/>
    </w:p>
    <w:p w14:paraId="7E6E4C29" w14:textId="534B0E35" w:rsidR="00152DBE" w:rsidRDefault="00152DBE" w:rsidP="00152DBE">
      <w:pPr>
        <w:rPr>
          <w:lang w:val="en-GB"/>
        </w:rPr>
      </w:pPr>
      <w:r>
        <w:rPr>
          <w:lang w:val="en-GB"/>
        </w:rPr>
        <w:t xml:space="preserve">There are two possible states of </w:t>
      </w:r>
      <w:hyperlink w:anchor="_Viewing_SMS" w:history="1">
        <w:r w:rsidR="008D48CC" w:rsidRPr="008D48CC">
          <w:rPr>
            <w:rStyle w:val="Hyperlink"/>
            <w:lang w:val="en-GB"/>
          </w:rPr>
          <w:t>Viewing SMS</w:t>
        </w:r>
      </w:hyperlink>
      <w:r w:rsidR="008D48CC">
        <w:rPr>
          <w:lang w:val="en-GB"/>
        </w:rPr>
        <w:t xml:space="preserve"> </w:t>
      </w:r>
      <w:r>
        <w:rPr>
          <w:lang w:val="en-GB"/>
        </w:rPr>
        <w:t>procedure:</w:t>
      </w:r>
    </w:p>
    <w:p w14:paraId="213988F3" w14:textId="77777777" w:rsidR="00152DBE" w:rsidRDefault="00152DBE" w:rsidP="00693EEB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Viewing list of SMS</w:t>
      </w:r>
    </w:p>
    <w:p w14:paraId="39299D06" w14:textId="25A3C67D" w:rsidR="00152DBE" w:rsidRDefault="00152DBE" w:rsidP="00693EEB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Viewing </w:t>
      </w:r>
      <w:r w:rsidR="00F0376C">
        <w:rPr>
          <w:lang w:val="en-GB"/>
        </w:rPr>
        <w:t>one selected</w:t>
      </w:r>
      <w:r>
        <w:rPr>
          <w:lang w:val="en-GB"/>
        </w:rPr>
        <w:t xml:space="preserve"> SMS content.</w:t>
      </w:r>
    </w:p>
    <w:p w14:paraId="7395BD3D" w14:textId="27E16204" w:rsidR="00152DBE" w:rsidRDefault="00E97A67" w:rsidP="00152DBE">
      <w:pPr>
        <w:rPr>
          <w:lang w:val="en-GB"/>
        </w:rPr>
      </w:pPr>
      <w:r>
        <w:rPr>
          <w:lang w:val="en-GB"/>
        </w:rPr>
        <w:t>T</w:t>
      </w:r>
      <w:r w:rsidR="00152DBE">
        <w:rPr>
          <w:lang w:val="en-GB"/>
        </w:rPr>
        <w:t xml:space="preserve">he very same </w:t>
      </w:r>
      <w:r>
        <w:rPr>
          <w:lang w:val="en-GB"/>
        </w:rPr>
        <w:t xml:space="preserve">interactions scenarios </w:t>
      </w:r>
      <w:r w:rsidR="00152DBE">
        <w:rPr>
          <w:lang w:val="en-GB"/>
        </w:rPr>
        <w:t xml:space="preserve">apply for both states. </w:t>
      </w:r>
    </w:p>
    <w:p w14:paraId="10B590E0" w14:textId="2DB9C230" w:rsidR="00EE57F1" w:rsidRDefault="00E97A67" w:rsidP="00152DBE">
      <w:pPr>
        <w:rPr>
          <w:lang w:val="en-GB"/>
        </w:rPr>
      </w:pPr>
      <w:r>
        <w:rPr>
          <w:lang w:val="en-GB"/>
        </w:rPr>
        <w:t xml:space="preserve">Just to clarify: </w:t>
      </w:r>
      <w:r w:rsidR="00152DBE">
        <w:rPr>
          <w:lang w:val="en-GB"/>
        </w:rPr>
        <w:t>interactions in both states</w:t>
      </w:r>
      <w:r>
        <w:rPr>
          <w:lang w:val="en-GB"/>
        </w:rPr>
        <w:t xml:space="preserve"> should be verified by tests</w:t>
      </w:r>
      <w:r w:rsidR="00152DBE">
        <w:rPr>
          <w:lang w:val="en-GB"/>
        </w:rPr>
        <w:t>.</w:t>
      </w:r>
    </w:p>
    <w:p w14:paraId="556F4B8F" w14:textId="1F86ED01" w:rsidR="00F0376C" w:rsidRDefault="00F0376C" w:rsidP="00F0376C">
      <w:pPr>
        <w:pStyle w:val="Heading4"/>
        <w:rPr>
          <w:lang w:val="en-GB"/>
        </w:rPr>
      </w:pPr>
      <w:r>
        <w:rPr>
          <w:lang w:val="en-GB"/>
        </w:rPr>
        <w:t>User closes UE while viewing SMS/SMS list</w:t>
      </w:r>
    </w:p>
    <w:p w14:paraId="2DB34898" w14:textId="29D7B9C7" w:rsidR="009319A0" w:rsidRDefault="00F0376C" w:rsidP="00F0376C">
      <w:pPr>
        <w:rPr>
          <w:lang w:val="en-GB"/>
        </w:rPr>
      </w:pPr>
      <w:r>
        <w:rPr>
          <w:lang w:val="en-GB"/>
        </w:rPr>
        <w:t xml:space="preserve">UE shall close </w:t>
      </w:r>
      <w:r w:rsidR="008D48CC">
        <w:rPr>
          <w:lang w:val="en-GB"/>
        </w:rPr>
        <w:t>immediately, i.e.</w:t>
      </w:r>
      <w:r w:rsidR="009319A0">
        <w:rPr>
          <w:lang w:val="en-GB"/>
        </w:rPr>
        <w:t xml:space="preserve"> </w:t>
      </w:r>
      <w:r w:rsidR="008D48CC">
        <w:rPr>
          <w:lang w:val="en-GB"/>
        </w:rPr>
        <w:t>it shall not wait, until User stops viewing SMS/SMS list.</w:t>
      </w:r>
    </w:p>
    <w:p w14:paraId="4BA5A10E" w14:textId="77777777" w:rsidR="00062AE1" w:rsidRDefault="00062AE1" w:rsidP="00062AE1">
      <w:pPr>
        <w:pStyle w:val="Heading4"/>
        <w:rPr>
          <w:lang w:val="en-GB"/>
        </w:rPr>
      </w:pPr>
      <w:r>
        <w:rPr>
          <w:lang w:val="en-GB"/>
        </w:rPr>
        <w:t>UE connection to BTS was dropped while viewing SMS/SMS List</w:t>
      </w:r>
    </w:p>
    <w:p w14:paraId="2C207E50" w14:textId="77777777" w:rsidR="00062AE1" w:rsidRDefault="00062AE1" w:rsidP="00062AE1">
      <w:pPr>
        <w:rPr>
          <w:lang w:val="en-GB"/>
        </w:rPr>
      </w:pPr>
      <w:r>
        <w:rPr>
          <w:lang w:val="en-GB"/>
        </w:rPr>
        <w:t xml:space="preserve">UE shall go to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 immediately, i.e. it shall not wait, until User stops viewing SMS/SMS list.</w:t>
      </w:r>
    </w:p>
    <w:p w14:paraId="7B3B9307" w14:textId="641BFB90" w:rsidR="008D48CC" w:rsidRDefault="008D48CC" w:rsidP="008D48CC">
      <w:pPr>
        <w:pStyle w:val="Heading4"/>
        <w:rPr>
          <w:lang w:val="en-GB"/>
        </w:rPr>
      </w:pPr>
      <w:r>
        <w:rPr>
          <w:lang w:val="en-GB"/>
        </w:rPr>
        <w:t>UE receives SMS, while viewing SMS/SMS list</w:t>
      </w:r>
    </w:p>
    <w:p w14:paraId="1AE81763" w14:textId="77777777" w:rsidR="008D48CC" w:rsidRDefault="008D48CC" w:rsidP="008D48CC">
      <w:pPr>
        <w:rPr>
          <w:lang w:val="en-GB"/>
        </w:rPr>
      </w:pPr>
      <w:r>
        <w:rPr>
          <w:lang w:val="en-GB"/>
        </w:rPr>
        <w:t>UE shall store received SMS, but not interrupt the current viewing SMS scenario.</w:t>
      </w:r>
    </w:p>
    <w:p w14:paraId="0A346D28" w14:textId="693AB783" w:rsidR="008D48CC" w:rsidRDefault="008D48CC" w:rsidP="008D48CC">
      <w:pPr>
        <w:rPr>
          <w:lang w:val="en-GB"/>
        </w:rPr>
      </w:pPr>
      <w:r>
        <w:rPr>
          <w:lang w:val="en-GB"/>
        </w:rPr>
        <w:t xml:space="preserve">Basically, in the background of </w:t>
      </w:r>
      <w:hyperlink w:anchor="_Viewing_SMS" w:history="1">
        <w:r w:rsidRPr="008D48CC">
          <w:rPr>
            <w:rStyle w:val="Hyperlink"/>
            <w:lang w:val="en-GB"/>
          </w:rPr>
          <w:t>Viewing SMS</w:t>
        </w:r>
      </w:hyperlink>
      <w:r>
        <w:rPr>
          <w:lang w:val="en-GB"/>
        </w:rPr>
        <w:t xml:space="preserve">, the </w:t>
      </w:r>
      <w:hyperlink w:anchor="_Receiving_SMS" w:history="1">
        <w:r w:rsidRPr="008D48CC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procedure shall be performed.</w:t>
      </w:r>
    </w:p>
    <w:p w14:paraId="6A68D49B" w14:textId="28C613F9" w:rsidR="008D48CC" w:rsidRDefault="008D48CC" w:rsidP="008D48CC">
      <w:pPr>
        <w:rPr>
          <w:lang w:val="en-GB"/>
        </w:rPr>
      </w:pPr>
      <w:r>
        <w:rPr>
          <w:lang w:val="en-GB"/>
        </w:rPr>
        <w:t xml:space="preserve">It is </w:t>
      </w:r>
      <w:r w:rsidRPr="008D48CC">
        <w:rPr>
          <w:b/>
          <w:lang w:val="en-GB"/>
        </w:rPr>
        <w:t>not</w:t>
      </w:r>
      <w:r>
        <w:rPr>
          <w:lang w:val="en-GB"/>
        </w:rPr>
        <w:t xml:space="preserve"> required, but can be implemented, that:</w:t>
      </w:r>
    </w:p>
    <w:p w14:paraId="37847731" w14:textId="43CB2D34" w:rsidR="008D48CC" w:rsidRDefault="008D48CC" w:rsidP="00693E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list of viewed SMS will be refreshed (by adding newly received SMS)</w:t>
      </w:r>
    </w:p>
    <w:p w14:paraId="6491F2CA" w14:textId="54A106C9" w:rsidR="008D48CC" w:rsidRPr="008D48CC" w:rsidRDefault="008D48CC" w:rsidP="00693E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User will be informed that new SMS is received.</w:t>
      </w:r>
    </w:p>
    <w:p w14:paraId="1CD6F867" w14:textId="7CEB481F" w:rsidR="008D48CC" w:rsidRDefault="008D48CC" w:rsidP="00F0376C">
      <w:pPr>
        <w:rPr>
          <w:lang w:val="en-GB"/>
        </w:rPr>
      </w:pPr>
      <w:r>
        <w:rPr>
          <w:lang w:val="en-GB"/>
        </w:rPr>
        <w:t xml:space="preserve">Of course, subsequent </w:t>
      </w:r>
      <w:hyperlink w:anchor="_Viewing_SMS" w:history="1">
        <w:r w:rsidRPr="008D48CC">
          <w:rPr>
            <w:rStyle w:val="Hyperlink"/>
            <w:lang w:val="en-GB"/>
          </w:rPr>
          <w:t>Viewing SMS</w:t>
        </w:r>
      </w:hyperlink>
      <w:r>
        <w:rPr>
          <w:lang w:val="en-GB"/>
        </w:rPr>
        <w:t xml:space="preserve"> procedure shall present all SMS, including the one discussed here. </w:t>
      </w:r>
    </w:p>
    <w:p w14:paraId="4C8B8B4E" w14:textId="11565776" w:rsidR="00EE5863" w:rsidRDefault="00EE5863" w:rsidP="00EE5863">
      <w:pPr>
        <w:pStyle w:val="Heading4"/>
        <w:rPr>
          <w:lang w:val="en-GB"/>
        </w:rPr>
      </w:pPr>
      <w:r>
        <w:rPr>
          <w:lang w:val="en-GB"/>
        </w:rPr>
        <w:t>UE receives Call Request, while viewing SMS/SMS list – Use Case</w:t>
      </w:r>
    </w:p>
    <w:p w14:paraId="23628AEE" w14:textId="57610F28" w:rsidR="004513E4" w:rsidRDefault="004513E4" w:rsidP="004513E4">
      <w:pPr>
        <w:rPr>
          <w:b/>
          <w:lang w:val="en-GB"/>
        </w:rPr>
      </w:pPr>
      <w:r>
        <w:rPr>
          <w:b/>
          <w:lang w:val="en-GB"/>
        </w:rPr>
        <w:t>Preface:</w:t>
      </w:r>
    </w:p>
    <w:p w14:paraId="17F17709" w14:textId="4D9C2E46" w:rsidR="00EE5863" w:rsidRDefault="00CB660D" w:rsidP="00EE5863">
      <w:pPr>
        <w:rPr>
          <w:lang w:val="en-GB"/>
        </w:rPr>
      </w:pPr>
      <w:hyperlink w:anchor="_Receiving_Call_Request" w:history="1">
        <w:r w:rsidR="00EE5863" w:rsidRPr="00EE5863">
          <w:rPr>
            <w:rStyle w:val="Hyperlink"/>
            <w:lang w:val="en-GB"/>
          </w:rPr>
          <w:t>Receiving Call Request</w:t>
        </w:r>
      </w:hyperlink>
      <w:r w:rsidR="00EE5863">
        <w:rPr>
          <w:lang w:val="en-GB"/>
        </w:rPr>
        <w:t xml:space="preserve"> procedure shall interrupt the </w:t>
      </w:r>
      <w:hyperlink w:anchor="_Viewing_SMS" w:history="1">
        <w:r w:rsidR="00EE5863" w:rsidRPr="008D48CC">
          <w:rPr>
            <w:rStyle w:val="Hyperlink"/>
            <w:lang w:val="en-GB"/>
          </w:rPr>
          <w:t>Viewing SMS</w:t>
        </w:r>
      </w:hyperlink>
      <w:r w:rsidR="00EE5863">
        <w:rPr>
          <w:lang w:val="en-GB"/>
        </w:rPr>
        <w:t>.</w:t>
      </w:r>
    </w:p>
    <w:p w14:paraId="7BA8210C" w14:textId="77777777" w:rsidR="00EE5863" w:rsidRDefault="00EE5863" w:rsidP="00EE5863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7C08BF98" w14:textId="564C09DF" w:rsidR="00EE5863" w:rsidRDefault="00EE5863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ViewingSMS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76AB1C55" w14:textId="2017367E" w:rsidR="00EE5863" w:rsidRPr="002513EE" w:rsidRDefault="00EE5863" w:rsidP="00EE5863">
      <w:pPr>
        <w:rPr>
          <w:b/>
          <w:lang w:val="en-GB"/>
        </w:rPr>
      </w:pPr>
      <w:r>
        <w:rPr>
          <w:b/>
          <w:lang w:val="en-GB"/>
        </w:rPr>
        <w:t>Main S</w:t>
      </w:r>
      <w:r w:rsidRPr="002513EE">
        <w:rPr>
          <w:b/>
          <w:lang w:val="en-GB"/>
        </w:rPr>
        <w:t>cenario:</w:t>
      </w:r>
    </w:p>
    <w:p w14:paraId="1687AD9F" w14:textId="77777777" w:rsidR="00EE5863" w:rsidRDefault="00EE5863" w:rsidP="00693EEB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BTS sends</w:t>
      </w:r>
      <w:r w:rsidRPr="008404B9">
        <w:rPr>
          <w:lang w:val="en-GB"/>
        </w:rPr>
        <w:t xml:space="preserve">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  <w:r w:rsidRPr="008404B9">
        <w:rPr>
          <w:color w:val="124191" w:themeColor="background1"/>
          <w:lang w:val="en-GB"/>
        </w:rPr>
        <w:t xml:space="preserve"> </w:t>
      </w:r>
      <w:r w:rsidRPr="008404B9">
        <w:rPr>
          <w:lang w:val="en-GB"/>
        </w:rPr>
        <w:t>message</w:t>
      </w:r>
      <w:r>
        <w:rPr>
          <w:lang w:val="en-GB"/>
        </w:rPr>
        <w:t xml:space="preserve"> to </w:t>
      </w:r>
      <w:r w:rsidRPr="008404B9">
        <w:rPr>
          <w:lang w:val="en-GB"/>
        </w:rPr>
        <w:t xml:space="preserve">UE </w:t>
      </w:r>
    </w:p>
    <w:p w14:paraId="52514E12" w14:textId="142CF75C" w:rsidR="00EE5863" w:rsidRDefault="00EE5863" w:rsidP="00693EEB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UE stops </w:t>
      </w:r>
      <w:proofErr w:type="spellStart"/>
      <w:r>
        <w:rPr>
          <w:lang w:val="en-GB"/>
        </w:rPr>
        <w:t>ViewingSMS</w:t>
      </w:r>
      <w:proofErr w:type="spellEnd"/>
      <w:r>
        <w:rPr>
          <w:lang w:val="en-GB"/>
        </w:rPr>
        <w:t xml:space="preserve"> procedure</w:t>
      </w:r>
    </w:p>
    <w:p w14:paraId="6E1C64BB" w14:textId="77777777" w:rsidR="00EE5863" w:rsidRDefault="00EE5863" w:rsidP="00693EEB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UE </w:t>
      </w:r>
      <w:r w:rsidRPr="008404B9">
        <w:rPr>
          <w:lang w:val="en-GB"/>
        </w:rPr>
        <w:t>informs User about incoming call</w:t>
      </w:r>
    </w:p>
    <w:p w14:paraId="0130F33C" w14:textId="77777777" w:rsidR="00EE5863" w:rsidRDefault="00EE5863" w:rsidP="00693EEB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Plus all steps as defined in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6FD00C1F" w14:textId="1B6E0789" w:rsidR="00EE5863" w:rsidRDefault="00EE5863" w:rsidP="00693EEB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There is no return to </w:t>
      </w:r>
      <w:proofErr w:type="spellStart"/>
      <w:r>
        <w:rPr>
          <w:lang w:val="en-GB"/>
        </w:rPr>
        <w:t>ViewingSMS</w:t>
      </w:r>
      <w:proofErr w:type="spellEnd"/>
      <w:r>
        <w:rPr>
          <w:lang w:val="en-GB"/>
        </w:rPr>
        <w:t>, even in case of Call Request rejection</w:t>
      </w:r>
    </w:p>
    <w:p w14:paraId="0314C54E" w14:textId="75500830" w:rsidR="00EE5863" w:rsidRDefault="00C11CDD" w:rsidP="00EE5863">
      <w:pPr>
        <w:rPr>
          <w:b/>
          <w:lang w:val="en-GB"/>
        </w:rPr>
      </w:pPr>
      <w:r>
        <w:rPr>
          <w:b/>
          <w:lang w:val="en-GB"/>
        </w:rPr>
        <w:t>Alternate and Op</w:t>
      </w:r>
      <w:r w:rsidR="00EE5863">
        <w:rPr>
          <w:b/>
          <w:lang w:val="en-GB"/>
        </w:rPr>
        <w:t>tional (not required to be implemented)</w:t>
      </w:r>
      <w:r w:rsidR="00EE5863" w:rsidRPr="00EE5863">
        <w:rPr>
          <w:b/>
          <w:lang w:val="en-GB"/>
        </w:rPr>
        <w:t xml:space="preserve"> Scenario:</w:t>
      </w:r>
    </w:p>
    <w:p w14:paraId="49748E3F" w14:textId="75FE7F2A" w:rsidR="00EE5863" w:rsidRPr="00EE5863" w:rsidRDefault="00EE5863" w:rsidP="00EE5863">
      <w:pPr>
        <w:rPr>
          <w:lang w:val="en-GB"/>
        </w:rPr>
      </w:pPr>
      <w:r>
        <w:rPr>
          <w:lang w:val="en-GB"/>
        </w:rPr>
        <w:t>5</w:t>
      </w:r>
      <w:r w:rsidRPr="00EE5863">
        <w:rPr>
          <w:lang w:val="en-GB"/>
        </w:rPr>
        <w:t xml:space="preserve">a. </w:t>
      </w:r>
      <w:r>
        <w:rPr>
          <w:lang w:val="en-GB"/>
        </w:rPr>
        <w:t xml:space="preserve">On </w:t>
      </w:r>
      <w:hyperlink w:anchor="_Receiving_Call_Request" w:history="1">
        <w:r w:rsidR="00C11CDD" w:rsidRPr="00EE5863">
          <w:rPr>
            <w:rStyle w:val="Hyperlink"/>
            <w:lang w:val="en-GB"/>
          </w:rPr>
          <w:t>Receiving Call Request</w:t>
        </w:r>
      </w:hyperlink>
      <w:r w:rsidR="00C11CDD">
        <w:rPr>
          <w:lang w:val="en-GB"/>
        </w:rPr>
        <w:t xml:space="preserve"> </w:t>
      </w:r>
      <w:r>
        <w:rPr>
          <w:lang w:val="en-GB"/>
        </w:rPr>
        <w:t xml:space="preserve">failure scenarios – UE returns to </w:t>
      </w:r>
      <w:hyperlink w:anchor="_Viewing_SMS" w:history="1">
        <w:r w:rsidR="00C11CDD" w:rsidRPr="008D48CC">
          <w:rPr>
            <w:rStyle w:val="Hyperlink"/>
            <w:lang w:val="en-GB"/>
          </w:rPr>
          <w:t>Viewing SMS</w:t>
        </w:r>
      </w:hyperlink>
      <w:r w:rsidR="00C11CDD">
        <w:rPr>
          <w:lang w:val="en-GB"/>
        </w:rPr>
        <w:t xml:space="preserve"> </w:t>
      </w:r>
      <w:r>
        <w:rPr>
          <w:lang w:val="en-GB"/>
        </w:rPr>
        <w:t>procedure,</w:t>
      </w:r>
    </w:p>
    <w:p w14:paraId="1717F598" w14:textId="77777777" w:rsidR="00EE5863" w:rsidRDefault="00EE5863" w:rsidP="00EE5863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048FE61B" w14:textId="019EF5E8" w:rsidR="00EE5863" w:rsidRDefault="00EE5863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[main] UE </w:t>
      </w:r>
      <w:r w:rsidR="00C11CDD">
        <w:rPr>
          <w:lang w:val="en-GB"/>
        </w:rPr>
        <w:t xml:space="preserve">not </w:t>
      </w:r>
      <w:r>
        <w:rPr>
          <w:lang w:val="en-GB"/>
        </w:rPr>
        <w:t xml:space="preserve">in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ViewingSMS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  <w:r w:rsidR="00C11CDD">
        <w:rPr>
          <w:lang w:val="en-GB"/>
        </w:rPr>
        <w:t xml:space="preserve"> – see </w:t>
      </w:r>
      <w:hyperlink w:anchor="_Receiving_Call_Request_1" w:history="1">
        <w:r w:rsidR="00C11CDD" w:rsidRPr="00EE5863">
          <w:rPr>
            <w:rStyle w:val="Hyperlink"/>
            <w:lang w:val="en-GB"/>
          </w:rPr>
          <w:t>Receiving Call Request – Use Case</w:t>
        </w:r>
      </w:hyperlink>
    </w:p>
    <w:p w14:paraId="18B38F05" w14:textId="15437BB8" w:rsidR="00C11CDD" w:rsidRDefault="00C11CDD" w:rsidP="00693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[alternate-optional] In case of Rejecting Call – UE in exactly the same </w:t>
      </w:r>
      <w:proofErr w:type="spellStart"/>
      <w:r w:rsidR="004513E4">
        <w:rPr>
          <w:rFonts w:ascii="Consolas" w:hAnsi="Consolas" w:cs="Consolas"/>
          <w:color w:val="124191" w:themeColor="background1"/>
          <w:lang w:val="en-GB"/>
        </w:rPr>
        <w:t>ViewingSMS</w:t>
      </w:r>
      <w:proofErr w:type="spellEnd"/>
      <w:r w:rsidR="004513E4"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3D42CE0B" w14:textId="77777777" w:rsidR="00062AE1" w:rsidRDefault="00062AE1" w:rsidP="00F0376C">
      <w:pPr>
        <w:rPr>
          <w:lang w:val="en-GB"/>
        </w:rPr>
      </w:pPr>
    </w:p>
    <w:p w14:paraId="0DB596FF" w14:textId="19326E9C" w:rsidR="004513E4" w:rsidRDefault="004513E4" w:rsidP="004513E4">
      <w:pPr>
        <w:pStyle w:val="Heading3"/>
        <w:rPr>
          <w:lang w:val="en-GB"/>
        </w:rPr>
      </w:pPr>
      <w:bookmarkStart w:id="138" w:name="_Toc459738682"/>
      <w:r>
        <w:rPr>
          <w:lang w:val="en-GB"/>
        </w:rPr>
        <w:t>Interactions with Sending SMS</w:t>
      </w:r>
      <w:bookmarkEnd w:id="138"/>
    </w:p>
    <w:p w14:paraId="498D0A15" w14:textId="085C8BF0" w:rsidR="004513E4" w:rsidRPr="004513E4" w:rsidRDefault="004513E4" w:rsidP="004513E4">
      <w:pPr>
        <w:rPr>
          <w:lang w:val="en-GB"/>
        </w:rPr>
      </w:pPr>
      <w:r>
        <w:rPr>
          <w:lang w:val="en-GB"/>
        </w:rPr>
        <w:t xml:space="preserve">The interaction with </w:t>
      </w:r>
      <w:hyperlink w:anchor="_Sending_SMS" w:history="1">
        <w:r w:rsidRPr="004513E4">
          <w:rPr>
            <w:rStyle w:val="Hyperlink"/>
            <w:lang w:val="en-GB"/>
          </w:rPr>
          <w:t>Sending SMS</w:t>
        </w:r>
      </w:hyperlink>
      <w:r>
        <w:rPr>
          <w:lang w:val="en-GB"/>
        </w:rPr>
        <w:t xml:space="preserve"> are very similar to </w:t>
      </w:r>
      <w:hyperlink w:anchor="_Interactions_with_Viewing" w:history="1">
        <w:r w:rsidRPr="004513E4">
          <w:rPr>
            <w:rStyle w:val="Hyperlink"/>
            <w:lang w:val="en-GB"/>
          </w:rPr>
          <w:t>Interactions with Viewing SMS</w:t>
        </w:r>
      </w:hyperlink>
      <w:r>
        <w:rPr>
          <w:lang w:val="en-GB"/>
        </w:rPr>
        <w:t>.</w:t>
      </w:r>
    </w:p>
    <w:p w14:paraId="0F3C97F5" w14:textId="03D90C20" w:rsidR="004513E4" w:rsidRDefault="004513E4" w:rsidP="004513E4">
      <w:pPr>
        <w:pStyle w:val="Heading4"/>
        <w:rPr>
          <w:lang w:val="en-GB"/>
        </w:rPr>
      </w:pPr>
      <w:r>
        <w:rPr>
          <w:lang w:val="en-GB"/>
        </w:rPr>
        <w:t>User closes UE while sending SMS</w:t>
      </w:r>
    </w:p>
    <w:p w14:paraId="229E403D" w14:textId="389D10D6" w:rsidR="004513E4" w:rsidRDefault="004513E4" w:rsidP="004513E4">
      <w:pPr>
        <w:rPr>
          <w:lang w:val="en-GB"/>
        </w:rPr>
      </w:pPr>
      <w:r>
        <w:rPr>
          <w:lang w:val="en-GB"/>
        </w:rPr>
        <w:t>UE shall close immediately, i.e. it shall not wait until User sends (or cancel sending) SMS.</w:t>
      </w:r>
    </w:p>
    <w:p w14:paraId="4590D1F7" w14:textId="454D114A" w:rsidR="00062AE1" w:rsidRDefault="00062AE1" w:rsidP="00062AE1">
      <w:pPr>
        <w:pStyle w:val="Heading4"/>
        <w:rPr>
          <w:lang w:val="en-GB"/>
        </w:rPr>
      </w:pPr>
      <w:r>
        <w:rPr>
          <w:lang w:val="en-GB"/>
        </w:rPr>
        <w:t>UE connection to BTS was dropped while sending SMS</w:t>
      </w:r>
    </w:p>
    <w:p w14:paraId="07212E37" w14:textId="77777777" w:rsidR="00062AE1" w:rsidRDefault="00062AE1" w:rsidP="00062AE1">
      <w:pPr>
        <w:rPr>
          <w:lang w:val="en-GB"/>
        </w:rPr>
      </w:pPr>
      <w:r>
        <w:rPr>
          <w:lang w:val="en-GB"/>
        </w:rPr>
        <w:t xml:space="preserve">UE shall go to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 immediately, i.e. it shall not wait until sends (or cancel sending) SMS.</w:t>
      </w:r>
    </w:p>
    <w:p w14:paraId="2C131A69" w14:textId="0743837A" w:rsidR="004513E4" w:rsidRDefault="004513E4" w:rsidP="004513E4">
      <w:pPr>
        <w:pStyle w:val="Heading4"/>
        <w:rPr>
          <w:lang w:val="en-GB"/>
        </w:rPr>
      </w:pPr>
      <w:r>
        <w:rPr>
          <w:lang w:val="en-GB"/>
        </w:rPr>
        <w:t>UE receives SMS, while sending SMS</w:t>
      </w:r>
    </w:p>
    <w:p w14:paraId="73E8F519" w14:textId="1D5414C5" w:rsidR="004513E4" w:rsidRDefault="004513E4" w:rsidP="004513E4">
      <w:pPr>
        <w:rPr>
          <w:lang w:val="en-GB"/>
        </w:rPr>
      </w:pPr>
      <w:r>
        <w:rPr>
          <w:lang w:val="en-GB"/>
        </w:rPr>
        <w:t>UE shall store received SMS, but not interrupt the current sending SMS scenario.</w:t>
      </w:r>
    </w:p>
    <w:p w14:paraId="4B0FC0CF" w14:textId="4FFFE8FA" w:rsidR="004513E4" w:rsidRDefault="004513E4" w:rsidP="004513E4">
      <w:pPr>
        <w:rPr>
          <w:lang w:val="en-GB"/>
        </w:rPr>
      </w:pPr>
      <w:r>
        <w:rPr>
          <w:lang w:val="en-GB"/>
        </w:rPr>
        <w:t xml:space="preserve">Basically, in the background of </w:t>
      </w:r>
      <w:hyperlink w:anchor="_Sending_SMS" w:history="1">
        <w:r w:rsidRPr="004513E4">
          <w:rPr>
            <w:rStyle w:val="Hyperlink"/>
            <w:lang w:val="en-GB"/>
          </w:rPr>
          <w:t>Sending SMS</w:t>
        </w:r>
      </w:hyperlink>
      <w:r>
        <w:rPr>
          <w:lang w:val="en-GB"/>
        </w:rPr>
        <w:t xml:space="preserve">, the </w:t>
      </w:r>
      <w:hyperlink w:anchor="_Receiving_SMS" w:history="1">
        <w:r w:rsidRPr="008D48CC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procedure shall be performed.</w:t>
      </w:r>
    </w:p>
    <w:p w14:paraId="3664A170" w14:textId="77777777" w:rsidR="004513E4" w:rsidRDefault="004513E4" w:rsidP="004513E4">
      <w:pPr>
        <w:rPr>
          <w:lang w:val="en-GB"/>
        </w:rPr>
      </w:pPr>
      <w:r>
        <w:rPr>
          <w:lang w:val="en-GB"/>
        </w:rPr>
        <w:t xml:space="preserve">It is </w:t>
      </w:r>
      <w:r w:rsidRPr="008D48CC">
        <w:rPr>
          <w:b/>
          <w:lang w:val="en-GB"/>
        </w:rPr>
        <w:t>not</w:t>
      </w:r>
      <w:r>
        <w:rPr>
          <w:lang w:val="en-GB"/>
        </w:rPr>
        <w:t xml:space="preserve"> required, but can be implemented, that:</w:t>
      </w:r>
    </w:p>
    <w:p w14:paraId="77830A39" w14:textId="77777777" w:rsidR="004513E4" w:rsidRPr="008D48CC" w:rsidRDefault="004513E4" w:rsidP="004513E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User will be informed that new SMS is received.</w:t>
      </w:r>
    </w:p>
    <w:p w14:paraId="2ED217AC" w14:textId="77777777" w:rsidR="004513E4" w:rsidRDefault="004513E4" w:rsidP="004513E4">
      <w:pPr>
        <w:pStyle w:val="Heading4"/>
        <w:rPr>
          <w:lang w:val="en-GB"/>
        </w:rPr>
      </w:pPr>
      <w:r>
        <w:rPr>
          <w:lang w:val="en-GB"/>
        </w:rPr>
        <w:t>UE receives Call Request, while viewing SMS/SMS list – Use Case</w:t>
      </w:r>
    </w:p>
    <w:p w14:paraId="4CE2E658" w14:textId="77777777" w:rsidR="004513E4" w:rsidRDefault="004513E4" w:rsidP="004513E4">
      <w:pPr>
        <w:rPr>
          <w:b/>
          <w:lang w:val="en-GB"/>
        </w:rPr>
      </w:pPr>
      <w:r>
        <w:rPr>
          <w:b/>
          <w:lang w:val="en-GB"/>
        </w:rPr>
        <w:t>Preface:</w:t>
      </w:r>
    </w:p>
    <w:p w14:paraId="37AB9509" w14:textId="0E598D26" w:rsidR="004513E4" w:rsidRDefault="00CB660D" w:rsidP="004513E4">
      <w:pPr>
        <w:rPr>
          <w:lang w:val="en-GB"/>
        </w:rPr>
      </w:pPr>
      <w:hyperlink w:anchor="_Receiving_Call_Request" w:history="1">
        <w:r w:rsidR="004513E4" w:rsidRPr="00EE5863">
          <w:rPr>
            <w:rStyle w:val="Hyperlink"/>
            <w:lang w:val="en-GB"/>
          </w:rPr>
          <w:t>Receiving Call Request</w:t>
        </w:r>
      </w:hyperlink>
      <w:r w:rsidR="004513E4">
        <w:rPr>
          <w:lang w:val="en-GB"/>
        </w:rPr>
        <w:t xml:space="preserve"> procedure shall interrupt the </w:t>
      </w:r>
      <w:hyperlink w:anchor="_Sending_SMS" w:history="1">
        <w:r w:rsidR="005778E5" w:rsidRPr="004513E4">
          <w:rPr>
            <w:rStyle w:val="Hyperlink"/>
            <w:lang w:val="en-GB"/>
          </w:rPr>
          <w:t>Sending SMS</w:t>
        </w:r>
      </w:hyperlink>
      <w:r w:rsidR="004513E4">
        <w:rPr>
          <w:lang w:val="en-GB"/>
        </w:rPr>
        <w:t>.</w:t>
      </w:r>
    </w:p>
    <w:p w14:paraId="4C8156A8" w14:textId="77777777" w:rsidR="004513E4" w:rsidRDefault="004513E4" w:rsidP="004513E4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18E64373" w14:textId="5285A978" w:rsidR="004513E4" w:rsidRDefault="004513E4" w:rsidP="004513E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proofErr w:type="spellStart"/>
      <w:r w:rsidR="005778E5">
        <w:rPr>
          <w:rFonts w:ascii="Consolas" w:hAnsi="Consolas" w:cs="Consolas"/>
          <w:color w:val="124191" w:themeColor="background1"/>
          <w:lang w:val="en-GB"/>
        </w:rPr>
        <w:t>Sending</w:t>
      </w:r>
      <w:r>
        <w:rPr>
          <w:rFonts w:ascii="Consolas" w:hAnsi="Consolas" w:cs="Consolas"/>
          <w:color w:val="124191" w:themeColor="background1"/>
          <w:lang w:val="en-GB"/>
        </w:rPr>
        <w:t>SMS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54B65324" w14:textId="77777777" w:rsidR="004513E4" w:rsidRPr="002513EE" w:rsidRDefault="004513E4" w:rsidP="004513E4">
      <w:pPr>
        <w:rPr>
          <w:b/>
          <w:lang w:val="en-GB"/>
        </w:rPr>
      </w:pPr>
      <w:r>
        <w:rPr>
          <w:b/>
          <w:lang w:val="en-GB"/>
        </w:rPr>
        <w:t>Main S</w:t>
      </w:r>
      <w:r w:rsidRPr="002513EE">
        <w:rPr>
          <w:b/>
          <w:lang w:val="en-GB"/>
        </w:rPr>
        <w:t>cenario:</w:t>
      </w:r>
    </w:p>
    <w:p w14:paraId="71A0670A" w14:textId="77777777" w:rsidR="004513E4" w:rsidRDefault="004513E4" w:rsidP="005778E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BTS sends</w:t>
      </w:r>
      <w:r w:rsidRPr="008404B9">
        <w:rPr>
          <w:lang w:val="en-GB"/>
        </w:rPr>
        <w:t xml:space="preserve">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  <w:r w:rsidRPr="008404B9">
        <w:rPr>
          <w:color w:val="124191" w:themeColor="background1"/>
          <w:lang w:val="en-GB"/>
        </w:rPr>
        <w:t xml:space="preserve"> </w:t>
      </w:r>
      <w:r w:rsidRPr="008404B9">
        <w:rPr>
          <w:lang w:val="en-GB"/>
        </w:rPr>
        <w:t>message</w:t>
      </w:r>
      <w:r>
        <w:rPr>
          <w:lang w:val="en-GB"/>
        </w:rPr>
        <w:t xml:space="preserve"> to </w:t>
      </w:r>
      <w:r w:rsidRPr="008404B9">
        <w:rPr>
          <w:lang w:val="en-GB"/>
        </w:rPr>
        <w:t xml:space="preserve">UE </w:t>
      </w:r>
    </w:p>
    <w:p w14:paraId="319DD81B" w14:textId="33D814A6" w:rsidR="004513E4" w:rsidRDefault="004513E4" w:rsidP="005778E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UE stops </w:t>
      </w:r>
      <w:proofErr w:type="spellStart"/>
      <w:r w:rsidR="005778E5">
        <w:rPr>
          <w:lang w:val="en-GB"/>
        </w:rPr>
        <w:t>Sending</w:t>
      </w:r>
      <w:r>
        <w:rPr>
          <w:lang w:val="en-GB"/>
        </w:rPr>
        <w:t>SMS</w:t>
      </w:r>
      <w:proofErr w:type="spellEnd"/>
      <w:r>
        <w:rPr>
          <w:lang w:val="en-GB"/>
        </w:rPr>
        <w:t xml:space="preserve"> procedure</w:t>
      </w:r>
    </w:p>
    <w:p w14:paraId="0F7845D3" w14:textId="77777777" w:rsidR="004513E4" w:rsidRDefault="004513E4" w:rsidP="005778E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UE </w:t>
      </w:r>
      <w:r w:rsidRPr="008404B9">
        <w:rPr>
          <w:lang w:val="en-GB"/>
        </w:rPr>
        <w:t>informs User about incoming call</w:t>
      </w:r>
    </w:p>
    <w:p w14:paraId="141B641B" w14:textId="77777777" w:rsidR="004513E4" w:rsidRDefault="004513E4" w:rsidP="005778E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Plus all steps as defined in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79DC18FA" w14:textId="215FCC83" w:rsidR="004513E4" w:rsidRDefault="005778E5" w:rsidP="005778E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There is no return to </w:t>
      </w:r>
      <w:proofErr w:type="spellStart"/>
      <w:r>
        <w:rPr>
          <w:lang w:val="en-GB"/>
        </w:rPr>
        <w:t>Sending</w:t>
      </w:r>
      <w:r w:rsidR="004513E4">
        <w:rPr>
          <w:lang w:val="en-GB"/>
        </w:rPr>
        <w:t>SMS</w:t>
      </w:r>
      <w:proofErr w:type="spellEnd"/>
      <w:r w:rsidR="004513E4">
        <w:rPr>
          <w:lang w:val="en-GB"/>
        </w:rPr>
        <w:t>, even in case of Call Request rejection</w:t>
      </w:r>
    </w:p>
    <w:p w14:paraId="0BB71F5E" w14:textId="77777777" w:rsidR="004513E4" w:rsidRDefault="004513E4" w:rsidP="004513E4">
      <w:pPr>
        <w:rPr>
          <w:b/>
          <w:lang w:val="en-GB"/>
        </w:rPr>
      </w:pPr>
      <w:r>
        <w:rPr>
          <w:b/>
          <w:lang w:val="en-GB"/>
        </w:rPr>
        <w:t>Alternate and Optional (not required to be implemented)</w:t>
      </w:r>
      <w:r w:rsidRPr="00EE5863">
        <w:rPr>
          <w:b/>
          <w:lang w:val="en-GB"/>
        </w:rPr>
        <w:t xml:space="preserve"> Scenario:</w:t>
      </w:r>
    </w:p>
    <w:p w14:paraId="0B3B0609" w14:textId="290F3528" w:rsidR="004513E4" w:rsidRPr="00EE5863" w:rsidRDefault="004513E4" w:rsidP="004513E4">
      <w:pPr>
        <w:rPr>
          <w:lang w:val="en-GB"/>
        </w:rPr>
      </w:pPr>
      <w:r>
        <w:rPr>
          <w:lang w:val="en-GB"/>
        </w:rPr>
        <w:t>5</w:t>
      </w:r>
      <w:r w:rsidRPr="00EE5863">
        <w:rPr>
          <w:lang w:val="en-GB"/>
        </w:rPr>
        <w:t xml:space="preserve">a. </w:t>
      </w:r>
      <w:r>
        <w:rPr>
          <w:lang w:val="en-GB"/>
        </w:rPr>
        <w:t xml:space="preserve">On </w:t>
      </w:r>
      <w:hyperlink w:anchor="_Receiving_Call_Request" w:history="1">
        <w:r w:rsidRPr="00EE5863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 xml:space="preserve"> failure scenarios – UE returns to </w:t>
      </w:r>
      <w:hyperlink w:anchor="_Sending_SMS" w:history="1">
        <w:r w:rsidR="005778E5" w:rsidRPr="004513E4">
          <w:rPr>
            <w:rStyle w:val="Hyperlink"/>
            <w:lang w:val="en-GB"/>
          </w:rPr>
          <w:t>Sending SMS</w:t>
        </w:r>
      </w:hyperlink>
      <w:r>
        <w:rPr>
          <w:lang w:val="en-GB"/>
        </w:rPr>
        <w:t xml:space="preserve"> procedure,</w:t>
      </w:r>
    </w:p>
    <w:p w14:paraId="7263332D" w14:textId="77777777" w:rsidR="004513E4" w:rsidRDefault="004513E4" w:rsidP="004513E4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62AF301E" w14:textId="587AF736" w:rsidR="004513E4" w:rsidRDefault="004513E4" w:rsidP="004513E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[main] UE not in </w:t>
      </w:r>
      <w:proofErr w:type="spellStart"/>
      <w:r w:rsidR="005778E5">
        <w:rPr>
          <w:rFonts w:ascii="Consolas" w:hAnsi="Consolas" w:cs="Consolas"/>
          <w:color w:val="124191" w:themeColor="background1"/>
          <w:lang w:val="en-GB"/>
        </w:rPr>
        <w:t>SendingSMS</w:t>
      </w:r>
      <w:proofErr w:type="spellEnd"/>
      <w:r w:rsidR="005778E5"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 xml:space="preserve">state – see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2A56D4B9" w14:textId="02617A53" w:rsidR="004513E4" w:rsidRDefault="004513E4" w:rsidP="005778E5">
      <w:pPr>
        <w:pStyle w:val="ListParagraph"/>
        <w:numPr>
          <w:ilvl w:val="0"/>
          <w:numId w:val="7"/>
        </w:numPr>
        <w:rPr>
          <w:lang w:val="en-GB"/>
        </w:rPr>
      </w:pPr>
      <w:r w:rsidRPr="005778E5">
        <w:rPr>
          <w:lang w:val="en-GB"/>
        </w:rPr>
        <w:t xml:space="preserve">[alternate-optional] In case of Rejecting Call – UE in exactly the same </w:t>
      </w:r>
      <w:proofErr w:type="spellStart"/>
      <w:r w:rsidR="005778E5">
        <w:rPr>
          <w:rFonts w:ascii="Consolas" w:hAnsi="Consolas" w:cs="Consolas"/>
          <w:color w:val="124191" w:themeColor="background1"/>
          <w:lang w:val="en-GB"/>
        </w:rPr>
        <w:t>SendingSMS</w:t>
      </w:r>
      <w:proofErr w:type="spellEnd"/>
      <w:r w:rsidR="005778E5" w:rsidRPr="00561893">
        <w:rPr>
          <w:color w:val="124191" w:themeColor="background1"/>
          <w:lang w:val="en-GB"/>
        </w:rPr>
        <w:t xml:space="preserve"> </w:t>
      </w:r>
      <w:r w:rsidRPr="005778E5">
        <w:rPr>
          <w:lang w:val="en-GB"/>
        </w:rPr>
        <w:t>state</w:t>
      </w:r>
    </w:p>
    <w:p w14:paraId="5D3C8C6D" w14:textId="4958505B" w:rsidR="00C75434" w:rsidRDefault="00C75434" w:rsidP="00C75434">
      <w:pPr>
        <w:pStyle w:val="Heading3"/>
        <w:rPr>
          <w:lang w:val="en-GB"/>
        </w:rPr>
      </w:pPr>
      <w:bookmarkStart w:id="139" w:name="_Toc459738683"/>
      <w:r>
        <w:rPr>
          <w:lang w:val="en-GB"/>
        </w:rPr>
        <w:t>Interactions with Receiving Call Request</w:t>
      </w:r>
      <w:bookmarkEnd w:id="139"/>
    </w:p>
    <w:p w14:paraId="1BD26DEB" w14:textId="77777777" w:rsidR="00C75434" w:rsidRDefault="00C75434" w:rsidP="00C75434">
      <w:pPr>
        <w:rPr>
          <w:lang w:val="en-GB"/>
        </w:rPr>
      </w:pPr>
      <w:r>
        <w:rPr>
          <w:lang w:val="en-GB"/>
        </w:rPr>
        <w:t xml:space="preserve">This chapter describes interaction with </w:t>
      </w:r>
      <w:hyperlink w:anchor="_Receiving_Call_Request" w:history="1">
        <w:r w:rsidRPr="00C75434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 xml:space="preserve">  procedure.</w:t>
      </w:r>
    </w:p>
    <w:p w14:paraId="1FB3F9FA" w14:textId="19CEB3B5" w:rsidR="00C75434" w:rsidRDefault="00C75434" w:rsidP="00C75434">
      <w:pPr>
        <w:rPr>
          <w:lang w:val="en-GB"/>
        </w:rPr>
      </w:pPr>
      <w:r>
        <w:rPr>
          <w:lang w:val="en-GB"/>
        </w:rPr>
        <w:t xml:space="preserve">So, this is the state when UE is waiting on User to accept (or reject, or timeout) the incoming call – e.g. 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_Ref449108206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 w:rsidRPr="00813378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13</w:t>
      </w:r>
      <w:r w:rsidR="009646F8" w:rsidRPr="00813378">
        <w:rPr>
          <w:i/>
          <w:color w:val="124191" w:themeColor="background1"/>
        </w:rPr>
        <w:t xml:space="preserve"> Received Call Request Accepted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14:paraId="2677CF46" w14:textId="0D8AD54A" w:rsidR="00C75434" w:rsidRDefault="00C75434" w:rsidP="00C75434">
      <w:pPr>
        <w:pStyle w:val="Heading4"/>
        <w:rPr>
          <w:lang w:val="en-GB"/>
        </w:rPr>
      </w:pPr>
      <w:r>
        <w:rPr>
          <w:lang w:val="en-GB"/>
        </w:rPr>
        <w:t xml:space="preserve">User closes UE while receiving </w:t>
      </w:r>
      <w:proofErr w:type="spellStart"/>
      <w:r>
        <w:rPr>
          <w:lang w:val="en-GB"/>
        </w:rPr>
        <w:t>CallRequest</w:t>
      </w:r>
      <w:proofErr w:type="spellEnd"/>
    </w:p>
    <w:p w14:paraId="34D638D5" w14:textId="240CC41A" w:rsidR="00927051" w:rsidRDefault="00927051" w:rsidP="00927051">
      <w:pPr>
        <w:rPr>
          <w:lang w:val="en-GB"/>
        </w:rPr>
      </w:pPr>
      <w:r>
        <w:rPr>
          <w:lang w:val="en-GB"/>
        </w:rPr>
        <w:t xml:space="preserve">UE shall close without waiting on completion of </w:t>
      </w:r>
      <w:hyperlink w:anchor="_Receiving_Call_Request" w:history="1">
        <w:r w:rsidRPr="00C75434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 xml:space="preserve"> procedure.</w:t>
      </w:r>
    </w:p>
    <w:p w14:paraId="194F149B" w14:textId="622C0E06" w:rsidR="00927051" w:rsidRDefault="00927051" w:rsidP="00927051">
      <w:pPr>
        <w:rPr>
          <w:lang w:val="en-GB"/>
        </w:rPr>
      </w:pPr>
      <w:r>
        <w:rPr>
          <w:lang w:val="en-GB"/>
        </w:rPr>
        <w:t xml:space="preserve">UE shall send the corresponding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 xml:space="preserve"> message to BTS</w:t>
      </w:r>
      <w:r w:rsidR="0034261F">
        <w:rPr>
          <w:lang w:val="en-GB"/>
        </w:rPr>
        <w:t>,</w:t>
      </w:r>
      <w:r>
        <w:rPr>
          <w:lang w:val="en-GB"/>
        </w:rPr>
        <w:t xml:space="preserve"> as it is showed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_Ref449110651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 w:rsidRPr="00813378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14</w:t>
      </w:r>
      <w:r w:rsidR="009646F8" w:rsidRPr="00813378">
        <w:rPr>
          <w:i/>
          <w:color w:val="124191" w:themeColor="background1"/>
        </w:rPr>
        <w:t xml:space="preserve"> Received Call Request Rejected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41425BF1" w14:textId="560B4879" w:rsidR="00B70984" w:rsidRDefault="00B70984" w:rsidP="00B70984">
      <w:pPr>
        <w:pStyle w:val="Heading4"/>
        <w:rPr>
          <w:lang w:val="en-GB"/>
        </w:rPr>
      </w:pPr>
      <w:r>
        <w:rPr>
          <w:lang w:val="en-GB"/>
        </w:rPr>
        <w:t xml:space="preserve">UE connection to BTS was dropped while receiving </w:t>
      </w:r>
      <w:proofErr w:type="spellStart"/>
      <w:r>
        <w:rPr>
          <w:lang w:val="en-GB"/>
        </w:rPr>
        <w:t>CallRequest</w:t>
      </w:r>
      <w:proofErr w:type="spellEnd"/>
    </w:p>
    <w:p w14:paraId="29CDF96E" w14:textId="09E83795" w:rsidR="00B70984" w:rsidRDefault="00B70984" w:rsidP="00B70984">
      <w:pPr>
        <w:rPr>
          <w:lang w:val="en-GB"/>
        </w:rPr>
      </w:pPr>
      <w:r>
        <w:rPr>
          <w:lang w:val="en-GB"/>
        </w:rPr>
        <w:t xml:space="preserve">UE shall go to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 immediately.</w:t>
      </w:r>
    </w:p>
    <w:p w14:paraId="3EE3B923" w14:textId="4E47610F" w:rsidR="00B70984" w:rsidRDefault="00B70984" w:rsidP="00927051">
      <w:pPr>
        <w:rPr>
          <w:lang w:val="en-GB"/>
        </w:rPr>
      </w:pPr>
      <w:r>
        <w:rPr>
          <w:lang w:val="en-GB"/>
        </w:rPr>
        <w:t xml:space="preserve">In this very interactions there is no possibility to inform peer UE (via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>) that Call cannot be performed.</w:t>
      </w:r>
    </w:p>
    <w:p w14:paraId="0021649C" w14:textId="586D07EB" w:rsidR="00C75434" w:rsidRDefault="00C75434" w:rsidP="00C75434">
      <w:pPr>
        <w:pStyle w:val="Heading4"/>
        <w:rPr>
          <w:lang w:val="en-GB"/>
        </w:rPr>
      </w:pPr>
      <w:r>
        <w:rPr>
          <w:lang w:val="en-GB"/>
        </w:rPr>
        <w:t xml:space="preserve">UE receives SMS, </w:t>
      </w:r>
      <w:r w:rsidR="008A6C19">
        <w:rPr>
          <w:lang w:val="en-GB"/>
        </w:rPr>
        <w:t xml:space="preserve">while receiving </w:t>
      </w:r>
      <w:proofErr w:type="spellStart"/>
      <w:r w:rsidR="008A6C19">
        <w:rPr>
          <w:lang w:val="en-GB"/>
        </w:rPr>
        <w:t>CallRequest</w:t>
      </w:r>
      <w:proofErr w:type="spellEnd"/>
    </w:p>
    <w:p w14:paraId="1C1D53EB" w14:textId="194CC264" w:rsidR="00C75434" w:rsidRDefault="00C75434" w:rsidP="00C75434">
      <w:pPr>
        <w:rPr>
          <w:lang w:val="en-GB"/>
        </w:rPr>
      </w:pPr>
      <w:r>
        <w:rPr>
          <w:lang w:val="en-GB"/>
        </w:rPr>
        <w:t>UE shall store received SMS, but not interrupt the current receiving Call Request scenario.</w:t>
      </w:r>
    </w:p>
    <w:p w14:paraId="2C292E66" w14:textId="39B8F223" w:rsidR="00C75434" w:rsidRDefault="00C75434" w:rsidP="00C75434">
      <w:pPr>
        <w:rPr>
          <w:lang w:val="en-GB"/>
        </w:rPr>
      </w:pPr>
      <w:r>
        <w:rPr>
          <w:lang w:val="en-GB"/>
        </w:rPr>
        <w:t xml:space="preserve">Basically, in the background of </w:t>
      </w:r>
      <w:hyperlink w:anchor="_Receiving_Call_Request" w:history="1">
        <w:r w:rsidRPr="00C75434">
          <w:rPr>
            <w:rStyle w:val="Hyperlink"/>
            <w:lang w:val="en-GB"/>
          </w:rPr>
          <w:t>Receiving Call Request</w:t>
        </w:r>
      </w:hyperlink>
      <w:r>
        <w:rPr>
          <w:lang w:val="en-GB"/>
        </w:rPr>
        <w:t xml:space="preserve">, the </w:t>
      </w:r>
      <w:hyperlink w:anchor="_Receiving_SMS" w:history="1">
        <w:r w:rsidRPr="008D48CC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procedure shall be performed.</w:t>
      </w:r>
    </w:p>
    <w:p w14:paraId="42E5C09E" w14:textId="77777777" w:rsidR="00C75434" w:rsidRDefault="00C75434" w:rsidP="00C75434">
      <w:pPr>
        <w:rPr>
          <w:lang w:val="en-GB"/>
        </w:rPr>
      </w:pPr>
      <w:r>
        <w:rPr>
          <w:lang w:val="en-GB"/>
        </w:rPr>
        <w:t xml:space="preserve">It is </w:t>
      </w:r>
      <w:r w:rsidRPr="008D48CC">
        <w:rPr>
          <w:b/>
          <w:lang w:val="en-GB"/>
        </w:rPr>
        <w:t>not</w:t>
      </w:r>
      <w:r>
        <w:rPr>
          <w:lang w:val="en-GB"/>
        </w:rPr>
        <w:t xml:space="preserve"> required, but can be implemented, that:</w:t>
      </w:r>
    </w:p>
    <w:p w14:paraId="031B44C5" w14:textId="77777777" w:rsidR="00C75434" w:rsidRPr="008D48CC" w:rsidRDefault="00C75434" w:rsidP="00C7543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User will be informed that new SMS is received.</w:t>
      </w:r>
    </w:p>
    <w:p w14:paraId="4829E519" w14:textId="09224A69" w:rsidR="00C75434" w:rsidRDefault="00C75434" w:rsidP="00C75434">
      <w:pPr>
        <w:pStyle w:val="Heading4"/>
        <w:rPr>
          <w:lang w:val="en-GB"/>
        </w:rPr>
      </w:pPr>
      <w:r>
        <w:rPr>
          <w:lang w:val="en-GB"/>
        </w:rPr>
        <w:t>UE receives subsequent Call Request</w:t>
      </w:r>
    </w:p>
    <w:p w14:paraId="038D59F1" w14:textId="1E2EFEF6" w:rsidR="00C75434" w:rsidRDefault="00C75434" w:rsidP="00C75434">
      <w:pPr>
        <w:rPr>
          <w:lang w:val="en-GB"/>
        </w:rPr>
      </w:pPr>
      <w:r>
        <w:rPr>
          <w:lang w:val="en-GB"/>
        </w:rPr>
        <w:t>UE shall drop the new incoming Call Request.</w:t>
      </w:r>
    </w:p>
    <w:p w14:paraId="4A5B6492" w14:textId="419DE420" w:rsidR="00E97A67" w:rsidRDefault="00E97A67" w:rsidP="00C75434">
      <w:pPr>
        <w:rPr>
          <w:b/>
          <w:lang w:val="en-GB"/>
        </w:rPr>
      </w:pPr>
      <w:r>
        <w:rPr>
          <w:lang w:val="en-GB"/>
        </w:rPr>
        <w:t xml:space="preserve">UE shall respond on new Call Request with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>, unless it is Call</w:t>
      </w:r>
      <w:r w:rsidR="00871774">
        <w:rPr>
          <w:lang w:val="en-GB"/>
        </w:rPr>
        <w:t xml:space="preserve"> </w:t>
      </w:r>
      <w:r>
        <w:rPr>
          <w:lang w:val="en-GB"/>
        </w:rPr>
        <w:t>Request from the same UE as the old Call</w:t>
      </w:r>
      <w:r w:rsidR="00871774">
        <w:rPr>
          <w:lang w:val="en-GB"/>
        </w:rPr>
        <w:t xml:space="preserve"> </w:t>
      </w:r>
      <w:r>
        <w:rPr>
          <w:lang w:val="en-GB"/>
        </w:rPr>
        <w:t>Request.</w:t>
      </w:r>
    </w:p>
    <w:p w14:paraId="31AA08D7" w14:textId="25538AE5" w:rsidR="007E6062" w:rsidRDefault="007E6062" w:rsidP="007E6062">
      <w:pPr>
        <w:pStyle w:val="Heading3"/>
        <w:rPr>
          <w:lang w:val="en-GB"/>
        </w:rPr>
      </w:pPr>
      <w:bookmarkStart w:id="140" w:name="_Toc459738684"/>
      <w:r>
        <w:rPr>
          <w:lang w:val="en-GB"/>
        </w:rPr>
        <w:t>Interactions with Sending Call Request</w:t>
      </w:r>
      <w:bookmarkEnd w:id="140"/>
    </w:p>
    <w:p w14:paraId="177C39F3" w14:textId="53424971" w:rsidR="007E6062" w:rsidRDefault="007E6062" w:rsidP="007E6062">
      <w:pPr>
        <w:rPr>
          <w:lang w:val="en-GB"/>
        </w:rPr>
      </w:pPr>
      <w:r>
        <w:rPr>
          <w:lang w:val="en-GB"/>
        </w:rPr>
        <w:t xml:space="preserve">This chapter describes interaction with </w:t>
      </w:r>
      <w:hyperlink w:anchor="_Sending_Call_Request" w:history="1">
        <w:r w:rsidRPr="007E6062">
          <w:rPr>
            <w:rStyle w:val="Hyperlink"/>
            <w:lang w:val="en-GB"/>
          </w:rPr>
          <w:t>Sending Call Request</w:t>
        </w:r>
      </w:hyperlink>
      <w:r>
        <w:rPr>
          <w:lang w:val="en-GB"/>
        </w:rPr>
        <w:t>.</w:t>
      </w:r>
    </w:p>
    <w:p w14:paraId="01FA1D12" w14:textId="77777777" w:rsidR="00E97A67" w:rsidRDefault="00E97A67" w:rsidP="007E6062">
      <w:pPr>
        <w:rPr>
          <w:lang w:val="en-GB"/>
        </w:rPr>
      </w:pPr>
      <w:r>
        <w:rPr>
          <w:lang w:val="en-GB"/>
        </w:rPr>
        <w:t>This procedure consists of two main steps:</w:t>
      </w:r>
    </w:p>
    <w:p w14:paraId="426772EF" w14:textId="47ABB5D3" w:rsidR="00871774" w:rsidRDefault="00871774" w:rsidP="00E97A67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User is typing phone number – so before User clicks Accept (green “pick up handset” button)</w:t>
      </w:r>
    </w:p>
    <w:p w14:paraId="03EAA707" w14:textId="5EEC0EC8" w:rsidR="007E6062" w:rsidRDefault="007E6062" w:rsidP="00E97A67">
      <w:pPr>
        <w:pStyle w:val="ListParagraph"/>
        <w:numPr>
          <w:ilvl w:val="0"/>
          <w:numId w:val="25"/>
        </w:numPr>
        <w:rPr>
          <w:lang w:val="en-GB"/>
        </w:rPr>
      </w:pPr>
      <w:r w:rsidRPr="00E97A67">
        <w:rPr>
          <w:lang w:val="en-GB"/>
        </w:rPr>
        <w:t xml:space="preserve">UE is waiting on </w:t>
      </w:r>
      <w:r w:rsidRPr="00E97A67">
        <w:rPr>
          <w:lang w:val="en-GB"/>
        </w:rPr>
        <w:fldChar w:fldCharType="begin"/>
      </w:r>
      <w:r w:rsidRPr="00E97A67">
        <w:rPr>
          <w:lang w:val="en-GB"/>
        </w:rPr>
        <w:instrText xml:space="preserve"> REF _Ref449108652 \h </w:instrText>
      </w:r>
      <w:r w:rsidRPr="00E97A67">
        <w:rPr>
          <w:lang w:val="en-GB"/>
        </w:rPr>
      </w:r>
      <w:r w:rsidRPr="00E97A67"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Accepted</w:t>
      </w:r>
      <w:r w:rsidRPr="00E97A67">
        <w:rPr>
          <w:lang w:val="en-GB"/>
        </w:rPr>
        <w:fldChar w:fldCharType="end"/>
      </w:r>
      <w:r w:rsidRPr="00E97A67">
        <w:rPr>
          <w:lang w:val="en-GB"/>
        </w:rPr>
        <w:t xml:space="preserve"> message from BTS</w:t>
      </w:r>
      <w:r w:rsidR="00E97A67" w:rsidRPr="00E97A67">
        <w:rPr>
          <w:lang w:val="en-GB"/>
        </w:rPr>
        <w:t xml:space="preserve"> (</w:t>
      </w:r>
      <w:r w:rsidRPr="00E97A67">
        <w:rPr>
          <w:lang w:val="en-GB"/>
        </w:rPr>
        <w:t>actually, from other UE/User</w:t>
      </w:r>
      <w:r w:rsidR="00E97A67" w:rsidRPr="00E97A67">
        <w:rPr>
          <w:lang w:val="en-GB"/>
        </w:rPr>
        <w:t>)</w:t>
      </w:r>
    </w:p>
    <w:p w14:paraId="20FFFCCE" w14:textId="3F85B9C3" w:rsidR="00871774" w:rsidRPr="00871774" w:rsidRDefault="00871774" w:rsidP="00871774">
      <w:pPr>
        <w:rPr>
          <w:lang w:val="en-GB"/>
        </w:rPr>
      </w:pPr>
      <w:r>
        <w:rPr>
          <w:lang w:val="en-GB"/>
        </w:rPr>
        <w:t>When this is needed – UE handles interruptions in these steps differently.</w:t>
      </w:r>
    </w:p>
    <w:p w14:paraId="26AFEAEB" w14:textId="62143E20" w:rsidR="007E6062" w:rsidRDefault="007E6062" w:rsidP="007E6062">
      <w:pPr>
        <w:pStyle w:val="Heading4"/>
        <w:rPr>
          <w:lang w:val="en-GB"/>
        </w:rPr>
      </w:pPr>
      <w:r>
        <w:rPr>
          <w:lang w:val="en-GB"/>
        </w:rPr>
        <w:t>User closes UE while sending Call Request</w:t>
      </w:r>
    </w:p>
    <w:p w14:paraId="45D40D37" w14:textId="6245BAA4" w:rsidR="007E6062" w:rsidRDefault="007E6062" w:rsidP="007E6062">
      <w:pPr>
        <w:rPr>
          <w:lang w:val="en-GB"/>
        </w:rPr>
      </w:pPr>
      <w:r>
        <w:rPr>
          <w:lang w:val="en-GB"/>
        </w:rPr>
        <w:t xml:space="preserve">UE shall close </w:t>
      </w:r>
      <w:r w:rsidR="00871774">
        <w:rPr>
          <w:lang w:val="en-GB"/>
        </w:rPr>
        <w:t xml:space="preserve">without waiting on completion of </w:t>
      </w:r>
      <w:hyperlink w:anchor="_Sending_Call_Request" w:history="1">
        <w:r w:rsidR="00871774" w:rsidRPr="007E6062">
          <w:rPr>
            <w:rStyle w:val="Hyperlink"/>
            <w:lang w:val="en-GB"/>
          </w:rPr>
          <w:t>Sending Call Request</w:t>
        </w:r>
      </w:hyperlink>
      <w:r w:rsidR="00871774">
        <w:rPr>
          <w:lang w:val="en-GB"/>
        </w:rPr>
        <w:t xml:space="preserve"> procedure.</w:t>
      </w:r>
    </w:p>
    <w:p w14:paraId="0040D2ED" w14:textId="41C82239" w:rsidR="00871774" w:rsidRDefault="00871774" w:rsidP="007E6062">
      <w:pPr>
        <w:rPr>
          <w:lang w:val="en-GB"/>
        </w:rPr>
      </w:pPr>
      <w:r>
        <w:rPr>
          <w:lang w:val="en-GB"/>
        </w:rPr>
        <w:t>I</w:t>
      </w:r>
      <w:r w:rsidR="0034261F">
        <w:rPr>
          <w:lang w:val="en-GB"/>
        </w:rPr>
        <w:t>f</w:t>
      </w:r>
      <w:r>
        <w:rPr>
          <w:lang w:val="en-GB"/>
        </w:rPr>
        <w:t xml:space="preserve"> User already clicks Accept (green “pick up handset” button) and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_Ref449109871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Request</w:t>
      </w:r>
      <w:r>
        <w:rPr>
          <w:lang w:val="en-GB"/>
        </w:rPr>
        <w:fldChar w:fldCharType="end"/>
      </w:r>
      <w:r>
        <w:rPr>
          <w:lang w:val="en-GB"/>
        </w:rPr>
        <w:t xml:space="preserve"> message was sent, the corresponding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 w:rsidR="00927051">
        <w:rPr>
          <w:lang w:val="en-GB"/>
        </w:rPr>
        <w:t xml:space="preserve"> should be sent to BTS</w:t>
      </w:r>
      <w:r w:rsidR="0034261F">
        <w:rPr>
          <w:lang w:val="en-GB"/>
        </w:rPr>
        <w:t>,</w:t>
      </w:r>
      <w:r w:rsidR="00927051">
        <w:rPr>
          <w:lang w:val="en-GB"/>
        </w:rPr>
        <w:t xml:space="preserve"> as it is showed in </w:t>
      </w:r>
      <w:r w:rsidR="00927051">
        <w:rPr>
          <w:lang w:val="en-GB"/>
        </w:rPr>
        <w:fldChar w:fldCharType="begin"/>
      </w:r>
      <w:r w:rsidR="00927051">
        <w:rPr>
          <w:lang w:val="en-GB"/>
        </w:rPr>
        <w:instrText xml:space="preserve"> REF _Ref449110745 \h </w:instrText>
      </w:r>
      <w:r w:rsidR="00927051">
        <w:rPr>
          <w:lang w:val="en-GB"/>
        </w:rPr>
      </w:r>
      <w:r w:rsidR="00927051">
        <w:rPr>
          <w:lang w:val="en-GB"/>
        </w:rPr>
        <w:fldChar w:fldCharType="separate"/>
      </w:r>
      <w:r w:rsidR="009646F8" w:rsidRPr="00D44010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21</w:t>
      </w:r>
      <w:r w:rsidR="009646F8" w:rsidRPr="00D44010">
        <w:rPr>
          <w:i/>
          <w:color w:val="124191" w:themeColor="background1"/>
        </w:rPr>
        <w:t xml:space="preserve"> Call Initiated - Resignation</w:t>
      </w:r>
      <w:r w:rsidR="00927051">
        <w:rPr>
          <w:lang w:val="en-GB"/>
        </w:rPr>
        <w:fldChar w:fldCharType="end"/>
      </w:r>
      <w:r w:rsidR="00927051">
        <w:rPr>
          <w:lang w:val="en-GB"/>
        </w:rPr>
        <w:t>.</w:t>
      </w:r>
    </w:p>
    <w:p w14:paraId="04CF838B" w14:textId="1EC3089A" w:rsidR="00B70984" w:rsidRDefault="00B70984" w:rsidP="00B70984">
      <w:pPr>
        <w:pStyle w:val="Heading4"/>
        <w:rPr>
          <w:lang w:val="en-GB"/>
        </w:rPr>
      </w:pPr>
      <w:r>
        <w:rPr>
          <w:lang w:val="en-GB"/>
        </w:rPr>
        <w:t>UE connection to BTS was dropped while sending Call Request</w:t>
      </w:r>
    </w:p>
    <w:p w14:paraId="27F62784" w14:textId="77777777" w:rsidR="00B70984" w:rsidRDefault="00B70984" w:rsidP="00B70984">
      <w:pPr>
        <w:rPr>
          <w:lang w:val="en-GB"/>
        </w:rPr>
      </w:pPr>
      <w:r>
        <w:rPr>
          <w:lang w:val="en-GB"/>
        </w:rPr>
        <w:t xml:space="preserve">UE shall go to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 immediately.</w:t>
      </w:r>
    </w:p>
    <w:p w14:paraId="2956B963" w14:textId="77777777" w:rsidR="00B70984" w:rsidRDefault="00B70984" w:rsidP="00B70984">
      <w:pPr>
        <w:rPr>
          <w:lang w:val="en-GB"/>
        </w:rPr>
      </w:pPr>
      <w:r>
        <w:rPr>
          <w:lang w:val="en-GB"/>
        </w:rPr>
        <w:t xml:space="preserve">In this very interactions there is no possibility to inform peer UE (via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>) that Call cannot be performed.</w:t>
      </w:r>
    </w:p>
    <w:p w14:paraId="730BDAA2" w14:textId="44686923" w:rsidR="007E6062" w:rsidRDefault="007E6062" w:rsidP="007E6062">
      <w:pPr>
        <w:pStyle w:val="Heading4"/>
        <w:rPr>
          <w:lang w:val="en-GB"/>
        </w:rPr>
      </w:pPr>
      <w:r>
        <w:rPr>
          <w:lang w:val="en-GB"/>
        </w:rPr>
        <w:t>UE receives SMS, while sending Call Request</w:t>
      </w:r>
    </w:p>
    <w:p w14:paraId="28CF6905" w14:textId="40E437DB" w:rsidR="007E6062" w:rsidRDefault="007E6062" w:rsidP="007E6062">
      <w:pPr>
        <w:rPr>
          <w:lang w:val="en-GB"/>
        </w:rPr>
      </w:pPr>
      <w:r>
        <w:rPr>
          <w:lang w:val="en-GB"/>
        </w:rPr>
        <w:t>UE shall store received SMS, but not interrupt the current sending Call Request scenario.</w:t>
      </w:r>
    </w:p>
    <w:p w14:paraId="37FCBB82" w14:textId="25DA9CE6" w:rsidR="007E6062" w:rsidRDefault="007E6062" w:rsidP="007E6062">
      <w:pPr>
        <w:rPr>
          <w:lang w:val="en-GB"/>
        </w:rPr>
      </w:pPr>
      <w:r>
        <w:rPr>
          <w:lang w:val="en-GB"/>
        </w:rPr>
        <w:t xml:space="preserve">Basically, in the background of </w:t>
      </w:r>
      <w:hyperlink w:anchor="_Sending_Call_Request" w:history="1">
        <w:r w:rsidRPr="007E6062">
          <w:rPr>
            <w:rStyle w:val="Hyperlink"/>
            <w:lang w:val="en-GB"/>
          </w:rPr>
          <w:t>Sending Call Request</w:t>
        </w:r>
      </w:hyperlink>
      <w:r>
        <w:rPr>
          <w:lang w:val="en-GB"/>
        </w:rPr>
        <w:t xml:space="preserve">, the </w:t>
      </w:r>
      <w:hyperlink w:anchor="_Receiving_SMS" w:history="1">
        <w:r w:rsidRPr="008D48CC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procedure shall be performed.</w:t>
      </w:r>
    </w:p>
    <w:p w14:paraId="75B24A22" w14:textId="77777777" w:rsidR="007E6062" w:rsidRDefault="007E6062" w:rsidP="007E6062">
      <w:pPr>
        <w:rPr>
          <w:lang w:val="en-GB"/>
        </w:rPr>
      </w:pPr>
      <w:r>
        <w:rPr>
          <w:lang w:val="en-GB"/>
        </w:rPr>
        <w:t xml:space="preserve">It is </w:t>
      </w:r>
      <w:r w:rsidRPr="008D48CC">
        <w:rPr>
          <w:b/>
          <w:lang w:val="en-GB"/>
        </w:rPr>
        <w:t>not</w:t>
      </w:r>
      <w:r>
        <w:rPr>
          <w:lang w:val="en-GB"/>
        </w:rPr>
        <w:t xml:space="preserve"> required, but can be implemented, that:</w:t>
      </w:r>
    </w:p>
    <w:p w14:paraId="53D2E75F" w14:textId="77777777" w:rsidR="007E6062" w:rsidRPr="008D48CC" w:rsidRDefault="007E6062" w:rsidP="007E606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User will be informed that new SMS is received.</w:t>
      </w:r>
    </w:p>
    <w:p w14:paraId="5D030C70" w14:textId="7C61C3E2" w:rsidR="007E6062" w:rsidRDefault="007E6062" w:rsidP="007E6062">
      <w:pPr>
        <w:pStyle w:val="Heading4"/>
        <w:rPr>
          <w:lang w:val="en-GB"/>
        </w:rPr>
      </w:pPr>
      <w:r>
        <w:rPr>
          <w:lang w:val="en-GB"/>
        </w:rPr>
        <w:t>UE receives Call Request, while sending Call Request</w:t>
      </w:r>
      <w:r w:rsidR="00871774">
        <w:rPr>
          <w:lang w:val="en-GB"/>
        </w:rPr>
        <w:t xml:space="preserve"> – Use Case</w:t>
      </w:r>
    </w:p>
    <w:p w14:paraId="3A01978D" w14:textId="77777777" w:rsidR="00871774" w:rsidRDefault="00871774" w:rsidP="00871774">
      <w:pPr>
        <w:rPr>
          <w:b/>
          <w:lang w:val="en-GB"/>
        </w:rPr>
      </w:pPr>
      <w:r>
        <w:rPr>
          <w:b/>
          <w:lang w:val="en-GB"/>
        </w:rPr>
        <w:t>Preface:</w:t>
      </w:r>
    </w:p>
    <w:p w14:paraId="6A1FD5C2" w14:textId="46570035" w:rsidR="00871774" w:rsidRDefault="00CB660D" w:rsidP="00871774">
      <w:pPr>
        <w:rPr>
          <w:lang w:val="en-GB"/>
        </w:rPr>
      </w:pPr>
      <w:hyperlink w:anchor="_Receiving_Call_Request" w:history="1">
        <w:r w:rsidR="00871774" w:rsidRPr="00EE5863">
          <w:rPr>
            <w:rStyle w:val="Hyperlink"/>
            <w:lang w:val="en-GB"/>
          </w:rPr>
          <w:t>Receiving Call Request</w:t>
        </w:r>
      </w:hyperlink>
      <w:r w:rsidR="00871774">
        <w:rPr>
          <w:lang w:val="en-GB"/>
        </w:rPr>
        <w:t xml:space="preserve"> procedure shall interrupt the </w:t>
      </w:r>
      <w:hyperlink w:anchor="_Sending_Call_Request" w:history="1">
        <w:r w:rsidR="00871774" w:rsidRPr="007E6062">
          <w:rPr>
            <w:rStyle w:val="Hyperlink"/>
            <w:lang w:val="en-GB"/>
          </w:rPr>
          <w:t>Sending Call Request</w:t>
        </w:r>
      </w:hyperlink>
      <w:r w:rsidR="00871774">
        <w:rPr>
          <w:lang w:val="en-GB"/>
        </w:rPr>
        <w:t>.</w:t>
      </w:r>
    </w:p>
    <w:p w14:paraId="62587600" w14:textId="77777777" w:rsidR="00871774" w:rsidRDefault="00871774" w:rsidP="00871774">
      <w:pPr>
        <w:rPr>
          <w:b/>
          <w:lang w:val="en-GB"/>
        </w:rPr>
      </w:pPr>
      <w:r>
        <w:rPr>
          <w:b/>
          <w:lang w:val="en-GB"/>
        </w:rPr>
        <w:t>Preconditions:</w:t>
      </w:r>
    </w:p>
    <w:p w14:paraId="76B3C7DF" w14:textId="7F5CD2B3" w:rsidR="00871774" w:rsidRDefault="00871774" w:rsidP="008717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UE in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SendingCall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</w:t>
      </w:r>
    </w:p>
    <w:p w14:paraId="6A07A919" w14:textId="28E625B3" w:rsidR="00871774" w:rsidRPr="002513EE" w:rsidRDefault="00871774" w:rsidP="00871774">
      <w:pPr>
        <w:rPr>
          <w:b/>
          <w:lang w:val="en-GB"/>
        </w:rPr>
      </w:pPr>
      <w:r>
        <w:rPr>
          <w:b/>
          <w:lang w:val="en-GB"/>
        </w:rPr>
        <w:t>1st S</w:t>
      </w:r>
      <w:r w:rsidRPr="002513EE">
        <w:rPr>
          <w:b/>
          <w:lang w:val="en-GB"/>
        </w:rPr>
        <w:t>cenario</w:t>
      </w:r>
      <w:r>
        <w:rPr>
          <w:b/>
          <w:lang w:val="en-GB"/>
        </w:rPr>
        <w:t xml:space="preserve"> –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>
        <w:rPr>
          <w:b/>
          <w:lang w:val="en-GB"/>
        </w:rPr>
        <w:t xml:space="preserve"> was not sent to BTS</w:t>
      </w:r>
      <w:r w:rsidRPr="002513EE">
        <w:rPr>
          <w:b/>
          <w:lang w:val="en-GB"/>
        </w:rPr>
        <w:t>:</w:t>
      </w:r>
    </w:p>
    <w:p w14:paraId="42EF2449" w14:textId="77777777" w:rsidR="00871774" w:rsidRDefault="00871774" w:rsidP="008717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BTS sends</w:t>
      </w:r>
      <w:r w:rsidRPr="008404B9">
        <w:rPr>
          <w:lang w:val="en-GB"/>
        </w:rPr>
        <w:t xml:space="preserve">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  <w:r w:rsidRPr="008404B9">
        <w:rPr>
          <w:color w:val="124191" w:themeColor="background1"/>
          <w:lang w:val="en-GB"/>
        </w:rPr>
        <w:t xml:space="preserve"> </w:t>
      </w:r>
      <w:r w:rsidRPr="008404B9">
        <w:rPr>
          <w:lang w:val="en-GB"/>
        </w:rPr>
        <w:t>message</w:t>
      </w:r>
      <w:r>
        <w:rPr>
          <w:lang w:val="en-GB"/>
        </w:rPr>
        <w:t xml:space="preserve"> to </w:t>
      </w:r>
      <w:r w:rsidRPr="008404B9">
        <w:rPr>
          <w:lang w:val="en-GB"/>
        </w:rPr>
        <w:t xml:space="preserve">UE </w:t>
      </w:r>
    </w:p>
    <w:p w14:paraId="6B4FD630" w14:textId="0FF6B874" w:rsidR="00871774" w:rsidRDefault="00871774" w:rsidP="008717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UE stops </w:t>
      </w:r>
      <w:proofErr w:type="spellStart"/>
      <w:r>
        <w:rPr>
          <w:lang w:val="en-GB"/>
        </w:rPr>
        <w:t>SendingCallRequest</w:t>
      </w:r>
      <w:proofErr w:type="spellEnd"/>
      <w:r>
        <w:rPr>
          <w:lang w:val="en-GB"/>
        </w:rPr>
        <w:t xml:space="preserve"> procedure</w:t>
      </w:r>
    </w:p>
    <w:p w14:paraId="70D8EF30" w14:textId="77777777" w:rsidR="00871774" w:rsidRDefault="00871774" w:rsidP="008717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UE </w:t>
      </w:r>
      <w:r w:rsidRPr="008404B9">
        <w:rPr>
          <w:lang w:val="en-GB"/>
        </w:rPr>
        <w:t>informs User about incoming call</w:t>
      </w:r>
    </w:p>
    <w:p w14:paraId="4D5CF91A" w14:textId="77777777" w:rsidR="00871774" w:rsidRDefault="00871774" w:rsidP="008717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Plus all steps as defined in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02CD2D3F" w14:textId="72520111" w:rsidR="00871774" w:rsidRDefault="00871774" w:rsidP="008717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There is no return to </w:t>
      </w:r>
      <w:proofErr w:type="spellStart"/>
      <w:r>
        <w:rPr>
          <w:lang w:val="en-GB"/>
        </w:rPr>
        <w:t>SendingCallRequest</w:t>
      </w:r>
      <w:proofErr w:type="spellEnd"/>
      <w:r>
        <w:rPr>
          <w:lang w:val="en-GB"/>
        </w:rPr>
        <w:t>, even in case of Call Request rejection</w:t>
      </w:r>
    </w:p>
    <w:p w14:paraId="16974E6F" w14:textId="741B9FE0" w:rsidR="00871774" w:rsidRPr="002513EE" w:rsidRDefault="00871774" w:rsidP="00871774">
      <w:pPr>
        <w:rPr>
          <w:b/>
          <w:lang w:val="en-GB"/>
        </w:rPr>
      </w:pPr>
      <w:r>
        <w:rPr>
          <w:b/>
          <w:lang w:val="en-GB"/>
        </w:rPr>
        <w:t>2nd S</w:t>
      </w:r>
      <w:r w:rsidRPr="002513EE">
        <w:rPr>
          <w:b/>
          <w:lang w:val="en-GB"/>
        </w:rPr>
        <w:t>cenario</w:t>
      </w:r>
      <w:r>
        <w:rPr>
          <w:b/>
          <w:lang w:val="en-GB"/>
        </w:rPr>
        <w:t xml:space="preserve"> –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>
        <w:rPr>
          <w:b/>
          <w:lang w:val="en-GB"/>
        </w:rPr>
        <w:t xml:space="preserve"> was sent to BTS</w:t>
      </w:r>
      <w:r w:rsidRPr="002513EE">
        <w:rPr>
          <w:b/>
          <w:lang w:val="en-GB"/>
        </w:rPr>
        <w:t>:</w:t>
      </w:r>
    </w:p>
    <w:p w14:paraId="45A8A488" w14:textId="77777777" w:rsidR="00871774" w:rsidRDefault="00871774" w:rsidP="0087177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BTS sends</w:t>
      </w:r>
      <w:r w:rsidRPr="008404B9">
        <w:rPr>
          <w:lang w:val="en-GB"/>
        </w:rPr>
        <w:t xml:space="preserve">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CallRequest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(from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callingPhoneNumber</w:t>
      </w:r>
      <w:proofErr w:type="spellEnd"/>
      <w:r w:rsidRPr="008404B9">
        <w:rPr>
          <w:rFonts w:ascii="Consolas" w:hAnsi="Consolas" w:cs="Consolas"/>
          <w:color w:val="124191" w:themeColor="background1"/>
          <w:lang w:val="en-GB"/>
        </w:rPr>
        <w:t>)</w:t>
      </w:r>
      <w:r w:rsidRPr="008404B9">
        <w:rPr>
          <w:color w:val="124191" w:themeColor="background1"/>
          <w:lang w:val="en-GB"/>
        </w:rPr>
        <w:t xml:space="preserve"> </w:t>
      </w:r>
      <w:r w:rsidRPr="008404B9">
        <w:rPr>
          <w:lang w:val="en-GB"/>
        </w:rPr>
        <w:t>message</w:t>
      </w:r>
      <w:r>
        <w:rPr>
          <w:lang w:val="en-GB"/>
        </w:rPr>
        <w:t xml:space="preserve"> to </w:t>
      </w:r>
      <w:r w:rsidRPr="008404B9">
        <w:rPr>
          <w:lang w:val="en-GB"/>
        </w:rPr>
        <w:t xml:space="preserve">UE </w:t>
      </w:r>
    </w:p>
    <w:p w14:paraId="152D9243" w14:textId="09784749" w:rsidR="00871774" w:rsidRDefault="00871774" w:rsidP="0087177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UT stops </w:t>
      </w:r>
      <w:proofErr w:type="spellStart"/>
      <w:r>
        <w:rPr>
          <w:lang w:val="en-GB"/>
        </w:rPr>
        <w:t>SendingCallRequest</w:t>
      </w:r>
      <w:proofErr w:type="spellEnd"/>
      <w:r>
        <w:rPr>
          <w:lang w:val="en-GB"/>
        </w:rPr>
        <w:t xml:space="preserve"> procedure</w:t>
      </w:r>
    </w:p>
    <w:p w14:paraId="71BCD5B0" w14:textId="4F8BA9E7" w:rsidR="00871774" w:rsidRDefault="00871774" w:rsidP="00871774">
      <w:pPr>
        <w:pStyle w:val="ListParagraph"/>
        <w:numPr>
          <w:ilvl w:val="1"/>
          <w:numId w:val="27"/>
        </w:numPr>
        <w:rPr>
          <w:lang w:val="en-GB"/>
        </w:rPr>
      </w:pPr>
      <w:r>
        <w:rPr>
          <w:lang w:val="en-GB"/>
        </w:rPr>
        <w:t xml:space="preserve">UE sends </w:t>
      </w:r>
      <w:proofErr w:type="spellStart"/>
      <w:r w:rsidRPr="008404B9">
        <w:rPr>
          <w:rFonts w:ascii="Consolas" w:hAnsi="Consolas" w:cs="Consolas"/>
          <w:color w:val="124191" w:themeColor="background1"/>
          <w:lang w:val="en-GB"/>
        </w:rPr>
        <w:t>Call</w:t>
      </w:r>
      <w:r>
        <w:rPr>
          <w:rFonts w:ascii="Consolas" w:hAnsi="Consolas" w:cs="Consolas"/>
          <w:color w:val="124191" w:themeColor="background1"/>
          <w:lang w:val="en-GB"/>
        </w:rPr>
        <w:t>Dropped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(</w:t>
      </w:r>
      <w:r w:rsidRPr="008404B9">
        <w:rPr>
          <w:rFonts w:ascii="Consolas" w:hAnsi="Consolas" w:cs="Consolas"/>
          <w:color w:val="124191" w:themeColor="background1"/>
          <w:lang w:val="en-GB"/>
        </w:rPr>
        <w:t>from</w:t>
      </w:r>
      <w:r>
        <w:rPr>
          <w:rFonts w:ascii="Consolas" w:hAnsi="Consolas" w:cs="Consolas"/>
          <w:color w:val="124191" w:themeColor="background1"/>
          <w:lang w:val="en-GB"/>
        </w:rPr>
        <w:t>=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itsPhoneNumber</w:t>
      </w:r>
      <w:proofErr w:type="spellEnd"/>
      <w:r>
        <w:rPr>
          <w:rFonts w:ascii="Consolas" w:hAnsi="Consolas" w:cs="Consolas"/>
          <w:color w:val="124191" w:themeColor="background1"/>
          <w:lang w:val="en-GB"/>
        </w:rPr>
        <w:t>)</w:t>
      </w:r>
      <w:r>
        <w:rPr>
          <w:lang w:val="en-GB"/>
        </w:rPr>
        <w:t xml:space="preserve"> </w:t>
      </w:r>
      <w:r w:rsidR="00AF52F5">
        <w:rPr>
          <w:lang w:val="en-GB"/>
        </w:rPr>
        <w:t>t</w:t>
      </w:r>
      <w:r>
        <w:rPr>
          <w:lang w:val="en-GB"/>
        </w:rPr>
        <w:t>o BTS</w:t>
      </w:r>
    </w:p>
    <w:p w14:paraId="745EAA6F" w14:textId="77777777" w:rsidR="00871774" w:rsidRDefault="00871774" w:rsidP="0087177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UE </w:t>
      </w:r>
      <w:r w:rsidRPr="008404B9">
        <w:rPr>
          <w:lang w:val="en-GB"/>
        </w:rPr>
        <w:t>informs User about incoming call</w:t>
      </w:r>
    </w:p>
    <w:p w14:paraId="6EBD5AEF" w14:textId="77777777" w:rsidR="00871774" w:rsidRDefault="00871774" w:rsidP="0087177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Plus all steps as defined in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71567157" w14:textId="77777777" w:rsidR="00871774" w:rsidRDefault="00871774" w:rsidP="0087177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There is no return to </w:t>
      </w:r>
      <w:proofErr w:type="spellStart"/>
      <w:r>
        <w:rPr>
          <w:lang w:val="en-GB"/>
        </w:rPr>
        <w:t>SendingCallRequest</w:t>
      </w:r>
      <w:proofErr w:type="spellEnd"/>
      <w:r>
        <w:rPr>
          <w:lang w:val="en-GB"/>
        </w:rPr>
        <w:t>, even in case of Call Request rejection</w:t>
      </w:r>
    </w:p>
    <w:p w14:paraId="032DECF9" w14:textId="77777777" w:rsidR="00871774" w:rsidRDefault="00871774" w:rsidP="00871774">
      <w:pPr>
        <w:rPr>
          <w:lang w:val="en-GB"/>
        </w:rPr>
      </w:pPr>
      <w:r w:rsidRPr="00FA7989">
        <w:rPr>
          <w:b/>
          <w:lang w:val="en-GB"/>
        </w:rPr>
        <w:t>Postconditions</w:t>
      </w:r>
    </w:p>
    <w:p w14:paraId="13E8C0FC" w14:textId="7C9BB2E3" w:rsidR="00871774" w:rsidRDefault="00871774" w:rsidP="008717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[main] UE not in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Sending</w:t>
      </w:r>
      <w:r w:rsidR="00AF52F5">
        <w:rPr>
          <w:rFonts w:ascii="Consolas" w:hAnsi="Consolas" w:cs="Consolas"/>
          <w:color w:val="124191" w:themeColor="background1"/>
          <w:lang w:val="en-GB"/>
        </w:rPr>
        <w:t>Call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 xml:space="preserve">state – see </w:t>
      </w:r>
      <w:hyperlink w:anchor="_Receiving_Call_Request_1" w:history="1">
        <w:r w:rsidRPr="00EE5863">
          <w:rPr>
            <w:rStyle w:val="Hyperlink"/>
            <w:lang w:val="en-GB"/>
          </w:rPr>
          <w:t>Receiving Call Request – Use Case</w:t>
        </w:r>
      </w:hyperlink>
    </w:p>
    <w:p w14:paraId="3EA57AAF" w14:textId="77777777" w:rsidR="00871774" w:rsidRDefault="00871774" w:rsidP="007E6062">
      <w:pPr>
        <w:rPr>
          <w:b/>
          <w:lang w:val="en-GB"/>
        </w:rPr>
      </w:pPr>
    </w:p>
    <w:p w14:paraId="338E1F04" w14:textId="477DB0E3" w:rsidR="008A70BE" w:rsidRDefault="008A70BE" w:rsidP="008A70BE">
      <w:pPr>
        <w:pStyle w:val="Heading3"/>
        <w:rPr>
          <w:lang w:val="en-GB"/>
        </w:rPr>
      </w:pPr>
      <w:bookmarkStart w:id="141" w:name="_Toc459738685"/>
      <w:r>
        <w:rPr>
          <w:lang w:val="en-GB"/>
        </w:rPr>
        <w:t>Interactions with Dropping Call</w:t>
      </w:r>
      <w:bookmarkEnd w:id="141"/>
    </w:p>
    <w:p w14:paraId="42AA1628" w14:textId="2A764A4C" w:rsidR="00C75434" w:rsidRDefault="008A70BE" w:rsidP="008A70BE">
      <w:pPr>
        <w:rPr>
          <w:lang w:val="en-GB"/>
        </w:rPr>
      </w:pPr>
      <w:r>
        <w:rPr>
          <w:lang w:val="en-GB"/>
        </w:rPr>
        <w:t xml:space="preserve">There is no interactions with </w:t>
      </w:r>
      <w:hyperlink w:anchor="_Dropping_Call" w:history="1">
        <w:r w:rsidRPr="008A70BE">
          <w:rPr>
            <w:rStyle w:val="Hyperlink"/>
            <w:lang w:val="en-GB"/>
          </w:rPr>
          <w:t>Dropping Call</w:t>
        </w:r>
      </w:hyperlink>
      <w:r>
        <w:rPr>
          <w:lang w:val="en-GB"/>
        </w:rPr>
        <w:t xml:space="preserve"> scenario, because it is stateless procedure.</w:t>
      </w:r>
    </w:p>
    <w:p w14:paraId="04D5B4C4" w14:textId="251D741D" w:rsidR="008A70BE" w:rsidRDefault="008A70BE" w:rsidP="008A70BE">
      <w:pPr>
        <w:pStyle w:val="Heading3"/>
        <w:rPr>
          <w:lang w:val="en-GB"/>
        </w:rPr>
      </w:pPr>
      <w:bookmarkStart w:id="142" w:name="_Toc459738686"/>
      <w:r>
        <w:rPr>
          <w:lang w:val="en-GB"/>
        </w:rPr>
        <w:t>Interactions with Call (Talking)</w:t>
      </w:r>
      <w:bookmarkEnd w:id="142"/>
    </w:p>
    <w:p w14:paraId="158467FF" w14:textId="2FE6C921" w:rsidR="008A70BE" w:rsidRDefault="008A70BE" w:rsidP="008A70BE">
      <w:pPr>
        <w:rPr>
          <w:lang w:val="en-GB"/>
        </w:rPr>
      </w:pPr>
      <w:r>
        <w:rPr>
          <w:lang w:val="en-GB"/>
        </w:rPr>
        <w:t xml:space="preserve">This chapter describes interaction with </w:t>
      </w:r>
      <w:hyperlink w:anchor="_Call_(talking)" w:history="1">
        <w:r w:rsidRPr="008A70BE">
          <w:rPr>
            <w:rStyle w:val="Hyperlink"/>
            <w:lang w:val="en-GB"/>
          </w:rPr>
          <w:t>Call (talking)</w:t>
        </w:r>
      </w:hyperlink>
      <w:r>
        <w:rPr>
          <w:lang w:val="en-GB"/>
        </w:rPr>
        <w:t>.</w:t>
      </w:r>
    </w:p>
    <w:p w14:paraId="31781542" w14:textId="75B343A8" w:rsidR="008A70BE" w:rsidRDefault="008A70BE" w:rsidP="008A70BE">
      <w:pPr>
        <w:pStyle w:val="Heading4"/>
        <w:rPr>
          <w:lang w:val="en-GB"/>
        </w:rPr>
      </w:pPr>
      <w:r>
        <w:rPr>
          <w:lang w:val="en-GB"/>
        </w:rPr>
        <w:t xml:space="preserve">User closes UE while </w:t>
      </w:r>
      <w:r w:rsidR="00AF52F5">
        <w:rPr>
          <w:lang w:val="en-GB"/>
        </w:rPr>
        <w:t>having Call (Talking)</w:t>
      </w:r>
    </w:p>
    <w:p w14:paraId="60A8E742" w14:textId="1E83AAD1" w:rsidR="00927051" w:rsidRDefault="00927051" w:rsidP="00927051">
      <w:pPr>
        <w:rPr>
          <w:lang w:val="en-GB"/>
        </w:rPr>
      </w:pPr>
      <w:r>
        <w:rPr>
          <w:lang w:val="en-GB"/>
        </w:rPr>
        <w:t xml:space="preserve">UE shall close without waiting on completion of </w:t>
      </w:r>
      <w:hyperlink w:anchor="_Call_(talking)" w:history="1">
        <w:r w:rsidRPr="008A70BE">
          <w:rPr>
            <w:rStyle w:val="Hyperlink"/>
            <w:lang w:val="en-GB"/>
          </w:rPr>
          <w:t>Call (talking)</w:t>
        </w:r>
      </w:hyperlink>
      <w:r>
        <w:rPr>
          <w:lang w:val="en-GB"/>
        </w:rPr>
        <w:t xml:space="preserve"> procedure.</w:t>
      </w:r>
    </w:p>
    <w:p w14:paraId="4ABCC6C9" w14:textId="5839F7EC" w:rsidR="00927051" w:rsidRDefault="00927051" w:rsidP="00927051">
      <w:pPr>
        <w:rPr>
          <w:lang w:val="en-GB"/>
        </w:rPr>
      </w:pPr>
      <w:r>
        <w:rPr>
          <w:lang w:val="en-GB"/>
        </w:rPr>
        <w:t xml:space="preserve">The corresponding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8A6C19">
        <w:rPr>
          <w:lang w:val="en-GB"/>
        </w:rPr>
        <w:t xml:space="preserve">message </w:t>
      </w:r>
      <w:r>
        <w:rPr>
          <w:lang w:val="en-GB"/>
        </w:rPr>
        <w:t>should be sent to BTS</w:t>
      </w:r>
      <w:r w:rsidR="008A6C19">
        <w:rPr>
          <w:lang w:val="en-GB"/>
        </w:rPr>
        <w:t>,</w:t>
      </w:r>
      <w:r>
        <w:rPr>
          <w:lang w:val="en-GB"/>
        </w:rPr>
        <w:t xml:space="preserve"> as it is showed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_Ref449110888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 w:rsidRPr="00415B07">
        <w:rPr>
          <w:i/>
          <w:color w:val="124191" w:themeColor="background1"/>
        </w:rPr>
        <w:t xml:space="preserve">Figure </w:t>
      </w:r>
      <w:r w:rsidR="009646F8">
        <w:rPr>
          <w:i/>
          <w:noProof/>
          <w:color w:val="124191" w:themeColor="background1"/>
        </w:rPr>
        <w:t>22</w:t>
      </w:r>
      <w:r w:rsidR="009646F8" w:rsidRPr="00415B07">
        <w:rPr>
          <w:i/>
          <w:color w:val="124191" w:themeColor="background1"/>
        </w:rPr>
        <w:t xml:space="preserve"> Call Dropped by User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3B1D2BB7" w14:textId="361C1D88" w:rsidR="00B70984" w:rsidRDefault="00B70984" w:rsidP="00B70984">
      <w:pPr>
        <w:pStyle w:val="Heading4"/>
        <w:rPr>
          <w:lang w:val="en-GB"/>
        </w:rPr>
      </w:pPr>
      <w:r>
        <w:rPr>
          <w:lang w:val="en-GB"/>
        </w:rPr>
        <w:t>UE connection to BTS was dropped while having Call (Talking)</w:t>
      </w:r>
    </w:p>
    <w:p w14:paraId="6922CE2A" w14:textId="77777777" w:rsidR="00B70984" w:rsidRDefault="00B70984" w:rsidP="00B70984">
      <w:pPr>
        <w:rPr>
          <w:lang w:val="en-GB"/>
        </w:rPr>
      </w:pPr>
      <w:r>
        <w:rPr>
          <w:lang w:val="en-GB"/>
        </w:rPr>
        <w:t xml:space="preserve">UE shall go to </w:t>
      </w:r>
      <w:proofErr w:type="spellStart"/>
      <w:r>
        <w:rPr>
          <w:rFonts w:ascii="Consolas" w:hAnsi="Consolas" w:cs="Consolas"/>
          <w:color w:val="124191" w:themeColor="background1"/>
          <w:lang w:val="en-GB"/>
        </w:rPr>
        <w:t>NotConnected</w:t>
      </w:r>
      <w:proofErr w:type="spellEnd"/>
      <w:r w:rsidRPr="00561893">
        <w:rPr>
          <w:color w:val="124191" w:themeColor="background1"/>
          <w:lang w:val="en-GB"/>
        </w:rPr>
        <w:t xml:space="preserve"> </w:t>
      </w:r>
      <w:r>
        <w:rPr>
          <w:lang w:val="en-GB"/>
        </w:rPr>
        <w:t>state immediately.</w:t>
      </w:r>
    </w:p>
    <w:p w14:paraId="774C146B" w14:textId="414D45C3" w:rsidR="00B70984" w:rsidRDefault="00B70984" w:rsidP="00B70984">
      <w:pPr>
        <w:rPr>
          <w:lang w:val="en-GB"/>
        </w:rPr>
      </w:pPr>
      <w:r>
        <w:rPr>
          <w:lang w:val="en-GB"/>
        </w:rPr>
        <w:t xml:space="preserve">In this very interactions there is no possibility to inform peer UE (via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>) that Call cannot be continued.</w:t>
      </w:r>
    </w:p>
    <w:p w14:paraId="7A1E626D" w14:textId="61D40136" w:rsidR="008A70BE" w:rsidRDefault="008A70BE" w:rsidP="008A70BE">
      <w:pPr>
        <w:pStyle w:val="Heading4"/>
        <w:rPr>
          <w:lang w:val="en-GB"/>
        </w:rPr>
      </w:pPr>
      <w:r>
        <w:rPr>
          <w:lang w:val="en-GB"/>
        </w:rPr>
        <w:t xml:space="preserve">UE receives SMS, </w:t>
      </w:r>
      <w:r w:rsidR="00AF52F5">
        <w:rPr>
          <w:lang w:val="en-GB"/>
        </w:rPr>
        <w:t>while having Call (Talking)</w:t>
      </w:r>
    </w:p>
    <w:p w14:paraId="7AB2E0F6" w14:textId="40A295D0" w:rsidR="008A70BE" w:rsidRDefault="008A70BE" w:rsidP="008A70BE">
      <w:pPr>
        <w:rPr>
          <w:lang w:val="en-GB"/>
        </w:rPr>
      </w:pPr>
      <w:r>
        <w:rPr>
          <w:lang w:val="en-GB"/>
        </w:rPr>
        <w:t>UE shall store received SMS, but not interrupt the current sending Call</w:t>
      </w:r>
      <w:r w:rsidR="004B37BB">
        <w:rPr>
          <w:lang w:val="en-GB"/>
        </w:rPr>
        <w:t>(Talking)</w:t>
      </w:r>
      <w:r>
        <w:rPr>
          <w:lang w:val="en-GB"/>
        </w:rPr>
        <w:t xml:space="preserve"> scenario.</w:t>
      </w:r>
    </w:p>
    <w:p w14:paraId="3B6D36D4" w14:textId="75075485" w:rsidR="008A70BE" w:rsidRDefault="008A70BE" w:rsidP="008A70BE">
      <w:pPr>
        <w:rPr>
          <w:lang w:val="en-GB"/>
        </w:rPr>
      </w:pPr>
      <w:r>
        <w:rPr>
          <w:lang w:val="en-GB"/>
        </w:rPr>
        <w:t xml:space="preserve">Basically, in the background of </w:t>
      </w:r>
      <w:hyperlink w:anchor="_Call_(talking)" w:history="1">
        <w:r w:rsidR="004B37BB" w:rsidRPr="008A70BE">
          <w:rPr>
            <w:rStyle w:val="Hyperlink"/>
            <w:lang w:val="en-GB"/>
          </w:rPr>
          <w:t>Call (talking)</w:t>
        </w:r>
      </w:hyperlink>
      <w:r>
        <w:rPr>
          <w:lang w:val="en-GB"/>
        </w:rPr>
        <w:t xml:space="preserve">, the </w:t>
      </w:r>
      <w:hyperlink w:anchor="_Receiving_SMS" w:history="1">
        <w:r w:rsidRPr="008D48CC">
          <w:rPr>
            <w:rStyle w:val="Hyperlink"/>
            <w:lang w:val="en-GB"/>
          </w:rPr>
          <w:t>Receiving SMS</w:t>
        </w:r>
      </w:hyperlink>
      <w:r>
        <w:rPr>
          <w:lang w:val="en-GB"/>
        </w:rPr>
        <w:t xml:space="preserve"> procedure shall be performed.</w:t>
      </w:r>
    </w:p>
    <w:p w14:paraId="67DD276C" w14:textId="77777777" w:rsidR="008A70BE" w:rsidRDefault="008A70BE" w:rsidP="008A70BE">
      <w:pPr>
        <w:rPr>
          <w:lang w:val="en-GB"/>
        </w:rPr>
      </w:pPr>
      <w:r>
        <w:rPr>
          <w:lang w:val="en-GB"/>
        </w:rPr>
        <w:t xml:space="preserve">It is </w:t>
      </w:r>
      <w:r w:rsidRPr="008D48CC">
        <w:rPr>
          <w:b/>
          <w:lang w:val="en-GB"/>
        </w:rPr>
        <w:t>not</w:t>
      </w:r>
      <w:r>
        <w:rPr>
          <w:lang w:val="en-GB"/>
        </w:rPr>
        <w:t xml:space="preserve"> required, but can be implemented, that:</w:t>
      </w:r>
    </w:p>
    <w:p w14:paraId="2A3E5438" w14:textId="77777777" w:rsidR="008A70BE" w:rsidRPr="008D48CC" w:rsidRDefault="008A70BE" w:rsidP="008A70B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User will be informed that new SMS is received.</w:t>
      </w:r>
    </w:p>
    <w:p w14:paraId="3431B718" w14:textId="25073E42" w:rsidR="008A70BE" w:rsidRDefault="008A70BE" w:rsidP="008A70BE">
      <w:pPr>
        <w:pStyle w:val="Heading4"/>
        <w:rPr>
          <w:lang w:val="en-GB"/>
        </w:rPr>
      </w:pPr>
      <w:r>
        <w:rPr>
          <w:lang w:val="en-GB"/>
        </w:rPr>
        <w:t xml:space="preserve">UE receives Call Request, </w:t>
      </w:r>
      <w:r w:rsidR="00AF52F5">
        <w:rPr>
          <w:lang w:val="en-GB"/>
        </w:rPr>
        <w:t>while having Call (Talking)</w:t>
      </w:r>
    </w:p>
    <w:p w14:paraId="214C6549" w14:textId="77777777" w:rsidR="00AF52F5" w:rsidRDefault="00AF52F5" w:rsidP="00AF52F5">
      <w:pPr>
        <w:rPr>
          <w:lang w:val="en-GB"/>
        </w:rPr>
      </w:pPr>
      <w:r>
        <w:rPr>
          <w:lang w:val="en-GB"/>
        </w:rPr>
        <w:t>UE shall drop the new incoming Call Request.</w:t>
      </w:r>
    </w:p>
    <w:p w14:paraId="0AD65D3E" w14:textId="67428EC1" w:rsidR="00AF52F5" w:rsidRDefault="00AF52F5" w:rsidP="00AF52F5">
      <w:pPr>
        <w:rPr>
          <w:b/>
          <w:lang w:val="en-GB"/>
        </w:rPr>
      </w:pPr>
      <w:r>
        <w:rPr>
          <w:lang w:val="en-GB"/>
        </w:rPr>
        <w:t xml:space="preserve">UE shall respond on new Call Request with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_Ref449109413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9646F8">
        <w:rPr>
          <w:i/>
          <w:color w:val="124191" w:themeColor="background1"/>
        </w:rPr>
        <w:t>Call Dropped</w:t>
      </w:r>
      <w:r>
        <w:rPr>
          <w:lang w:val="en-GB"/>
        </w:rPr>
        <w:fldChar w:fldCharType="end"/>
      </w:r>
      <w:r>
        <w:rPr>
          <w:lang w:val="en-GB"/>
        </w:rPr>
        <w:t>, unless it is Call Request from the same UE as the ongoing Call (Talking).</w:t>
      </w:r>
    </w:p>
    <w:p w14:paraId="2BA42DA5" w14:textId="5FAD024F" w:rsidR="0003025E" w:rsidRDefault="005248BB" w:rsidP="0003025E">
      <w:pPr>
        <w:pStyle w:val="Heading2"/>
      </w:pPr>
      <w:bookmarkStart w:id="143" w:name="_Toc459738687"/>
      <w:r>
        <w:t>UE advanced</w:t>
      </w:r>
      <w:r w:rsidR="0003025E">
        <w:t xml:space="preserve"> features</w:t>
      </w:r>
      <w:bookmarkEnd w:id="143"/>
    </w:p>
    <w:p w14:paraId="200CF040" w14:textId="48CD740A" w:rsidR="005248BB" w:rsidRDefault="005248BB">
      <w:pPr>
        <w:spacing w:after="200"/>
      </w:pPr>
      <w:r>
        <w:t>Advance</w:t>
      </w:r>
      <w:r w:rsidR="0049509C">
        <w:t>d</w:t>
      </w:r>
      <w:r>
        <w:t xml:space="preserve"> features are discussed in details during lectures.</w:t>
      </w:r>
    </w:p>
    <w:p w14:paraId="1831553A" w14:textId="7684C559" w:rsidR="005248BB" w:rsidRDefault="005248BB">
      <w:pPr>
        <w:spacing w:after="200"/>
      </w:pPr>
      <w:r>
        <w:t>Examples of advance</w:t>
      </w:r>
      <w:r w:rsidR="0049509C">
        <w:t>d</w:t>
      </w:r>
      <w:r>
        <w:t xml:space="preserve"> features:</w:t>
      </w:r>
    </w:p>
    <w:p w14:paraId="735F8311" w14:textId="64B0B434" w:rsidR="005248BB" w:rsidRDefault="005248BB">
      <w:pPr>
        <w:spacing w:after="200"/>
      </w:pPr>
      <w:r>
        <w:t xml:space="preserve">1. Sending encrypted SMS (see </w:t>
      </w:r>
      <w:r>
        <w:fldChar w:fldCharType="begin"/>
      </w:r>
      <w:r>
        <w:instrText xml:space="preserve"> REF _Ref459737892 \h </w:instrText>
      </w:r>
      <w:r>
        <w:fldChar w:fldCharType="separate"/>
      </w:r>
      <w:r w:rsidR="009646F8" w:rsidRPr="007C5181">
        <w:rPr>
          <w:i/>
          <w:color w:val="124191" w:themeColor="background1"/>
        </w:rPr>
        <w:t xml:space="preserve">Table </w:t>
      </w:r>
      <w:r w:rsidR="009646F8">
        <w:rPr>
          <w:i/>
          <w:noProof/>
          <w:color w:val="124191" w:themeColor="background1"/>
        </w:rPr>
        <w:t>7</w:t>
      </w:r>
      <w:r w:rsidR="009646F8" w:rsidRPr="007C5181">
        <w:rPr>
          <w:i/>
          <w:color w:val="124191" w:themeColor="background1"/>
        </w:rPr>
        <w:t xml:space="preserve"> </w:t>
      </w:r>
      <w:r w:rsidR="009646F8">
        <w:rPr>
          <w:i/>
          <w:color w:val="124191" w:themeColor="background1"/>
        </w:rPr>
        <w:t>SMS</w:t>
      </w:r>
      <w:r>
        <w:fldChar w:fldCharType="end"/>
      </w:r>
      <w:r>
        <w:fldChar w:fldCharType="begin"/>
      </w:r>
      <w:r>
        <w:instrText xml:space="preserve"> REF _Ref459737898 \h </w:instrText>
      </w:r>
      <w:r>
        <w:fldChar w:fldCharType="separate"/>
      </w:r>
      <w:r w:rsidR="009646F8">
        <w:rPr>
          <w:i/>
          <w:color w:val="124191" w:themeColor="background1"/>
        </w:rPr>
        <w:t>SMS</w:t>
      </w:r>
      <w:r>
        <w:fldChar w:fldCharType="end"/>
      </w:r>
      <w:r>
        <w:t xml:space="preserve"> message)</w:t>
      </w:r>
    </w:p>
    <w:p w14:paraId="03232B5E" w14:textId="3CEDEA33" w:rsidR="005248BB" w:rsidRDefault="005248BB">
      <w:pPr>
        <w:spacing w:after="200"/>
      </w:pPr>
      <w:r>
        <w:t xml:space="preserve">2. Request Call (Talking) in encrypted mode (see </w:t>
      </w:r>
      <w:r>
        <w:fldChar w:fldCharType="begin"/>
      </w:r>
      <w:r>
        <w:instrText xml:space="preserve"> REF _Ref449109871 \h </w:instrText>
      </w:r>
      <w:r>
        <w:fldChar w:fldCharType="separate"/>
      </w:r>
      <w:r w:rsidR="009646F8">
        <w:rPr>
          <w:i/>
          <w:color w:val="124191" w:themeColor="background1"/>
        </w:rPr>
        <w:t>Call Request</w:t>
      </w:r>
      <w:r>
        <w:fldChar w:fldCharType="end"/>
      </w:r>
      <w:r>
        <w:t xml:space="preserve"> message)</w:t>
      </w:r>
    </w:p>
    <w:p w14:paraId="346D3280" w14:textId="77777777" w:rsidR="005248BB" w:rsidRDefault="005248BB">
      <w:pPr>
        <w:spacing w:after="200"/>
      </w:pPr>
    </w:p>
    <w:p w14:paraId="0BF56FA1" w14:textId="77777777" w:rsidR="005248BB" w:rsidRDefault="005248BB">
      <w:pPr>
        <w:spacing w:after="200"/>
      </w:pPr>
    </w:p>
    <w:p w14:paraId="2BA42DA7" w14:textId="3251ECC7" w:rsidR="00FE4B56" w:rsidRDefault="005248BB">
      <w:pPr>
        <w:spacing w:after="200"/>
        <w:rPr>
          <w:rFonts w:asciiTheme="majorHAnsi" w:eastAsiaTheme="majorEastAsia" w:hAnsiTheme="majorHAnsi" w:cstheme="majorBidi"/>
          <w:bCs/>
          <w:color w:val="124191" w:themeColor="background1"/>
          <w:sz w:val="44"/>
          <w:szCs w:val="28"/>
        </w:rPr>
      </w:pPr>
      <w:r>
        <w:t xml:space="preserve"> </w:t>
      </w:r>
      <w:r w:rsidR="00FE4B56">
        <w:br w:type="page"/>
      </w:r>
    </w:p>
    <w:p w14:paraId="2BA42DA8" w14:textId="77777777" w:rsidR="00FE4B56" w:rsidRDefault="00FE4B56" w:rsidP="00424C47">
      <w:pPr>
        <w:pStyle w:val="Heading1"/>
      </w:pPr>
      <w:bookmarkStart w:id="144" w:name="_Toc459738688"/>
      <w:r>
        <w:t>List of figures</w:t>
      </w:r>
      <w:bookmarkEnd w:id="144"/>
    </w:p>
    <w:p w14:paraId="32FC3C86" w14:textId="77777777" w:rsidR="00B01CFA" w:rsidRDefault="00FE4B56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B01CFA" w:rsidRPr="00E24229">
        <w:rPr>
          <w:noProof/>
          <w:color w:val="124191" w:themeColor="background1"/>
        </w:rPr>
        <w:t>Figure 1 Project directory structure</w:t>
      </w:r>
      <w:r w:rsidR="00B01CFA">
        <w:rPr>
          <w:noProof/>
        </w:rPr>
        <w:tab/>
      </w:r>
      <w:r w:rsidR="00B01CFA">
        <w:rPr>
          <w:noProof/>
        </w:rPr>
        <w:fldChar w:fldCharType="begin"/>
      </w:r>
      <w:r w:rsidR="00B01CFA">
        <w:rPr>
          <w:noProof/>
        </w:rPr>
        <w:instrText xml:space="preserve"> PAGEREF _Toc462410535 \h </w:instrText>
      </w:r>
      <w:r w:rsidR="00B01CFA">
        <w:rPr>
          <w:noProof/>
        </w:rPr>
      </w:r>
      <w:r w:rsidR="00B01CFA">
        <w:rPr>
          <w:noProof/>
        </w:rPr>
        <w:fldChar w:fldCharType="separate"/>
      </w:r>
      <w:r w:rsidR="00B01CFA">
        <w:rPr>
          <w:noProof/>
        </w:rPr>
        <w:t>6</w:t>
      </w:r>
      <w:r w:rsidR="00B01CFA">
        <w:rPr>
          <w:noProof/>
        </w:rPr>
        <w:fldChar w:fldCharType="end"/>
      </w:r>
    </w:p>
    <w:p w14:paraId="11AAB67A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 Possible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2718F8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3 UE directory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F5DA34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4 UE Application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C0DD3F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5 Attach to BTS - Success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F4AA5A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6 Attach to BTS, BTS rejected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38312F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7 Attach to BTS, 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9C3C6E6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8 Receiving SMS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6B20B78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9 Viewing SMS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76ED0FC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10 Sending SMS – Success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1543DF2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11 Sending SMS – Partial Success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D9440E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12 Sending SMS - Abort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14B071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13 Received Call Request Accepted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5C1B359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14 Received Call Request Rejected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30A1E13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15 Received Call Request Expired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6306FFC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16 Received Call Request Accepted, but Peer UE already disconnected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B44C90D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17 Call Initiated - Success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8E1BB88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18 Call Initiated – Rejected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6E43902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19 Call Initiated to not connected 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C6BCB14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20 Call Initiated - 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5AB7CC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21 Call Initiated - Resignation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949FEEC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22 Call Dropped by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6C5A0A4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23 Call Dropped by other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6B085A1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24 Call - Sending talk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D0320FE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25 Call - Receiving talk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C159042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26 Call - Timeout (send)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24C019B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27 Call - Timeout (receive)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8E651AD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28 Call – Peer UE disconnected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6D846CC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29 User closes UE while connecting to BTS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220B7A3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30 UE receives SIB while connecting to BTS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3C318C2E" w14:textId="77777777" w:rsidR="00B01CFA" w:rsidRDefault="00B01CFA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 w:rsidRPr="00E24229">
        <w:rPr>
          <w:noProof/>
          <w:color w:val="124191" w:themeColor="background1"/>
        </w:rPr>
        <w:t>Figure 31 UE connection to BTS was dropped whilst attaching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_Toc462410565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BA42DC1" w14:textId="77777777" w:rsidR="00FE4B56" w:rsidRDefault="00FE4B56" w:rsidP="00FE4B56">
      <w:pPr>
        <w:pStyle w:val="Title1"/>
      </w:pPr>
      <w:r>
        <w:fldChar w:fldCharType="end"/>
      </w:r>
    </w:p>
    <w:p w14:paraId="2BA42DC2" w14:textId="77777777" w:rsidR="00696707" w:rsidRDefault="00696707" w:rsidP="00424C47">
      <w:pPr>
        <w:pStyle w:val="Heading1"/>
      </w:pPr>
      <w:bookmarkStart w:id="145" w:name="_Toc459738689"/>
      <w:r>
        <w:t>List of tables</w:t>
      </w:r>
      <w:bookmarkEnd w:id="145"/>
    </w:p>
    <w:p w14:paraId="679F2443" w14:textId="77777777" w:rsidR="00CB4ACC" w:rsidRDefault="00696707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62410683" w:history="1">
        <w:r w:rsidR="00CB4ACC" w:rsidRPr="007D5590">
          <w:rPr>
            <w:rStyle w:val="Hyperlink"/>
            <w:noProof/>
          </w:rPr>
          <w:t>Table 1 SIB (System Information Broadcast) message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_Toc462410683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12</w:t>
        </w:r>
        <w:r w:rsidR="00CB4ACC">
          <w:rPr>
            <w:noProof/>
            <w:webHidden/>
          </w:rPr>
          <w:fldChar w:fldCharType="end"/>
        </w:r>
      </w:hyperlink>
    </w:p>
    <w:p w14:paraId="5F3F001F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4" w:history="1">
        <w:r w:rsidR="00CB4ACC" w:rsidRPr="007D5590">
          <w:rPr>
            <w:rStyle w:val="Hyperlink"/>
            <w:noProof/>
          </w:rPr>
          <w:t>Table 2 Attach Request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_Toc462410684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13</w:t>
        </w:r>
        <w:r w:rsidR="00CB4ACC">
          <w:rPr>
            <w:noProof/>
            <w:webHidden/>
          </w:rPr>
          <w:fldChar w:fldCharType="end"/>
        </w:r>
      </w:hyperlink>
    </w:p>
    <w:p w14:paraId="0EF480AD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5" w:history="1">
        <w:r w:rsidR="00CB4ACC" w:rsidRPr="007D5590">
          <w:rPr>
            <w:rStyle w:val="Hyperlink"/>
            <w:noProof/>
          </w:rPr>
          <w:t>Table 3 Attach Response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_Toc462410685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13</w:t>
        </w:r>
        <w:r w:rsidR="00CB4ACC">
          <w:rPr>
            <w:noProof/>
            <w:webHidden/>
          </w:rPr>
          <w:fldChar w:fldCharType="end"/>
        </w:r>
      </w:hyperlink>
    </w:p>
    <w:p w14:paraId="54F93766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6" w:history="1">
        <w:r w:rsidR="00CB4ACC" w:rsidRPr="007D5590">
          <w:rPr>
            <w:rStyle w:val="Hyperlink"/>
            <w:noProof/>
          </w:rPr>
          <w:t>Table 4 Message header from/to fields meaning when message is sent from UE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_Toc462410686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13</w:t>
        </w:r>
        <w:r w:rsidR="00CB4ACC">
          <w:rPr>
            <w:noProof/>
            <w:webHidden/>
          </w:rPr>
          <w:fldChar w:fldCharType="end"/>
        </w:r>
      </w:hyperlink>
    </w:p>
    <w:p w14:paraId="77CF39FD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7" w:history="1">
        <w:r w:rsidR="00CB4ACC" w:rsidRPr="007D5590">
          <w:rPr>
            <w:rStyle w:val="Hyperlink"/>
            <w:noProof/>
          </w:rPr>
          <w:t>Table 6.1 Encryption for XOR encrypted communication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_Toc462410687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15</w:t>
        </w:r>
        <w:r w:rsidR="00CB4ACC">
          <w:rPr>
            <w:noProof/>
            <w:webHidden/>
          </w:rPr>
          <w:fldChar w:fldCharType="end"/>
        </w:r>
      </w:hyperlink>
    </w:p>
    <w:p w14:paraId="63F09B5D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8" w:history="1">
        <w:r w:rsidR="00CB4ACC" w:rsidRPr="007D5590">
          <w:rPr>
            <w:rStyle w:val="Hyperlink"/>
            <w:noProof/>
          </w:rPr>
          <w:t>Table 6.2 Encryption for Cesar encrypted communication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_Toc462410688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15</w:t>
        </w:r>
        <w:r w:rsidR="00CB4ACC">
          <w:rPr>
            <w:noProof/>
            <w:webHidden/>
          </w:rPr>
          <w:fldChar w:fldCharType="end"/>
        </w:r>
      </w:hyperlink>
    </w:p>
    <w:p w14:paraId="208533C0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89" w:history="1">
        <w:r w:rsidR="00CB4ACC" w:rsidRPr="007D5590">
          <w:rPr>
            <w:rStyle w:val="Hyperlink"/>
            <w:noProof/>
          </w:rPr>
          <w:t>Table 6.3 Encryption for RSA encrypted communication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_Toc462410689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15</w:t>
        </w:r>
        <w:r w:rsidR="00CB4ACC">
          <w:rPr>
            <w:noProof/>
            <w:webHidden/>
          </w:rPr>
          <w:fldChar w:fldCharType="end"/>
        </w:r>
      </w:hyperlink>
    </w:p>
    <w:p w14:paraId="311F14FB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0" w:history="1">
        <w:r w:rsidR="00CB4ACC" w:rsidRPr="007D5590">
          <w:rPr>
            <w:rStyle w:val="Hyperlink"/>
            <w:noProof/>
          </w:rPr>
          <w:t>Table 7 SMS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_Toc462410690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16</w:t>
        </w:r>
        <w:r w:rsidR="00CB4ACC">
          <w:rPr>
            <w:noProof/>
            <w:webHidden/>
          </w:rPr>
          <w:fldChar w:fldCharType="end"/>
        </w:r>
      </w:hyperlink>
    </w:p>
    <w:p w14:paraId="1074BEEC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1" w:history="1">
        <w:r w:rsidR="00CB4ACC" w:rsidRPr="007D5590">
          <w:rPr>
            <w:rStyle w:val="Hyperlink"/>
            <w:noProof/>
          </w:rPr>
          <w:t>Table 8 Call Request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_Toc462410691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16</w:t>
        </w:r>
        <w:r w:rsidR="00CB4ACC">
          <w:rPr>
            <w:noProof/>
            <w:webHidden/>
          </w:rPr>
          <w:fldChar w:fldCharType="end"/>
        </w:r>
      </w:hyperlink>
    </w:p>
    <w:p w14:paraId="69CD2020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2" w:history="1">
        <w:r w:rsidR="00CB4ACC" w:rsidRPr="007D5590">
          <w:rPr>
            <w:rStyle w:val="Hyperlink"/>
            <w:noProof/>
          </w:rPr>
          <w:t>Table 9 Call Accepted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_Toc462410692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16</w:t>
        </w:r>
        <w:r w:rsidR="00CB4ACC">
          <w:rPr>
            <w:noProof/>
            <w:webHidden/>
          </w:rPr>
          <w:fldChar w:fldCharType="end"/>
        </w:r>
      </w:hyperlink>
    </w:p>
    <w:p w14:paraId="7D5654E5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3" w:history="1">
        <w:r w:rsidR="00CB4ACC" w:rsidRPr="007D5590">
          <w:rPr>
            <w:rStyle w:val="Hyperlink"/>
            <w:noProof/>
          </w:rPr>
          <w:t>Table 10 Call Dropped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_Toc462410693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16</w:t>
        </w:r>
        <w:r w:rsidR="00CB4ACC">
          <w:rPr>
            <w:noProof/>
            <w:webHidden/>
          </w:rPr>
          <w:fldChar w:fldCharType="end"/>
        </w:r>
      </w:hyperlink>
    </w:p>
    <w:p w14:paraId="7403DD42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4" w:history="1">
        <w:r w:rsidR="00CB4ACC" w:rsidRPr="007D5590">
          <w:rPr>
            <w:rStyle w:val="Hyperlink"/>
            <w:noProof/>
          </w:rPr>
          <w:t>Table 11 Call Talk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_Toc462410694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17</w:t>
        </w:r>
        <w:r w:rsidR="00CB4ACC">
          <w:rPr>
            <w:noProof/>
            <w:webHidden/>
          </w:rPr>
          <w:fldChar w:fldCharType="end"/>
        </w:r>
      </w:hyperlink>
    </w:p>
    <w:p w14:paraId="534C27C8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5" w:history="1">
        <w:r w:rsidR="00CB4ACC" w:rsidRPr="007D5590">
          <w:rPr>
            <w:rStyle w:val="Hyperlink"/>
            <w:noProof/>
          </w:rPr>
          <w:t>Table 12 Uknown Recipient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_Toc462410695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17</w:t>
        </w:r>
        <w:r w:rsidR="00CB4ACC">
          <w:rPr>
            <w:noProof/>
            <w:webHidden/>
          </w:rPr>
          <w:fldChar w:fldCharType="end"/>
        </w:r>
      </w:hyperlink>
    </w:p>
    <w:p w14:paraId="2B9F18C5" w14:textId="77777777" w:rsidR="00CB4ACC" w:rsidRDefault="00CB660D">
      <w:pPr>
        <w:pStyle w:val="TableofFigures"/>
        <w:tabs>
          <w:tab w:val="right" w:leader="dot" w:pos="9793"/>
        </w:tabs>
        <w:rPr>
          <w:rFonts w:eastAsiaTheme="minorEastAsia"/>
          <w:noProof/>
          <w:color w:val="auto"/>
        </w:rPr>
      </w:pPr>
      <w:hyperlink w:anchor="_Toc462410696" w:history="1">
        <w:r w:rsidR="00CB4ACC" w:rsidRPr="007D5590">
          <w:rPr>
            <w:rStyle w:val="Hyperlink"/>
            <w:noProof/>
          </w:rPr>
          <w:t>Table 13 Unknown Sender</w:t>
        </w:r>
        <w:r w:rsidR="00CB4ACC">
          <w:rPr>
            <w:noProof/>
            <w:webHidden/>
          </w:rPr>
          <w:tab/>
        </w:r>
        <w:r w:rsidR="00CB4ACC">
          <w:rPr>
            <w:noProof/>
            <w:webHidden/>
          </w:rPr>
          <w:fldChar w:fldCharType="begin"/>
        </w:r>
        <w:r w:rsidR="00CB4ACC">
          <w:rPr>
            <w:noProof/>
            <w:webHidden/>
          </w:rPr>
          <w:instrText xml:space="preserve"> PAGEREF _Toc462410696 \h </w:instrText>
        </w:r>
        <w:r w:rsidR="00CB4ACC">
          <w:rPr>
            <w:noProof/>
            <w:webHidden/>
          </w:rPr>
        </w:r>
        <w:r w:rsidR="00CB4ACC">
          <w:rPr>
            <w:noProof/>
            <w:webHidden/>
          </w:rPr>
          <w:fldChar w:fldCharType="separate"/>
        </w:r>
        <w:r w:rsidR="00CB4ACC">
          <w:rPr>
            <w:noProof/>
            <w:webHidden/>
          </w:rPr>
          <w:t>18</w:t>
        </w:r>
        <w:r w:rsidR="00CB4ACC">
          <w:rPr>
            <w:noProof/>
            <w:webHidden/>
          </w:rPr>
          <w:fldChar w:fldCharType="end"/>
        </w:r>
      </w:hyperlink>
    </w:p>
    <w:p w14:paraId="2D3715FA" w14:textId="2D18DE3A" w:rsidR="00424C47" w:rsidRDefault="00696707" w:rsidP="00424C47">
      <w:pPr>
        <w:pStyle w:val="Heading1"/>
      </w:pPr>
      <w:r>
        <w:fldChar w:fldCharType="end"/>
      </w:r>
      <w:r w:rsidR="00424C47" w:rsidRPr="00424C47">
        <w:t xml:space="preserve"> </w:t>
      </w:r>
      <w:bookmarkStart w:id="146" w:name="_Toc459738690"/>
      <w:r w:rsidR="00424C47">
        <w:t>List of acronyms</w:t>
      </w:r>
      <w:bookmarkEnd w:id="14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8380"/>
      </w:tblGrid>
      <w:tr w:rsidR="00424C47" w14:paraId="4F912844" w14:textId="77777777" w:rsidTr="00101E01">
        <w:tc>
          <w:tcPr>
            <w:tcW w:w="1413" w:type="dxa"/>
          </w:tcPr>
          <w:p w14:paraId="62C5FE79" w14:textId="51C5B689" w:rsidR="00424C47" w:rsidRDefault="00424C47" w:rsidP="00424C47">
            <w:r>
              <w:t>LTE</w:t>
            </w:r>
          </w:p>
        </w:tc>
        <w:tc>
          <w:tcPr>
            <w:tcW w:w="8380" w:type="dxa"/>
          </w:tcPr>
          <w:p w14:paraId="60C0628A" w14:textId="5F7C352F" w:rsidR="00424C47" w:rsidRDefault="00424C47" w:rsidP="00424C47">
            <w:r w:rsidRPr="00424C47">
              <w:t>Long Term Evolution (3GPP 4G technology)</w:t>
            </w:r>
          </w:p>
        </w:tc>
      </w:tr>
      <w:tr w:rsidR="00424C47" w14:paraId="07D2BE80" w14:textId="77777777" w:rsidTr="00101E01">
        <w:tc>
          <w:tcPr>
            <w:tcW w:w="1413" w:type="dxa"/>
          </w:tcPr>
          <w:p w14:paraId="0EC29445" w14:textId="1109CE79" w:rsidR="00424C47" w:rsidRDefault="00101E01" w:rsidP="00424C47">
            <w:r>
              <w:t>3GPP</w:t>
            </w:r>
          </w:p>
        </w:tc>
        <w:tc>
          <w:tcPr>
            <w:tcW w:w="8380" w:type="dxa"/>
          </w:tcPr>
          <w:p w14:paraId="59BECD31" w14:textId="2E983658" w:rsidR="00424C47" w:rsidRDefault="00101E01" w:rsidP="00424C47">
            <w:r w:rsidRPr="00101E01">
              <w:t>3rd Generation Partnership Project</w:t>
            </w:r>
          </w:p>
        </w:tc>
      </w:tr>
      <w:tr w:rsidR="00424C47" w14:paraId="07DFB0BE" w14:textId="77777777" w:rsidTr="00101E01">
        <w:tc>
          <w:tcPr>
            <w:tcW w:w="1413" w:type="dxa"/>
          </w:tcPr>
          <w:p w14:paraId="4A1AC97B" w14:textId="2B8C16BC" w:rsidR="00424C47" w:rsidRDefault="00424C47" w:rsidP="00424C47">
            <w:r>
              <w:t>BTS</w:t>
            </w:r>
          </w:p>
        </w:tc>
        <w:tc>
          <w:tcPr>
            <w:tcW w:w="8380" w:type="dxa"/>
          </w:tcPr>
          <w:p w14:paraId="00B055FE" w14:textId="6B3747BC" w:rsidR="00424C47" w:rsidRDefault="00101E01" w:rsidP="00424C47">
            <w:r w:rsidRPr="00101E01">
              <w:t>Base Transceiver Station</w:t>
            </w:r>
          </w:p>
        </w:tc>
      </w:tr>
      <w:tr w:rsidR="00424C47" w14:paraId="6D8C25E7" w14:textId="77777777" w:rsidTr="00101E01">
        <w:tc>
          <w:tcPr>
            <w:tcW w:w="1413" w:type="dxa"/>
          </w:tcPr>
          <w:p w14:paraId="44F228AB" w14:textId="3496FAE4" w:rsidR="00424C47" w:rsidRDefault="00424C47" w:rsidP="00424C47">
            <w:r>
              <w:t>UE</w:t>
            </w:r>
          </w:p>
        </w:tc>
        <w:tc>
          <w:tcPr>
            <w:tcW w:w="8380" w:type="dxa"/>
          </w:tcPr>
          <w:p w14:paraId="190EF2FA" w14:textId="0A642A84" w:rsidR="00424C47" w:rsidRDefault="00101E01" w:rsidP="00424C47">
            <w:r>
              <w:t>User Equipment</w:t>
            </w:r>
          </w:p>
        </w:tc>
      </w:tr>
      <w:tr w:rsidR="00424C47" w14:paraId="4D27FF55" w14:textId="77777777" w:rsidTr="00101E01">
        <w:tc>
          <w:tcPr>
            <w:tcW w:w="1413" w:type="dxa"/>
          </w:tcPr>
          <w:p w14:paraId="3F47925A" w14:textId="127B4B7B" w:rsidR="00424C47" w:rsidRDefault="00424C47" w:rsidP="00424C47">
            <w:r>
              <w:t>NE</w:t>
            </w:r>
          </w:p>
        </w:tc>
        <w:tc>
          <w:tcPr>
            <w:tcW w:w="8380" w:type="dxa"/>
          </w:tcPr>
          <w:p w14:paraId="37C64A95" w14:textId="3FBFB590" w:rsidR="00424C47" w:rsidRDefault="00101E01" w:rsidP="00424C47">
            <w:r>
              <w:t>Network Element</w:t>
            </w:r>
          </w:p>
        </w:tc>
      </w:tr>
      <w:tr w:rsidR="00424C47" w14:paraId="718F752C" w14:textId="77777777" w:rsidTr="00101E01">
        <w:tc>
          <w:tcPr>
            <w:tcW w:w="1413" w:type="dxa"/>
          </w:tcPr>
          <w:p w14:paraId="37FB5C40" w14:textId="278F0FD3" w:rsidR="00424C47" w:rsidRDefault="00424C47" w:rsidP="00424C47">
            <w:r>
              <w:t>SMS</w:t>
            </w:r>
          </w:p>
        </w:tc>
        <w:tc>
          <w:tcPr>
            <w:tcW w:w="8380" w:type="dxa"/>
          </w:tcPr>
          <w:p w14:paraId="410ED85E" w14:textId="2BBEC7F7" w:rsidR="00424C47" w:rsidRDefault="00101E01" w:rsidP="00424C47">
            <w:r w:rsidRPr="00101E01">
              <w:t>Short Message Service</w:t>
            </w:r>
          </w:p>
        </w:tc>
      </w:tr>
      <w:tr w:rsidR="00424C47" w14:paraId="154B69C0" w14:textId="77777777" w:rsidTr="00101E01">
        <w:tc>
          <w:tcPr>
            <w:tcW w:w="1413" w:type="dxa"/>
          </w:tcPr>
          <w:p w14:paraId="2A7FE3FA" w14:textId="09249A55" w:rsidR="00424C47" w:rsidRDefault="00424C47" w:rsidP="00424C47">
            <w:r>
              <w:t>TCP</w:t>
            </w:r>
          </w:p>
        </w:tc>
        <w:tc>
          <w:tcPr>
            <w:tcW w:w="8380" w:type="dxa"/>
          </w:tcPr>
          <w:p w14:paraId="0759A63F" w14:textId="059E55C0" w:rsidR="00424C47" w:rsidRDefault="00267269" w:rsidP="00267269">
            <w:r w:rsidRPr="00267269">
              <w:t>Transmission Control Protocol</w:t>
            </w:r>
          </w:p>
        </w:tc>
      </w:tr>
      <w:tr w:rsidR="00424C47" w14:paraId="491B7191" w14:textId="77777777" w:rsidTr="00101E01">
        <w:tc>
          <w:tcPr>
            <w:tcW w:w="1413" w:type="dxa"/>
          </w:tcPr>
          <w:p w14:paraId="15CF5831" w14:textId="3CE093E1" w:rsidR="00424C47" w:rsidRDefault="00424C47" w:rsidP="00424C47">
            <w:r>
              <w:t>IP</w:t>
            </w:r>
          </w:p>
        </w:tc>
        <w:tc>
          <w:tcPr>
            <w:tcW w:w="8380" w:type="dxa"/>
          </w:tcPr>
          <w:p w14:paraId="4E7712DC" w14:textId="13D5A16C" w:rsidR="00424C47" w:rsidRDefault="00267269" w:rsidP="00424C47">
            <w:r w:rsidRPr="00267269">
              <w:t>Internet Protocol</w:t>
            </w:r>
          </w:p>
        </w:tc>
      </w:tr>
    </w:tbl>
    <w:p w14:paraId="075042A1" w14:textId="77777777" w:rsidR="00424C47" w:rsidRPr="00424C47" w:rsidRDefault="00424C47" w:rsidP="00424C47"/>
    <w:p w14:paraId="2BA42DCD" w14:textId="77777777" w:rsidR="000A72FC" w:rsidRPr="000A72FC" w:rsidRDefault="000A72FC" w:rsidP="00435405">
      <w:pPr>
        <w:pStyle w:val="Heading1"/>
        <w:numPr>
          <w:ilvl w:val="0"/>
          <w:numId w:val="0"/>
        </w:numPr>
      </w:pPr>
    </w:p>
    <w:sectPr w:rsidR="000A72FC" w:rsidRPr="000A72FC" w:rsidSect="00A1388D">
      <w:headerReference w:type="default" r:id="rId44"/>
      <w:footerReference w:type="default" r:id="rId45"/>
      <w:pgSz w:w="12240" w:h="15840" w:code="1"/>
      <w:pgMar w:top="2835" w:right="1133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F966B" w14:textId="77777777" w:rsidR="00DC5610" w:rsidRDefault="00DC5610" w:rsidP="001455F7">
      <w:pPr>
        <w:spacing w:after="0" w:line="240" w:lineRule="auto"/>
      </w:pPr>
      <w:r>
        <w:separator/>
      </w:r>
    </w:p>
  </w:endnote>
  <w:endnote w:type="continuationSeparator" w:id="0">
    <w:p w14:paraId="5DE1BEC5" w14:textId="77777777" w:rsidR="00DC5610" w:rsidRDefault="00DC5610" w:rsidP="0014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962"/>
    </w:tblGrid>
    <w:tr w:rsidR="001D47D0" w:rsidRPr="008A685E" w14:paraId="2BA42E11" w14:textId="77777777" w:rsidTr="00F460BC">
      <w:tc>
        <w:tcPr>
          <w:tcW w:w="4644" w:type="dxa"/>
          <w:hideMark/>
        </w:tcPr>
        <w:p w14:paraId="2BA42E0F" w14:textId="6551BB9E" w:rsidR="001D47D0" w:rsidRPr="008A685E" w:rsidRDefault="00EA39EA" w:rsidP="003D6535">
          <w:pPr>
            <w:tabs>
              <w:tab w:val="center" w:pos="4513"/>
              <w:tab w:val="right" w:pos="9026"/>
            </w:tabs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1D47D0" w:rsidRPr="008A685E">
            <w:rPr>
              <w:sz w:val="16"/>
              <w:szCs w:val="16"/>
            </w:rPr>
            <w:fldChar w:fldCharType="begin"/>
          </w:r>
          <w:r w:rsidR="001D47D0" w:rsidRPr="008A685E">
            <w:rPr>
              <w:sz w:val="16"/>
              <w:szCs w:val="16"/>
            </w:rPr>
            <w:instrText xml:space="preserve"> SAVEDATE  \@ "DD-MM-YYYY"  \* MERGEFORMAT </w:instrText>
          </w:r>
          <w:r w:rsidR="001D47D0" w:rsidRPr="008A685E">
            <w:rPr>
              <w:sz w:val="16"/>
              <w:szCs w:val="16"/>
            </w:rPr>
            <w:fldChar w:fldCharType="separate"/>
          </w:r>
          <w:r w:rsidR="00CB660D">
            <w:rPr>
              <w:noProof/>
              <w:sz w:val="16"/>
              <w:szCs w:val="16"/>
            </w:rPr>
            <w:t>12-02-2019</w:t>
          </w:r>
          <w:r w:rsidR="001D47D0" w:rsidRPr="008A685E">
            <w:rPr>
              <w:sz w:val="16"/>
              <w:szCs w:val="16"/>
            </w:rPr>
            <w:fldChar w:fldCharType="end"/>
          </w:r>
          <w:r w:rsidR="001D47D0" w:rsidRPr="008A685E">
            <w:rPr>
              <w:sz w:val="16"/>
              <w:szCs w:val="16"/>
            </w:rPr>
            <w:t xml:space="preserve"> – </w:t>
          </w:r>
          <w:r w:rsidR="001D47D0">
            <w:rPr>
              <w:sz w:val="16"/>
              <w:szCs w:val="16"/>
            </w:rPr>
            <w:t>C++ in Telecommunication Project UE</w:t>
          </w:r>
          <w:r w:rsidR="001D47D0" w:rsidRPr="008A685E">
            <w:rPr>
              <w:sz w:val="16"/>
              <w:szCs w:val="16"/>
            </w:rPr>
            <w:t xml:space="preserve"> - </w:t>
          </w:r>
          <w:r w:rsidR="001D47D0" w:rsidRPr="008A685E">
            <w:rPr>
              <w:sz w:val="16"/>
              <w:szCs w:val="16"/>
            </w:rPr>
            <w:fldChar w:fldCharType="begin"/>
          </w:r>
          <w:r w:rsidR="001D47D0" w:rsidRPr="008A685E">
            <w:rPr>
              <w:sz w:val="16"/>
              <w:szCs w:val="16"/>
            </w:rPr>
            <w:instrText xml:space="preserve"> PAGE  \* Arabic  \* MERGEFORMAT </w:instrText>
          </w:r>
          <w:r w:rsidR="001D47D0" w:rsidRPr="008A685E">
            <w:rPr>
              <w:sz w:val="16"/>
              <w:szCs w:val="16"/>
            </w:rPr>
            <w:fldChar w:fldCharType="separate"/>
          </w:r>
          <w:r w:rsidR="00213A89">
            <w:rPr>
              <w:noProof/>
              <w:sz w:val="16"/>
              <w:szCs w:val="16"/>
            </w:rPr>
            <w:t>25</w:t>
          </w:r>
          <w:r w:rsidR="001D47D0" w:rsidRPr="008A685E">
            <w:rPr>
              <w:sz w:val="16"/>
              <w:szCs w:val="16"/>
            </w:rPr>
            <w:fldChar w:fldCharType="end"/>
          </w:r>
          <w:r w:rsidR="001D47D0" w:rsidRPr="008A685E">
            <w:rPr>
              <w:sz w:val="16"/>
              <w:szCs w:val="16"/>
            </w:rPr>
            <w:t xml:space="preserve"> / </w:t>
          </w:r>
          <w:r w:rsidR="001D47D0" w:rsidRPr="008A685E">
            <w:rPr>
              <w:sz w:val="16"/>
              <w:szCs w:val="16"/>
            </w:rPr>
            <w:fldChar w:fldCharType="begin"/>
          </w:r>
          <w:r w:rsidR="001D47D0" w:rsidRPr="008A685E">
            <w:rPr>
              <w:sz w:val="16"/>
              <w:szCs w:val="16"/>
            </w:rPr>
            <w:instrText xml:space="preserve"> NUMPAGES  \* Arabic  \* MERGEFORMAT </w:instrText>
          </w:r>
          <w:r w:rsidR="001D47D0" w:rsidRPr="008A685E">
            <w:rPr>
              <w:sz w:val="16"/>
              <w:szCs w:val="16"/>
            </w:rPr>
            <w:fldChar w:fldCharType="separate"/>
          </w:r>
          <w:r w:rsidR="00213A89">
            <w:rPr>
              <w:noProof/>
              <w:sz w:val="16"/>
              <w:szCs w:val="16"/>
            </w:rPr>
            <w:t>57</w:t>
          </w:r>
          <w:r w:rsidR="001D47D0" w:rsidRPr="008A685E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4962" w:type="dxa"/>
          <w:hideMark/>
        </w:tcPr>
        <w:p w14:paraId="2BA42E10" w14:textId="219DB65E" w:rsidR="001D47D0" w:rsidRPr="008A685E" w:rsidRDefault="001D47D0" w:rsidP="003D6535">
          <w:pPr>
            <w:shd w:val="clear" w:color="auto" w:fill="FFFFFF"/>
            <w:spacing w:after="100"/>
            <w:jc w:val="right"/>
            <w:rPr>
              <w:rFonts w:ascii="Calibri" w:eastAsia="Times New Roman" w:hAnsi="Calibri" w:cs="Arial"/>
              <w:color w:val="222222"/>
              <w:sz w:val="16"/>
              <w:szCs w:val="16"/>
              <w:lang w:eastAsia="en-GB"/>
            </w:rPr>
          </w:pPr>
          <w:r w:rsidRPr="008A685E">
            <w:rPr>
              <w:rFonts w:eastAsia="Times New Roman" w:cs="Arial"/>
              <w:bCs/>
              <w:sz w:val="16"/>
              <w:szCs w:val="16"/>
              <w:lang w:eastAsia="en-GB"/>
            </w:rPr>
            <w:t>© Nokia Networks 201</w:t>
          </w:r>
          <w:r w:rsidR="00EA39EA">
            <w:rPr>
              <w:rFonts w:eastAsia="Times New Roman" w:cs="Arial"/>
              <w:bCs/>
              <w:sz w:val="16"/>
              <w:szCs w:val="16"/>
              <w:lang w:eastAsia="en-GB"/>
            </w:rPr>
            <w:t>9</w:t>
          </w:r>
        </w:p>
      </w:tc>
    </w:tr>
    <w:tr w:rsidR="001D47D0" w:rsidRPr="008A685E" w14:paraId="2BA42E14" w14:textId="77777777" w:rsidTr="00F460BC">
      <w:tc>
        <w:tcPr>
          <w:tcW w:w="4644" w:type="dxa"/>
        </w:tcPr>
        <w:p w14:paraId="2BA42E12" w14:textId="77777777" w:rsidR="001D47D0" w:rsidRPr="008A685E" w:rsidRDefault="001D47D0" w:rsidP="00FA50D4">
          <w:pPr>
            <w:pStyle w:val="Footer"/>
            <w:rPr>
              <w:sz w:val="16"/>
              <w:szCs w:val="16"/>
            </w:rPr>
          </w:pPr>
        </w:p>
      </w:tc>
      <w:tc>
        <w:tcPr>
          <w:tcW w:w="4962" w:type="dxa"/>
        </w:tcPr>
        <w:p w14:paraId="2BA42E13" w14:textId="77777777" w:rsidR="001D47D0" w:rsidRPr="008A685E" w:rsidRDefault="001D47D0" w:rsidP="00FA50D4">
          <w:pPr>
            <w:shd w:val="clear" w:color="auto" w:fill="FFFFFF"/>
            <w:spacing w:after="100"/>
            <w:jc w:val="right"/>
            <w:rPr>
              <w:rFonts w:eastAsia="Times New Roman" w:cs="Arial"/>
              <w:bCs/>
              <w:sz w:val="16"/>
              <w:szCs w:val="16"/>
              <w:lang w:eastAsia="en-GB"/>
            </w:rPr>
          </w:pPr>
        </w:p>
      </w:tc>
    </w:tr>
  </w:tbl>
  <w:p w14:paraId="2BA42E15" w14:textId="77777777" w:rsidR="001D47D0" w:rsidRPr="008A685E" w:rsidRDefault="001D47D0" w:rsidP="00155971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4B7D" w14:textId="77777777" w:rsidR="00DC5610" w:rsidRDefault="00DC5610" w:rsidP="001455F7">
      <w:pPr>
        <w:spacing w:after="0" w:line="240" w:lineRule="auto"/>
      </w:pPr>
      <w:r>
        <w:separator/>
      </w:r>
    </w:p>
  </w:footnote>
  <w:footnote w:type="continuationSeparator" w:id="0">
    <w:p w14:paraId="0E68765A" w14:textId="77777777" w:rsidR="00DC5610" w:rsidRDefault="00DC5610" w:rsidP="0014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2E0E" w14:textId="77777777" w:rsidR="001D47D0" w:rsidRPr="008179D0" w:rsidRDefault="001D47D0" w:rsidP="003779D8">
    <w:pPr>
      <w:ind w:right="-625"/>
      <w:rPr>
        <w:color w:val="124191" w:themeColor="background1"/>
        <w:sz w:val="21"/>
        <w:szCs w:val="21"/>
      </w:rPr>
    </w:pPr>
    <w:r>
      <w:rPr>
        <w:noProof/>
        <w:color w:val="124191" w:themeColor="background1"/>
        <w:sz w:val="21"/>
        <w:szCs w:val="21"/>
      </w:rPr>
      <w:drawing>
        <wp:anchor distT="0" distB="0" distL="114300" distR="114300" simplePos="0" relativeHeight="251660288" behindDoc="1" locked="0" layoutInCell="1" allowOverlap="1" wp14:anchorId="2BA42E16" wp14:editId="2BA42E17">
          <wp:simplePos x="0" y="0"/>
          <wp:positionH relativeFrom="column">
            <wp:posOffset>-424439</wp:posOffset>
          </wp:positionH>
          <wp:positionV relativeFrom="paragraph">
            <wp:posOffset>-360045</wp:posOffset>
          </wp:positionV>
          <wp:extent cx="7540299" cy="179690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299" cy="1796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51D"/>
    <w:multiLevelType w:val="hybridMultilevel"/>
    <w:tmpl w:val="FDDA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0C75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" w15:restartNumberingAfterBreak="0">
    <w:nsid w:val="04E03F4D"/>
    <w:multiLevelType w:val="hybridMultilevel"/>
    <w:tmpl w:val="7CBE09D0"/>
    <w:lvl w:ilvl="0" w:tplc="373C7D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FBE"/>
    <w:multiLevelType w:val="hybridMultilevel"/>
    <w:tmpl w:val="2B908B14"/>
    <w:lvl w:ilvl="0" w:tplc="6AFE1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87170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4FF2"/>
    <w:multiLevelType w:val="multilevel"/>
    <w:tmpl w:val="4ADC5B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3D628C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6" w15:restartNumberingAfterBreak="0">
    <w:nsid w:val="0F962FAF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7" w15:restartNumberingAfterBreak="0">
    <w:nsid w:val="179C014A"/>
    <w:multiLevelType w:val="multilevel"/>
    <w:tmpl w:val="DDD24E1A"/>
    <w:numStyleLink w:val="Nokia"/>
  </w:abstractNum>
  <w:abstractNum w:abstractNumId="8" w15:restartNumberingAfterBreak="0">
    <w:nsid w:val="1E280949"/>
    <w:multiLevelType w:val="multilevel"/>
    <w:tmpl w:val="DDD24E1A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9" w15:restartNumberingAfterBreak="0">
    <w:nsid w:val="23D4398E"/>
    <w:multiLevelType w:val="hybridMultilevel"/>
    <w:tmpl w:val="F3E41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B13ED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1" w15:restartNumberingAfterBreak="0">
    <w:nsid w:val="298A4D1C"/>
    <w:multiLevelType w:val="hybridMultilevel"/>
    <w:tmpl w:val="075EE2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DA97AD7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3" w15:restartNumberingAfterBreak="0">
    <w:nsid w:val="2E8A1BD8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4" w15:restartNumberingAfterBreak="0">
    <w:nsid w:val="2F046B7D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5" w15:restartNumberingAfterBreak="0">
    <w:nsid w:val="32F765BD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6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7" w15:restartNumberingAfterBreak="0">
    <w:nsid w:val="3C3335AB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8" w15:restartNumberingAfterBreak="0">
    <w:nsid w:val="3D3E2D04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9" w15:restartNumberingAfterBreak="0">
    <w:nsid w:val="3E237673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0" w15:restartNumberingAfterBreak="0">
    <w:nsid w:val="51656104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1" w15:restartNumberingAfterBreak="0">
    <w:nsid w:val="51FF7203"/>
    <w:multiLevelType w:val="hybridMultilevel"/>
    <w:tmpl w:val="50FE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15370"/>
    <w:multiLevelType w:val="hybridMultilevel"/>
    <w:tmpl w:val="539AD2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9A25F41"/>
    <w:multiLevelType w:val="hybridMultilevel"/>
    <w:tmpl w:val="364C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01298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5" w15:restartNumberingAfterBreak="0">
    <w:nsid w:val="65426B41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6" w15:restartNumberingAfterBreak="0">
    <w:nsid w:val="67992FDB"/>
    <w:multiLevelType w:val="hybridMultilevel"/>
    <w:tmpl w:val="6D609990"/>
    <w:lvl w:ilvl="0" w:tplc="373C7D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B1BC5"/>
    <w:multiLevelType w:val="hybridMultilevel"/>
    <w:tmpl w:val="00D42E20"/>
    <w:lvl w:ilvl="0" w:tplc="373C7D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71C8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9" w15:restartNumberingAfterBreak="0">
    <w:nsid w:val="6F891E68"/>
    <w:multiLevelType w:val="multilevel"/>
    <w:tmpl w:val="BAF49A1C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30" w15:restartNumberingAfterBreak="0">
    <w:nsid w:val="74CE4315"/>
    <w:multiLevelType w:val="hybridMultilevel"/>
    <w:tmpl w:val="61A8043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3"/>
  </w:num>
  <w:num w:numId="5">
    <w:abstractNumId w:val="21"/>
  </w:num>
  <w:num w:numId="6">
    <w:abstractNumId w:val="26"/>
  </w:num>
  <w:num w:numId="7">
    <w:abstractNumId w:val="27"/>
  </w:num>
  <w:num w:numId="8">
    <w:abstractNumId w:val="7"/>
  </w:num>
  <w:num w:numId="9">
    <w:abstractNumId w:val="2"/>
  </w:num>
  <w:num w:numId="10">
    <w:abstractNumId w:val="15"/>
  </w:num>
  <w:num w:numId="11">
    <w:abstractNumId w:val="17"/>
  </w:num>
  <w:num w:numId="12">
    <w:abstractNumId w:val="13"/>
  </w:num>
  <w:num w:numId="13">
    <w:abstractNumId w:val="28"/>
  </w:num>
  <w:num w:numId="14">
    <w:abstractNumId w:val="25"/>
  </w:num>
  <w:num w:numId="15">
    <w:abstractNumId w:val="29"/>
  </w:num>
  <w:num w:numId="16">
    <w:abstractNumId w:val="18"/>
  </w:num>
  <w:num w:numId="17">
    <w:abstractNumId w:val="0"/>
  </w:num>
  <w:num w:numId="18">
    <w:abstractNumId w:val="11"/>
  </w:num>
  <w:num w:numId="19">
    <w:abstractNumId w:val="20"/>
  </w:num>
  <w:num w:numId="20">
    <w:abstractNumId w:val="1"/>
  </w:num>
  <w:num w:numId="21">
    <w:abstractNumId w:val="14"/>
  </w:num>
  <w:num w:numId="22">
    <w:abstractNumId w:val="30"/>
  </w:num>
  <w:num w:numId="23">
    <w:abstractNumId w:val="19"/>
  </w:num>
  <w:num w:numId="24">
    <w:abstractNumId w:val="6"/>
  </w:num>
  <w:num w:numId="25">
    <w:abstractNumId w:val="5"/>
  </w:num>
  <w:num w:numId="26">
    <w:abstractNumId w:val="10"/>
  </w:num>
  <w:num w:numId="27">
    <w:abstractNumId w:val="24"/>
  </w:num>
  <w:num w:numId="28">
    <w:abstractNumId w:val="9"/>
  </w:num>
  <w:num w:numId="29">
    <w:abstractNumId w:val="8"/>
  </w:num>
  <w:num w:numId="30">
    <w:abstractNumId w:val="12"/>
  </w:num>
  <w:num w:numId="3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DateAndTime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FD"/>
    <w:rsid w:val="00003031"/>
    <w:rsid w:val="00010E1F"/>
    <w:rsid w:val="0002218F"/>
    <w:rsid w:val="0003025E"/>
    <w:rsid w:val="00030DA9"/>
    <w:rsid w:val="00031239"/>
    <w:rsid w:val="000361B4"/>
    <w:rsid w:val="000411D2"/>
    <w:rsid w:val="00042C4C"/>
    <w:rsid w:val="00042D8D"/>
    <w:rsid w:val="00057808"/>
    <w:rsid w:val="00062AE1"/>
    <w:rsid w:val="000723F5"/>
    <w:rsid w:val="000755A2"/>
    <w:rsid w:val="000A59E5"/>
    <w:rsid w:val="000A72FC"/>
    <w:rsid w:val="000B1C50"/>
    <w:rsid w:val="000B4039"/>
    <w:rsid w:val="000C56FC"/>
    <w:rsid w:val="000C6A54"/>
    <w:rsid w:val="000D0668"/>
    <w:rsid w:val="00101E01"/>
    <w:rsid w:val="0010224A"/>
    <w:rsid w:val="001048EB"/>
    <w:rsid w:val="00115868"/>
    <w:rsid w:val="001400EC"/>
    <w:rsid w:val="00143197"/>
    <w:rsid w:val="001455F7"/>
    <w:rsid w:val="00146ED9"/>
    <w:rsid w:val="00152DBE"/>
    <w:rsid w:val="00155971"/>
    <w:rsid w:val="0015617F"/>
    <w:rsid w:val="00157AD3"/>
    <w:rsid w:val="00175A43"/>
    <w:rsid w:val="0017766D"/>
    <w:rsid w:val="00184F9C"/>
    <w:rsid w:val="00193351"/>
    <w:rsid w:val="00196280"/>
    <w:rsid w:val="00197DE3"/>
    <w:rsid w:val="001A491C"/>
    <w:rsid w:val="001B0C6C"/>
    <w:rsid w:val="001B19DB"/>
    <w:rsid w:val="001D47D0"/>
    <w:rsid w:val="001E6735"/>
    <w:rsid w:val="001F08BA"/>
    <w:rsid w:val="001F36D2"/>
    <w:rsid w:val="0020622C"/>
    <w:rsid w:val="00213A89"/>
    <w:rsid w:val="00216D6C"/>
    <w:rsid w:val="00223F9C"/>
    <w:rsid w:val="002263A6"/>
    <w:rsid w:val="002329DF"/>
    <w:rsid w:val="0023306A"/>
    <w:rsid w:val="00241ADF"/>
    <w:rsid w:val="00250619"/>
    <w:rsid w:val="002513EE"/>
    <w:rsid w:val="002530F9"/>
    <w:rsid w:val="002538DD"/>
    <w:rsid w:val="00264A89"/>
    <w:rsid w:val="00267269"/>
    <w:rsid w:val="00272416"/>
    <w:rsid w:val="0027276E"/>
    <w:rsid w:val="00286859"/>
    <w:rsid w:val="0029085A"/>
    <w:rsid w:val="002A49B1"/>
    <w:rsid w:val="002B36ED"/>
    <w:rsid w:val="002C520F"/>
    <w:rsid w:val="002C7667"/>
    <w:rsid w:val="002E4111"/>
    <w:rsid w:val="002F0A54"/>
    <w:rsid w:val="002F2360"/>
    <w:rsid w:val="002F3E25"/>
    <w:rsid w:val="003000FE"/>
    <w:rsid w:val="00304ACE"/>
    <w:rsid w:val="00305CE0"/>
    <w:rsid w:val="00311943"/>
    <w:rsid w:val="003169E6"/>
    <w:rsid w:val="00320E2B"/>
    <w:rsid w:val="003214A8"/>
    <w:rsid w:val="00321FF5"/>
    <w:rsid w:val="00325E87"/>
    <w:rsid w:val="00327099"/>
    <w:rsid w:val="0033340A"/>
    <w:rsid w:val="0034261F"/>
    <w:rsid w:val="00356941"/>
    <w:rsid w:val="00362A82"/>
    <w:rsid w:val="00365171"/>
    <w:rsid w:val="003779D8"/>
    <w:rsid w:val="00380E17"/>
    <w:rsid w:val="00381973"/>
    <w:rsid w:val="00383F82"/>
    <w:rsid w:val="00392D65"/>
    <w:rsid w:val="003955FD"/>
    <w:rsid w:val="003A385E"/>
    <w:rsid w:val="003B0B02"/>
    <w:rsid w:val="003B4061"/>
    <w:rsid w:val="003C1202"/>
    <w:rsid w:val="003C19B5"/>
    <w:rsid w:val="003C21B2"/>
    <w:rsid w:val="003D04F7"/>
    <w:rsid w:val="003D313C"/>
    <w:rsid w:val="003D6535"/>
    <w:rsid w:val="003D7A8E"/>
    <w:rsid w:val="00401237"/>
    <w:rsid w:val="0040641C"/>
    <w:rsid w:val="00410007"/>
    <w:rsid w:val="00415B07"/>
    <w:rsid w:val="00416404"/>
    <w:rsid w:val="00416D4E"/>
    <w:rsid w:val="00424C47"/>
    <w:rsid w:val="00435405"/>
    <w:rsid w:val="00445A5B"/>
    <w:rsid w:val="004462DB"/>
    <w:rsid w:val="004474BD"/>
    <w:rsid w:val="0045092D"/>
    <w:rsid w:val="004513E4"/>
    <w:rsid w:val="00462479"/>
    <w:rsid w:val="00466F49"/>
    <w:rsid w:val="004753F0"/>
    <w:rsid w:val="004761A3"/>
    <w:rsid w:val="0048594B"/>
    <w:rsid w:val="00490DA1"/>
    <w:rsid w:val="0049509C"/>
    <w:rsid w:val="00495A67"/>
    <w:rsid w:val="004A53AC"/>
    <w:rsid w:val="004A58EC"/>
    <w:rsid w:val="004A5CE7"/>
    <w:rsid w:val="004B37BB"/>
    <w:rsid w:val="004B5D2F"/>
    <w:rsid w:val="004C6C99"/>
    <w:rsid w:val="004E2097"/>
    <w:rsid w:val="004E2B09"/>
    <w:rsid w:val="004E3633"/>
    <w:rsid w:val="004F56BD"/>
    <w:rsid w:val="004F5969"/>
    <w:rsid w:val="005013EA"/>
    <w:rsid w:val="00504B3F"/>
    <w:rsid w:val="00510260"/>
    <w:rsid w:val="00513802"/>
    <w:rsid w:val="00522991"/>
    <w:rsid w:val="005248BB"/>
    <w:rsid w:val="00530BC9"/>
    <w:rsid w:val="00531637"/>
    <w:rsid w:val="005316E3"/>
    <w:rsid w:val="00537E05"/>
    <w:rsid w:val="00547C8C"/>
    <w:rsid w:val="00557B9C"/>
    <w:rsid w:val="00561893"/>
    <w:rsid w:val="00566E7F"/>
    <w:rsid w:val="00567620"/>
    <w:rsid w:val="00570F3B"/>
    <w:rsid w:val="005778E5"/>
    <w:rsid w:val="00581463"/>
    <w:rsid w:val="00583ECE"/>
    <w:rsid w:val="00593D7D"/>
    <w:rsid w:val="005A54BE"/>
    <w:rsid w:val="005B3248"/>
    <w:rsid w:val="005C1417"/>
    <w:rsid w:val="005C452F"/>
    <w:rsid w:val="005D1284"/>
    <w:rsid w:val="005E2015"/>
    <w:rsid w:val="005F2826"/>
    <w:rsid w:val="005F3497"/>
    <w:rsid w:val="005F76FD"/>
    <w:rsid w:val="00607B1E"/>
    <w:rsid w:val="00610017"/>
    <w:rsid w:val="0061498C"/>
    <w:rsid w:val="006213CD"/>
    <w:rsid w:val="00623CA9"/>
    <w:rsid w:val="00637A14"/>
    <w:rsid w:val="00640B7E"/>
    <w:rsid w:val="00642401"/>
    <w:rsid w:val="0065535A"/>
    <w:rsid w:val="00666631"/>
    <w:rsid w:val="006721C1"/>
    <w:rsid w:val="0067394A"/>
    <w:rsid w:val="006828FB"/>
    <w:rsid w:val="006903D9"/>
    <w:rsid w:val="00693EEB"/>
    <w:rsid w:val="00695643"/>
    <w:rsid w:val="00696707"/>
    <w:rsid w:val="006A6AEF"/>
    <w:rsid w:val="006C287C"/>
    <w:rsid w:val="006D54E8"/>
    <w:rsid w:val="006F1D12"/>
    <w:rsid w:val="006F5D01"/>
    <w:rsid w:val="006F5DED"/>
    <w:rsid w:val="00704D3C"/>
    <w:rsid w:val="007163D0"/>
    <w:rsid w:val="007246E5"/>
    <w:rsid w:val="00724DB9"/>
    <w:rsid w:val="00727F78"/>
    <w:rsid w:val="007613AA"/>
    <w:rsid w:val="00776B11"/>
    <w:rsid w:val="007771BC"/>
    <w:rsid w:val="007834AC"/>
    <w:rsid w:val="007861DD"/>
    <w:rsid w:val="00796D72"/>
    <w:rsid w:val="007A3914"/>
    <w:rsid w:val="007B5D94"/>
    <w:rsid w:val="007C5181"/>
    <w:rsid w:val="007D20A0"/>
    <w:rsid w:val="007E6062"/>
    <w:rsid w:val="007F2E3B"/>
    <w:rsid w:val="007F44FD"/>
    <w:rsid w:val="007F54FB"/>
    <w:rsid w:val="00811BB7"/>
    <w:rsid w:val="00813378"/>
    <w:rsid w:val="008170D1"/>
    <w:rsid w:val="008179D0"/>
    <w:rsid w:val="008217CC"/>
    <w:rsid w:val="00821ED4"/>
    <w:rsid w:val="00822E69"/>
    <w:rsid w:val="008311AB"/>
    <w:rsid w:val="008368E7"/>
    <w:rsid w:val="008404B9"/>
    <w:rsid w:val="008405DD"/>
    <w:rsid w:val="00860699"/>
    <w:rsid w:val="00864340"/>
    <w:rsid w:val="0086436D"/>
    <w:rsid w:val="00871774"/>
    <w:rsid w:val="00886FDE"/>
    <w:rsid w:val="008911D6"/>
    <w:rsid w:val="008920A0"/>
    <w:rsid w:val="0089335C"/>
    <w:rsid w:val="008A079D"/>
    <w:rsid w:val="008A685E"/>
    <w:rsid w:val="008A6C19"/>
    <w:rsid w:val="008A70BE"/>
    <w:rsid w:val="008C0F7E"/>
    <w:rsid w:val="008C3FD3"/>
    <w:rsid w:val="008D48CC"/>
    <w:rsid w:val="008E32AE"/>
    <w:rsid w:val="0090160A"/>
    <w:rsid w:val="009039E6"/>
    <w:rsid w:val="00904FAC"/>
    <w:rsid w:val="00927051"/>
    <w:rsid w:val="009319A0"/>
    <w:rsid w:val="00933C85"/>
    <w:rsid w:val="00936E51"/>
    <w:rsid w:val="009400BB"/>
    <w:rsid w:val="00943CAB"/>
    <w:rsid w:val="00953AB4"/>
    <w:rsid w:val="00954F7E"/>
    <w:rsid w:val="00956CB4"/>
    <w:rsid w:val="00960CB2"/>
    <w:rsid w:val="009646F8"/>
    <w:rsid w:val="00966BB4"/>
    <w:rsid w:val="00984018"/>
    <w:rsid w:val="009904AC"/>
    <w:rsid w:val="0099235E"/>
    <w:rsid w:val="00993955"/>
    <w:rsid w:val="009A236D"/>
    <w:rsid w:val="009B07EE"/>
    <w:rsid w:val="009B0DE6"/>
    <w:rsid w:val="009B35BE"/>
    <w:rsid w:val="009B4333"/>
    <w:rsid w:val="009B5665"/>
    <w:rsid w:val="009E5277"/>
    <w:rsid w:val="009F0C5E"/>
    <w:rsid w:val="009F2B16"/>
    <w:rsid w:val="009F4A52"/>
    <w:rsid w:val="00A04605"/>
    <w:rsid w:val="00A074FE"/>
    <w:rsid w:val="00A11B2B"/>
    <w:rsid w:val="00A125CD"/>
    <w:rsid w:val="00A1388D"/>
    <w:rsid w:val="00A339E1"/>
    <w:rsid w:val="00A358F7"/>
    <w:rsid w:val="00A430DD"/>
    <w:rsid w:val="00A5588B"/>
    <w:rsid w:val="00A56CDB"/>
    <w:rsid w:val="00A66A0D"/>
    <w:rsid w:val="00A96382"/>
    <w:rsid w:val="00A964D4"/>
    <w:rsid w:val="00AA66F3"/>
    <w:rsid w:val="00AB00A0"/>
    <w:rsid w:val="00AB041C"/>
    <w:rsid w:val="00AC4429"/>
    <w:rsid w:val="00AD2ACD"/>
    <w:rsid w:val="00AD3F21"/>
    <w:rsid w:val="00AD52F8"/>
    <w:rsid w:val="00AE78E3"/>
    <w:rsid w:val="00AF52F5"/>
    <w:rsid w:val="00B00F4E"/>
    <w:rsid w:val="00B01CFA"/>
    <w:rsid w:val="00B02877"/>
    <w:rsid w:val="00B05006"/>
    <w:rsid w:val="00B604FE"/>
    <w:rsid w:val="00B63CA5"/>
    <w:rsid w:val="00B70984"/>
    <w:rsid w:val="00B75233"/>
    <w:rsid w:val="00B90C63"/>
    <w:rsid w:val="00BB3013"/>
    <w:rsid w:val="00BB7419"/>
    <w:rsid w:val="00BE5A8C"/>
    <w:rsid w:val="00C041F7"/>
    <w:rsid w:val="00C11CDD"/>
    <w:rsid w:val="00C145DF"/>
    <w:rsid w:val="00C20840"/>
    <w:rsid w:val="00C2371A"/>
    <w:rsid w:val="00C32ACD"/>
    <w:rsid w:val="00C32C6F"/>
    <w:rsid w:val="00C423B8"/>
    <w:rsid w:val="00C43E1B"/>
    <w:rsid w:val="00C44B6F"/>
    <w:rsid w:val="00C45888"/>
    <w:rsid w:val="00C54F72"/>
    <w:rsid w:val="00C75434"/>
    <w:rsid w:val="00CA23F8"/>
    <w:rsid w:val="00CA2A60"/>
    <w:rsid w:val="00CA304F"/>
    <w:rsid w:val="00CA404F"/>
    <w:rsid w:val="00CA6D41"/>
    <w:rsid w:val="00CB4ACC"/>
    <w:rsid w:val="00CB660D"/>
    <w:rsid w:val="00CD7301"/>
    <w:rsid w:val="00CE11C5"/>
    <w:rsid w:val="00CE55EA"/>
    <w:rsid w:val="00CF68AD"/>
    <w:rsid w:val="00CF6FCB"/>
    <w:rsid w:val="00D03605"/>
    <w:rsid w:val="00D0416D"/>
    <w:rsid w:val="00D368F7"/>
    <w:rsid w:val="00D44010"/>
    <w:rsid w:val="00D47C5D"/>
    <w:rsid w:val="00D6255B"/>
    <w:rsid w:val="00D664AE"/>
    <w:rsid w:val="00D739DE"/>
    <w:rsid w:val="00D73AD0"/>
    <w:rsid w:val="00D90105"/>
    <w:rsid w:val="00D9441F"/>
    <w:rsid w:val="00D9537A"/>
    <w:rsid w:val="00DA0C97"/>
    <w:rsid w:val="00DA2D7F"/>
    <w:rsid w:val="00DA7DB0"/>
    <w:rsid w:val="00DB0F54"/>
    <w:rsid w:val="00DB4339"/>
    <w:rsid w:val="00DC0AFA"/>
    <w:rsid w:val="00DC524A"/>
    <w:rsid w:val="00DC5610"/>
    <w:rsid w:val="00DC5DB7"/>
    <w:rsid w:val="00DC6422"/>
    <w:rsid w:val="00DD0EA7"/>
    <w:rsid w:val="00DD60AD"/>
    <w:rsid w:val="00DE0F45"/>
    <w:rsid w:val="00DE0FCF"/>
    <w:rsid w:val="00DE5B93"/>
    <w:rsid w:val="00DF543C"/>
    <w:rsid w:val="00DF55BB"/>
    <w:rsid w:val="00DF61BB"/>
    <w:rsid w:val="00DF640D"/>
    <w:rsid w:val="00E066FE"/>
    <w:rsid w:val="00E12D58"/>
    <w:rsid w:val="00E243A0"/>
    <w:rsid w:val="00E410AB"/>
    <w:rsid w:val="00E66EC6"/>
    <w:rsid w:val="00E9157C"/>
    <w:rsid w:val="00E92FF4"/>
    <w:rsid w:val="00E97A67"/>
    <w:rsid w:val="00EA39EA"/>
    <w:rsid w:val="00EC30D1"/>
    <w:rsid w:val="00ED306C"/>
    <w:rsid w:val="00ED6037"/>
    <w:rsid w:val="00ED6ED0"/>
    <w:rsid w:val="00EE1E18"/>
    <w:rsid w:val="00EE57F1"/>
    <w:rsid w:val="00EE5863"/>
    <w:rsid w:val="00EE5DA0"/>
    <w:rsid w:val="00EF692A"/>
    <w:rsid w:val="00EF7C7D"/>
    <w:rsid w:val="00F012A5"/>
    <w:rsid w:val="00F0376C"/>
    <w:rsid w:val="00F1271E"/>
    <w:rsid w:val="00F136FC"/>
    <w:rsid w:val="00F177CC"/>
    <w:rsid w:val="00F258C0"/>
    <w:rsid w:val="00F25BBB"/>
    <w:rsid w:val="00F27D0A"/>
    <w:rsid w:val="00F3404A"/>
    <w:rsid w:val="00F34F58"/>
    <w:rsid w:val="00F41101"/>
    <w:rsid w:val="00F417B8"/>
    <w:rsid w:val="00F441B9"/>
    <w:rsid w:val="00F460BC"/>
    <w:rsid w:val="00F6316D"/>
    <w:rsid w:val="00F72AAC"/>
    <w:rsid w:val="00F74CEF"/>
    <w:rsid w:val="00F91C34"/>
    <w:rsid w:val="00F93F88"/>
    <w:rsid w:val="00FA2CFF"/>
    <w:rsid w:val="00FA50D4"/>
    <w:rsid w:val="00FA5C57"/>
    <w:rsid w:val="00FA7989"/>
    <w:rsid w:val="00FB573F"/>
    <w:rsid w:val="00FC0181"/>
    <w:rsid w:val="00FC1219"/>
    <w:rsid w:val="00FC6676"/>
    <w:rsid w:val="00FD0C03"/>
    <w:rsid w:val="00FD7D7B"/>
    <w:rsid w:val="00FE0921"/>
    <w:rsid w:val="00FE1AF8"/>
    <w:rsid w:val="00FE4B56"/>
    <w:rsid w:val="00F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BA42AD1"/>
  <w15:docId w15:val="{79539A01-23A3-4DA6-A706-FCAB9448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kia Pure Text" w:eastAsiaTheme="minorHAnsi" w:hAnsi="Nokia Pure Text" w:cstheme="minorBidi"/>
        <w:color w:val="687170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0699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99"/>
    <w:pPr>
      <w:keepNext/>
      <w:keepLines/>
      <w:numPr>
        <w:numId w:val="2"/>
      </w:numPr>
      <w:spacing w:before="240" w:after="360"/>
      <w:ind w:left="567" w:hanging="567"/>
      <w:outlineLvl w:val="0"/>
    </w:pPr>
    <w:rPr>
      <w:rFonts w:asciiTheme="majorHAnsi" w:eastAsiaTheme="majorEastAsia" w:hAnsiTheme="majorHAnsi" w:cstheme="majorBidi"/>
      <w:bCs/>
      <w:color w:val="124191" w:themeColor="background1"/>
      <w:sz w:val="4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C32ACD"/>
    <w:pPr>
      <w:keepNext/>
      <w:keepLines/>
      <w:numPr>
        <w:ilvl w:val="1"/>
        <w:numId w:val="2"/>
      </w:numPr>
      <w:spacing w:before="360" w:after="240"/>
      <w:ind w:left="567" w:hanging="567"/>
      <w:outlineLvl w:val="1"/>
    </w:pPr>
    <w:rPr>
      <w:rFonts w:asciiTheme="majorHAnsi" w:eastAsiaTheme="majorEastAsia" w:hAnsiTheme="majorHAnsi" w:cstheme="majorBidi"/>
      <w:color w:val="124191" w:themeColor="background1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A50D4"/>
    <w:pPr>
      <w:numPr>
        <w:ilvl w:val="2"/>
        <w:numId w:val="2"/>
      </w:numPr>
      <w:ind w:left="851" w:hanging="851"/>
      <w:outlineLvl w:val="2"/>
    </w:pPr>
    <w:rPr>
      <w:color w:val="124191" w:themeColor="background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AC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4191" w:themeColor="background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69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96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064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6735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2ACD"/>
    <w:rPr>
      <w:rFonts w:asciiTheme="majorHAnsi" w:eastAsiaTheme="majorEastAsia" w:hAnsiTheme="majorHAnsi" w:cstheme="majorBidi"/>
      <w:color w:val="124191" w:themeColor="background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99"/>
    <w:rPr>
      <w:rFonts w:asciiTheme="majorHAnsi" w:eastAsiaTheme="majorEastAsia" w:hAnsiTheme="majorHAnsi" w:cstheme="majorBidi"/>
      <w:bCs/>
      <w:color w:val="124191" w:themeColor="background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7B5D94"/>
    <w:pPr>
      <w:spacing w:after="0" w:line="288" w:lineRule="auto"/>
    </w:pPr>
    <w:rPr>
      <w:rFonts w:asciiTheme="minorHAnsi" w:hAnsiTheme="minorHAnsi" w:cs="Arial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E6735"/>
    <w:rPr>
      <w:rFonts w:asciiTheme="minorHAnsi" w:hAnsiTheme="minorHAnsi"/>
      <w:color w:val="124191" w:themeColor="background1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basedOn w:val="Normal"/>
    <w:uiPriority w:val="34"/>
    <w:qFormat/>
    <w:rsid w:val="001E6735"/>
    <w:pPr>
      <w:ind w:left="720"/>
      <w:contextualSpacing/>
    </w:pPr>
  </w:style>
  <w:style w:type="paragraph" w:customStyle="1" w:styleId="Title1">
    <w:name w:val="Title 1"/>
    <w:basedOn w:val="Normal"/>
    <w:link w:val="Title1Char"/>
    <w:qFormat/>
    <w:rsid w:val="000A72FC"/>
    <w:rPr>
      <w:rFonts w:cs="Arial"/>
      <w:color w:val="124191" w:themeColor="background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0A72FC"/>
    <w:rPr>
      <w:rFonts w:asciiTheme="minorHAnsi" w:hAnsiTheme="minorHAnsi" w:cs="Arial"/>
      <w:color w:val="124191" w:themeColor="background1"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27F78"/>
    <w:pPr>
      <w:tabs>
        <w:tab w:val="left" w:leader="dot" w:pos="8891"/>
      </w:tabs>
      <w:spacing w:after="100"/>
      <w:ind w:left="851" w:hanging="851"/>
    </w:pPr>
  </w:style>
  <w:style w:type="character" w:customStyle="1" w:styleId="Heading3Char">
    <w:name w:val="Heading 3 Char"/>
    <w:basedOn w:val="DefaultParagraphFont"/>
    <w:link w:val="Heading3"/>
    <w:uiPriority w:val="9"/>
    <w:rsid w:val="00FA50D4"/>
    <w:rPr>
      <w:rFonts w:asciiTheme="minorHAnsi" w:hAnsiTheme="minorHAnsi"/>
      <w:color w:val="124191" w:themeColor="background1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C32ACD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ACD"/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32ACD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ACD"/>
    <w:rPr>
      <w:rFonts w:asciiTheme="majorHAnsi" w:eastAsiaTheme="majorEastAsia" w:hAnsiTheme="majorHAnsi" w:cstheme="majorBidi"/>
      <w:i/>
      <w:iCs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rsid w:val="001E6735"/>
    <w:rPr>
      <w:rFonts w:asciiTheme="minorHAnsi" w:hAnsiTheme="minorHAnsi"/>
      <w:i/>
      <w:iCs/>
      <w:color w:val="687170" w:themeColor="text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1E6735"/>
    <w:rPr>
      <w:rFonts w:asciiTheme="minorHAnsi" w:hAnsiTheme="minorHAnsi"/>
      <w:b/>
      <w:bCs/>
      <w:i/>
      <w:iCs/>
      <w:color w:val="687170" w:themeColor="text2"/>
    </w:rPr>
  </w:style>
  <w:style w:type="character" w:styleId="Strong">
    <w:name w:val="Strong"/>
    <w:basedOn w:val="DefaultParagraphFont"/>
    <w:uiPriority w:val="22"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687170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687170" w:themeColor="text2"/>
      <w:u w:val="single"/>
    </w:rPr>
  </w:style>
  <w:style w:type="character" w:styleId="IntenseReference">
    <w:name w:val="Intense Reference"/>
    <w:basedOn w:val="DefaultParagraphFont"/>
    <w:uiPriority w:val="32"/>
    <w:rsid w:val="00522991"/>
    <w:rPr>
      <w:rFonts w:asciiTheme="minorHAnsi" w:hAnsiTheme="minorHAnsi"/>
      <w:b/>
      <w:bCs/>
      <w:smallCaps/>
      <w:color w:val="687170" w:themeColor="text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2FC"/>
    <w:pPr>
      <w:numPr>
        <w:numId w:val="0"/>
      </w:numPr>
      <w:spacing w:after="0" w:line="259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</w:style>
  <w:style w:type="character" w:customStyle="1" w:styleId="Heading4Char">
    <w:name w:val="Heading 4 Char"/>
    <w:basedOn w:val="DefaultParagraphFont"/>
    <w:link w:val="Heading4"/>
    <w:uiPriority w:val="9"/>
    <w:rsid w:val="00C32ACD"/>
    <w:rPr>
      <w:rFonts w:asciiTheme="majorHAnsi" w:eastAsiaTheme="majorEastAsia" w:hAnsiTheme="majorHAnsi" w:cstheme="majorBidi"/>
      <w:i/>
      <w:iCs/>
      <w:color w:val="124191" w:themeColor="background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60699"/>
    <w:rPr>
      <w:rFonts w:asciiTheme="majorHAnsi" w:eastAsiaTheme="majorEastAsia" w:hAnsiTheme="majorHAnsi" w:cstheme="majorBidi"/>
      <w:color w:val="0096BF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99"/>
    <w:rPr>
      <w:rFonts w:asciiTheme="majorHAnsi" w:eastAsiaTheme="majorEastAsia" w:hAnsiTheme="majorHAnsi" w:cstheme="majorBidi"/>
      <w:color w:val="00647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FFFFFF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9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32ACD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D73AD0"/>
    <w:rPr>
      <w:rFonts w:asciiTheme="majorHAnsi" w:hAnsiTheme="majorHAnsi"/>
    </w:rPr>
  </w:style>
  <w:style w:type="paragraph" w:customStyle="1" w:styleId="Tabletitle">
    <w:name w:val="Table title"/>
    <w:basedOn w:val="Title1"/>
    <w:qFormat/>
    <w:rsid w:val="00D73AD0"/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unhideWhenUsed/>
    <w:qFormat/>
    <w:rsid w:val="00365171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5171"/>
    <w:pPr>
      <w:spacing w:after="0"/>
    </w:pPr>
  </w:style>
  <w:style w:type="table" w:styleId="PlainTable5">
    <w:name w:val="Plain Table 5"/>
    <w:basedOn w:val="TableNormal"/>
    <w:uiPriority w:val="45"/>
    <w:rsid w:val="002B36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 w:themeTint="80"/>
        </w:tcBorders>
        <w:shd w:val="clear" w:color="auto" w:fill="12419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 w:themeTint="80"/>
        </w:tcBorders>
        <w:shd w:val="clear" w:color="auto" w:fill="12419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 w:themeTint="80"/>
        </w:tcBorders>
        <w:shd w:val="clear" w:color="auto" w:fill="12419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 w:themeTint="80"/>
        </w:tcBorders>
        <w:shd w:val="clear" w:color="auto" w:fill="124191" w:themeFill="background1"/>
      </w:tcPr>
    </w:tblStylePr>
    <w:tblStylePr w:type="band1Vert">
      <w:tblPr/>
      <w:tcPr>
        <w:shd w:val="clear" w:color="auto" w:fill="113D89" w:themeFill="background1" w:themeFillShade="F2"/>
      </w:tcPr>
    </w:tblStylePr>
    <w:tblStylePr w:type="band1Horz">
      <w:tblPr/>
      <w:tcPr>
        <w:shd w:val="clear" w:color="auto" w:fill="113D8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B36ED"/>
    <w:pPr>
      <w:spacing w:after="0" w:line="240" w:lineRule="auto"/>
    </w:pPr>
    <w:tblPr>
      <w:tblStyleRowBandSize w:val="1"/>
      <w:tblStyleColBandSize w:val="1"/>
      <w:tblBorders>
        <w:top w:val="single" w:sz="4" w:space="0" w:color="0D306C" w:themeColor="background1" w:themeShade="BF"/>
        <w:left w:val="single" w:sz="4" w:space="0" w:color="0D306C" w:themeColor="background1" w:themeShade="BF"/>
        <w:bottom w:val="single" w:sz="4" w:space="0" w:color="0D306C" w:themeColor="background1" w:themeShade="BF"/>
        <w:right w:val="single" w:sz="4" w:space="0" w:color="0D306C" w:themeColor="background1" w:themeShade="BF"/>
        <w:insideH w:val="single" w:sz="4" w:space="0" w:color="0D306C" w:themeColor="background1" w:themeShade="BF"/>
        <w:insideV w:val="single" w:sz="4" w:space="0" w:color="0D306C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D306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13D89" w:themeFill="background1" w:themeFillShade="F2"/>
      </w:tcPr>
    </w:tblStylePr>
    <w:tblStylePr w:type="band1Horz">
      <w:tblPr/>
      <w:tcPr>
        <w:shd w:val="clear" w:color="auto" w:fill="113D89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4C47"/>
    <w:pPr>
      <w:spacing w:after="0" w:line="240" w:lineRule="auto"/>
    </w:pPr>
    <w:tblPr>
      <w:tblBorders>
        <w:top w:val="single" w:sz="4" w:space="0" w:color="0D306C" w:themeColor="background1" w:themeShade="BF"/>
        <w:left w:val="single" w:sz="4" w:space="0" w:color="0D306C" w:themeColor="background1" w:themeShade="BF"/>
        <w:bottom w:val="single" w:sz="4" w:space="0" w:color="0D306C" w:themeColor="background1" w:themeShade="BF"/>
        <w:right w:val="single" w:sz="4" w:space="0" w:color="0D306C" w:themeColor="background1" w:themeShade="BF"/>
        <w:insideH w:val="single" w:sz="4" w:space="0" w:color="0D306C" w:themeColor="background1" w:themeShade="BF"/>
        <w:insideV w:val="single" w:sz="4" w:space="0" w:color="0D306C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2B09"/>
    <w:rPr>
      <w:color w:val="124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22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sn_office_templates\Nokia%20Word%20Templates\NET_Generic_Word_Doc_US_Arial_v53.dotx" TargetMode="External"/></Relationships>
</file>

<file path=word/theme/theme1.xml><?xml version="1.0" encoding="utf-8"?>
<a:theme xmlns:a="http://schemas.openxmlformats.org/drawingml/2006/main" name="Office Theme">
  <a:themeElements>
    <a:clrScheme name="Nokia v2">
      <a:dk1>
        <a:srgbClr val="FFFFFF"/>
      </a:dk1>
      <a:lt1>
        <a:srgbClr val="124191"/>
      </a:lt1>
      <a:dk2>
        <a:srgbClr val="687170"/>
      </a:dk2>
      <a:lt2>
        <a:srgbClr val="FFFFFF"/>
      </a:lt2>
      <a:accent1>
        <a:srgbClr val="00C9FF"/>
      </a:accent1>
      <a:accent2>
        <a:srgbClr val="00C9FF"/>
      </a:accent2>
      <a:accent3>
        <a:srgbClr val="00C9FF"/>
      </a:accent3>
      <a:accent4>
        <a:srgbClr val="A8BBC0"/>
      </a:accent4>
      <a:accent5>
        <a:srgbClr val="A8BBC0"/>
      </a:accent5>
      <a:accent6>
        <a:srgbClr val="D8D9DA"/>
      </a:accent6>
      <a:hlink>
        <a:srgbClr val="124191"/>
      </a:hlink>
      <a:folHlink>
        <a:srgbClr val="124191"/>
      </a:folHlink>
    </a:clrScheme>
    <a:fontScheme name="Nokia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c5aaf6-e6ce-465b-b873-5148d2a4c105">SP-PLIRPQ2ILNQR-1247483046-38</_dlc_DocId>
    <_dlc_DocIdUrl xmlns="71c5aaf6-e6ce-465b-b873-5148d2a4c105">
      <Url>https://nokia.sharepoint.com/sites/CppWorkshopForUniversity/_layouts/15/DocIdRedir.aspx?ID=SP-PLIRPQ2ILNQR-1247483046-38</Url>
      <Description>SP-PLIRPQ2ILNQR-1247483046-38</Description>
    </_dlc_DocIdUrl>
    <HideFromDelve xmlns="71c5aaf6-e6ce-465b-b873-5148d2a4c105">false</HideFromDelv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C4F2DE65DD4D899040435169D6AD" ma:contentTypeVersion="5" ma:contentTypeDescription="Create a new document." ma:contentTypeScope="" ma:versionID="2178773c92c1312d570011c8629cc8af">
  <xsd:schema xmlns:xsd="http://www.w3.org/2001/XMLSchema" xmlns:xs="http://www.w3.org/2001/XMLSchema" xmlns:p="http://schemas.microsoft.com/office/2006/metadata/properties" xmlns:ns2="71c5aaf6-e6ce-465b-b873-5148d2a4c105" xmlns:ns3="c8c180be-4439-4554-a471-5a1d1f7db6cc" targetNamespace="http://schemas.microsoft.com/office/2006/metadata/properties" ma:root="true" ma:fieldsID="27017d4c3009af8706049aa5f3fe94f4" ns2:_="" ns3:_="">
    <xsd:import namespace="71c5aaf6-e6ce-465b-b873-5148d2a4c105"/>
    <xsd:import namespace="c8c180be-4439-4554-a471-5a1d1f7db6c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180be-4439-4554-a471-5a1d1f7db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4c87397-5fc1-491e-85e7-d6110dbe9cbd" ContentTypeId="0x0101" PreviousValue="false"/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C403-D5A6-4779-8242-FFC8E9A575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635DC-BE73-4615-83E5-6756A4FA5B0A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71c5aaf6-e6ce-465b-b873-5148d2a4c105"/>
    <ds:schemaRef ds:uri="c8c180be-4439-4554-a471-5a1d1f7db6c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69A1DE9-8BDD-4F76-BAAE-904910EA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c8c180be-4439-4554-a471-5a1d1f7d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479EFD-2848-439C-A77F-16D69494BAFD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E159ADD-44CE-45B8-A4B0-F15CEA36686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FF02098-D0D9-431D-906F-797DB015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NET_Generic_Word_Doc_US_Arial_v53.dotx</Template>
  <TotalTime>1</TotalTime>
  <Pages>27</Pages>
  <Words>6984</Words>
  <Characters>39809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apn001</dc:creator>
  <cp:keywords/>
  <cp:lastModifiedBy>Nycz, Piotr (Nokia - PL/Krakow)</cp:lastModifiedBy>
  <cp:revision>2</cp:revision>
  <cp:lastPrinted>2016-03-18T09:38:00Z</cp:lastPrinted>
  <dcterms:created xsi:type="dcterms:W3CDTF">2019-03-04T11:21:00Z</dcterms:created>
  <dcterms:modified xsi:type="dcterms:W3CDTF">2019-03-04T11:21:00Z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0x0101000EB2C4F2DE65DD4D899040435169D6AD</vt:lpwstr>
  </property>
  <property fmtid="{D5CDD505-2E9C-101B-9397-08002B2CF9AE}" pid="4" name="_dlc_DocIdItemGuid">
    <vt:lpwstr>90d8f810-c136-4323-a85f-48e5a80ca9ad</vt:lpwstr>
  </property>
  <property fmtid="{D5CDD505-2E9C-101B-9397-08002B2CF9AE}" pid="5" name="SharedWithUsers">
    <vt:lpwstr>18;#Chmielarz, Radoslaw (Nokia - PL/Krakow)</vt:lpwstr>
  </property>
</Properties>
</file>